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60BF4" w14:textId="77777777" w:rsidR="00FD2E9F" w:rsidRDefault="00FD2E9F" w:rsidP="00FD2E9F">
      <w:r>
        <w:rPr>
          <w:noProof/>
        </w:rPr>
        <w:drawing>
          <wp:anchor distT="0" distB="0" distL="114300" distR="114300" simplePos="0" relativeHeight="251661312" behindDoc="1" locked="1" layoutInCell="1" allowOverlap="1" wp14:anchorId="10F7E60E" wp14:editId="0559D43A">
            <wp:simplePos x="0" y="0"/>
            <wp:positionH relativeFrom="column">
              <wp:posOffset>-274955</wp:posOffset>
            </wp:positionH>
            <wp:positionV relativeFrom="paragraph">
              <wp:posOffset>1219200</wp:posOffset>
            </wp:positionV>
            <wp:extent cx="6497320" cy="7927340"/>
            <wp:effectExtent l="0" t="0" r="0" b="0"/>
            <wp:wrapNone/>
            <wp:docPr id="13200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8586" name="Picture 1"/>
                    <pic:cNvPicPr/>
                  </pic:nvPicPr>
                  <pic:blipFill>
                    <a:blip r:embed="rId11">
                      <a:alphaModFix amt="50000"/>
                      <a:extLst>
                        <a:ext uri="{28A0092B-C50C-407E-A947-70E740481C1C}">
                          <a14:useLocalDpi xmlns:a14="http://schemas.microsoft.com/office/drawing/2010/main" val="0"/>
                        </a:ext>
                      </a:extLst>
                    </a:blip>
                    <a:stretch>
                      <a:fillRect/>
                    </a:stretch>
                  </pic:blipFill>
                  <pic:spPr bwMode="auto">
                    <a:xfrm>
                      <a:off x="0" y="0"/>
                      <a:ext cx="6497320" cy="7927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5" behindDoc="1" locked="1" layoutInCell="1" allowOverlap="1" wp14:anchorId="11EBC71E" wp14:editId="1D4292BB">
                <wp:simplePos x="0" y="0"/>
                <wp:positionH relativeFrom="margin">
                  <wp:posOffset>-914400</wp:posOffset>
                </wp:positionH>
                <wp:positionV relativeFrom="paragraph">
                  <wp:posOffset>-914400</wp:posOffset>
                </wp:positionV>
                <wp:extent cx="7772400" cy="10058400"/>
                <wp:effectExtent l="0" t="0" r="19050" b="19050"/>
                <wp:wrapNone/>
                <wp:docPr id="188441155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72400" cy="100584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6E9F9" id="Rectangle 1" o:spid="_x0000_s1026" alt="&quot;&quot;" style="position:absolute;margin-left:-1in;margin-top:-1in;width:612pt;height:11in;z-index:-251659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" fillcolor="#ecf6f3 [660]" strokecolor="#3c7d6e [1604]" strokeweight="1pt">
                <v:path arrowok="t"/>
                <o:lock v:ext="edit" aspectratio="t"/>
                <w10:wrap anchorx="margin"/>
                <w10:anchorlock/>
              </v:rect>
            </w:pict>
          </mc:Fallback>
        </mc:AlternateContent>
      </w:r>
    </w:p>
    <w:sdt>
      <w:sdtPr>
        <w:id w:val="1041252981"/>
        <w:placeholder>
          <w:docPart w:val="7A579CCACA994C3B8B4E074E7D2ADF7A"/>
        </w:placeholder>
        <w15:appearance w15:val="hidden"/>
      </w:sdtPr>
      <w:sdtEndPr/>
      <w:sdtContent>
        <w:p w14:paraId="47F5631C" w14:textId="4D099643" w:rsidR="002D0D93" w:rsidRDefault="00DB70B4" w:rsidP="00BD7DB1">
          <w:pPr>
            <w:pStyle w:val="Title"/>
          </w:pPr>
          <w:r>
            <w:t>How to Serve LLMs</w:t>
          </w:r>
        </w:p>
      </w:sdtContent>
    </w:sdt>
    <w:p w14:paraId="2BE8105A" w14:textId="77777777" w:rsidR="00F529A6" w:rsidRDefault="00F529A6" w:rsidP="00F529A6"/>
    <w:p w14:paraId="00C804BF" w14:textId="77777777" w:rsidR="00D52992" w:rsidRDefault="00FD2E9F" w:rsidP="00107695">
      <w:pPr>
        <w:ind w:firstLine="0"/>
        <w:jc w:val="center"/>
      </w:pPr>
      <w:r>
        <w:rPr>
          <w:noProof/>
        </w:rPr>
        <mc:AlternateContent>
          <mc:Choice Requires="wps">
            <w:drawing>
              <wp:inline distT="0" distB="0" distL="0" distR="0" wp14:anchorId="1E03D8B1" wp14:editId="149CC017">
                <wp:extent cx="914400" cy="91440"/>
                <wp:effectExtent l="0" t="0" r="0" b="3810"/>
                <wp:docPr id="50666711"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4400" cy="914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D7A6F6" id="Rectangle 2" o:spid="_x0000_s1026" alt="&quot;&quot;" style="width:1in;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" fillcolor="black [3213]" stroked="f" strokeweight="1pt">
                <w10:anchorlock/>
              </v:rect>
            </w:pict>
          </mc:Fallback>
        </mc:AlternateContent>
      </w:r>
    </w:p>
    <w:p w14:paraId="146AC1C5" w14:textId="77777777" w:rsidR="00C716A1" w:rsidRPr="00F529A6" w:rsidRDefault="00C716A1" w:rsidP="006D0A3A">
      <w:pPr>
        <w:ind w:firstLine="0"/>
      </w:pPr>
    </w:p>
    <w:p w14:paraId="5E9866C0" w14:textId="5164596F" w:rsidR="00DF217C" w:rsidRPr="00107695" w:rsidRDefault="00DB70B4" w:rsidP="00107695">
      <w:pPr>
        <w:pStyle w:val="Sub-head"/>
      </w:pPr>
      <w:r>
        <w:t>Building a Local LLM Server</w:t>
      </w:r>
    </w:p>
    <w:p w14:paraId="17AAC455" w14:textId="2F62DDD1" w:rsidR="002B68E4" w:rsidRDefault="00DB70B4" w:rsidP="002B68E4">
      <w:pPr>
        <w:pStyle w:val="Author"/>
      </w:pPr>
      <w:r>
        <w:t>Ken Hubbell</w:t>
      </w:r>
    </w:p>
    <w:p w14:paraId="0D3AB451" w14:textId="77777777" w:rsidR="009C0149" w:rsidRPr="00DE490B" w:rsidRDefault="009C0149" w:rsidP="002B68E4">
      <w:pPr>
        <w:pStyle w:val="Author"/>
      </w:pPr>
    </w:p>
    <w:p w14:paraId="20244D30" w14:textId="77777777" w:rsidR="00571197" w:rsidRDefault="00571197" w:rsidP="00B61B8E">
      <w:pPr>
        <w:pStyle w:val="TipText"/>
      </w:pPr>
    </w:p>
    <w:p w14:paraId="2BB1E209" w14:textId="77777777" w:rsidR="00571197" w:rsidRDefault="00571197" w:rsidP="00B61B8E">
      <w:pPr>
        <w:pStyle w:val="TipText"/>
      </w:pPr>
    </w:p>
    <w:p w14:paraId="62394491" w14:textId="77777777" w:rsidR="00571197" w:rsidRDefault="00571197" w:rsidP="00B61B8E">
      <w:pPr>
        <w:pStyle w:val="TipText"/>
      </w:pPr>
    </w:p>
    <w:p w14:paraId="4A084B96" w14:textId="77777777" w:rsidR="00571197" w:rsidRDefault="00571197" w:rsidP="00B61B8E">
      <w:pPr>
        <w:pStyle w:val="TipText"/>
      </w:pPr>
    </w:p>
    <w:p w14:paraId="3B489C53" w14:textId="77777777" w:rsidR="00571197" w:rsidRDefault="00571197" w:rsidP="00B61B8E">
      <w:pPr>
        <w:pStyle w:val="TipText"/>
      </w:pPr>
    </w:p>
    <w:p w14:paraId="6BA1E608" w14:textId="77777777" w:rsidR="00571197" w:rsidRDefault="00571197" w:rsidP="00B61B8E">
      <w:pPr>
        <w:pStyle w:val="TipText"/>
      </w:pPr>
    </w:p>
    <w:p w14:paraId="3D029E7E" w14:textId="77777777" w:rsidR="00571197" w:rsidRDefault="00571197" w:rsidP="00B61B8E">
      <w:pPr>
        <w:pStyle w:val="TipText"/>
      </w:pPr>
    </w:p>
    <w:p w14:paraId="28871CAB" w14:textId="77777777" w:rsidR="00571197" w:rsidRDefault="00571197" w:rsidP="00B61B8E">
      <w:pPr>
        <w:pStyle w:val="TipText"/>
      </w:pPr>
    </w:p>
    <w:p w14:paraId="62639E3E" w14:textId="77777777" w:rsidR="00571197" w:rsidRDefault="00571197" w:rsidP="00B61B8E">
      <w:pPr>
        <w:pStyle w:val="TipText"/>
      </w:pPr>
    </w:p>
    <w:p w14:paraId="22BA8D5D" w14:textId="77777777" w:rsidR="00571197" w:rsidRDefault="00571197" w:rsidP="00B61B8E">
      <w:pPr>
        <w:pStyle w:val="TipText"/>
      </w:pPr>
    </w:p>
    <w:p w14:paraId="69CDDE48" w14:textId="77777777" w:rsidR="00571197" w:rsidRDefault="00571197" w:rsidP="00B61B8E">
      <w:pPr>
        <w:pStyle w:val="TipText"/>
      </w:pPr>
    </w:p>
    <w:p w14:paraId="19D56486" w14:textId="77777777" w:rsidR="00571197" w:rsidRDefault="00571197" w:rsidP="00B61B8E">
      <w:pPr>
        <w:pStyle w:val="TipText"/>
      </w:pPr>
    </w:p>
    <w:p w14:paraId="2A7E1F87" w14:textId="77777777" w:rsidR="00571197" w:rsidRDefault="00571197" w:rsidP="00B61B8E">
      <w:pPr>
        <w:pStyle w:val="TipText"/>
      </w:pPr>
    </w:p>
    <w:p w14:paraId="438C5662" w14:textId="77777777" w:rsidR="00571197" w:rsidRDefault="00571197" w:rsidP="00B61B8E">
      <w:pPr>
        <w:pStyle w:val="TipText"/>
      </w:pPr>
    </w:p>
    <w:p w14:paraId="79DACD5B" w14:textId="77777777" w:rsidR="00FD2E9F" w:rsidRDefault="00FD2E9F" w:rsidP="00B61B8E">
      <w:pPr>
        <w:pStyle w:val="TipText"/>
        <w:sectPr w:rsidR="00FD2E9F" w:rsidSect="00DF217C">
          <w:footerReference w:type="default" r:id="rId12"/>
          <w:pgSz w:w="12240" w:h="15840"/>
          <w:pgMar w:top="1440" w:right="1440" w:bottom="576" w:left="1440" w:header="720" w:footer="720" w:gutter="0"/>
          <w:pgNumType w:fmt="lowerRoman" w:start="1"/>
          <w:cols w:space="720"/>
          <w:titlePg/>
          <w:docGrid w:linePitch="360"/>
        </w:sectPr>
      </w:pPr>
    </w:p>
    <w:p w14:paraId="5AB878FE" w14:textId="0E45D704" w:rsidR="00887B51" w:rsidRDefault="00887B51" w:rsidP="003F319C">
      <w:pPr>
        <w:pStyle w:val="TipText"/>
      </w:pPr>
    </w:p>
    <w:p w14:paraId="72068A6D" w14:textId="77777777" w:rsidR="009571CD" w:rsidRDefault="009571CD" w:rsidP="009571CD">
      <w:pPr>
        <w:pStyle w:val="TipText"/>
      </w:pPr>
    </w:p>
    <w:p w14:paraId="7FF975D9" w14:textId="77777777" w:rsidR="009571CD" w:rsidRDefault="009571CD" w:rsidP="009571CD">
      <w:pPr>
        <w:pStyle w:val="TipText"/>
      </w:pPr>
    </w:p>
    <w:p w14:paraId="202B0896" w14:textId="77777777" w:rsidR="009571CD" w:rsidRDefault="009571CD" w:rsidP="009571CD">
      <w:pPr>
        <w:pStyle w:val="TipText"/>
      </w:pPr>
    </w:p>
    <w:sdt>
      <w:sdtPr>
        <w:id w:val="1709996472"/>
        <w:placeholder>
          <w:docPart w:val="0BF9F9A90DC143618A7EB39A38B9464F"/>
        </w:placeholder>
        <w15:appearance w15:val="hidden"/>
      </w:sdtPr>
      <w:sdtEndPr/>
      <w:sdtContent>
        <w:p w14:paraId="2DF5149F" w14:textId="39AE87B7" w:rsidR="002D0D93" w:rsidRPr="00DE490B" w:rsidRDefault="003F319C" w:rsidP="00107695">
          <w:pPr>
            <w:pStyle w:val="Subtitle"/>
          </w:pPr>
          <w:r>
            <w:t>How to Serve LLMs</w:t>
          </w:r>
        </w:p>
      </w:sdtContent>
    </w:sdt>
    <w:p w14:paraId="2E24DF18" w14:textId="7DF0FF8C" w:rsidR="00887B51" w:rsidRDefault="003F319C" w:rsidP="00B61B8E">
      <w:pPr>
        <w:pStyle w:val="TipTextHeader"/>
      </w:pPr>
      <w:r>
        <w:t>Building a Local LLM Server</w:t>
      </w:r>
    </w:p>
    <w:p w14:paraId="578F728F" w14:textId="1CFFEE89" w:rsidR="00887B51" w:rsidRDefault="00887B51" w:rsidP="00B61B8E">
      <w:pPr>
        <w:pStyle w:val="TipText"/>
      </w:pPr>
    </w:p>
    <w:sdt>
      <w:sdtPr>
        <w:id w:val="-1051452405"/>
        <w:placeholder>
          <w:docPart w:val="E442210608E749F4827B13FDCFF0CF8A"/>
        </w:placeholder>
        <w:showingPlcHdr/>
        <w15:appearance w15:val="hidden"/>
      </w:sdtPr>
      <w:sdtEndPr/>
      <w:sdtContent>
        <w:p w14:paraId="352AC5CC" w14:textId="77777777" w:rsidR="002D0D93" w:rsidRPr="00DE490B" w:rsidRDefault="00107695" w:rsidP="001B293B">
          <w:pPr>
            <w:pStyle w:val="Subtitle"/>
          </w:pPr>
          <w:r w:rsidRPr="00107695">
            <w:t>By</w:t>
          </w:r>
        </w:p>
      </w:sdtContent>
    </w:sdt>
    <w:sdt>
      <w:sdtPr>
        <w:id w:val="-498112649"/>
        <w:placeholder>
          <w:docPart w:val="702726ADBC294900B99B9A575497BE0A"/>
        </w:placeholder>
        <w15:appearance w15:val="hidden"/>
      </w:sdtPr>
      <w:sdtEndPr/>
      <w:sdtContent>
        <w:p w14:paraId="44F2E186" w14:textId="59EF96E0" w:rsidR="00AF2876" w:rsidRPr="00DE490B" w:rsidRDefault="003F319C" w:rsidP="00B61B8E">
          <w:pPr>
            <w:pStyle w:val="Author"/>
          </w:pPr>
          <w:r>
            <w:t>Ken Hubbell</w:t>
          </w:r>
        </w:p>
      </w:sdtContent>
    </w:sdt>
    <w:p w14:paraId="34C2B749" w14:textId="77777777" w:rsidR="00B61B8E" w:rsidRPr="00B61B8E" w:rsidRDefault="00B61B8E" w:rsidP="000750BA">
      <w:pPr>
        <w:pStyle w:val="NoSpacing"/>
        <w:ind w:firstLine="0"/>
        <w:rPr>
          <w:sz w:val="8"/>
        </w:rPr>
      </w:pPr>
      <w:r w:rsidRPr="00B61B8E">
        <w:rPr>
          <w:sz w:val="8"/>
        </w:rPr>
        <w:br w:type="page"/>
      </w:r>
    </w:p>
    <w:sdt>
      <w:sdtPr>
        <w:id w:val="25065194"/>
        <w:placeholder>
          <w:docPart w:val="C26D7CD0E9BC44E297106CF5932FBAE8"/>
        </w:placeholder>
        <w:showingPlcHdr/>
        <w15:appearance w15:val="hidden"/>
      </w:sdtPr>
      <w:sdtEndPr/>
      <w:sdtContent>
        <w:bookmarkStart w:id="0" w:name="_Hlk121307520" w:displacedByCustomXml="prev"/>
        <w:p w14:paraId="2CFE2AB0" w14:textId="77777777" w:rsidR="00F46743" w:rsidRDefault="00F46743" w:rsidP="00F46743">
          <w:r>
            <w:t xml:space="preserve">© Copyright 2023 by </w:t>
          </w:r>
          <w:r w:rsidRPr="009B3E0C">
            <w:t>Printed Page Publishers</w:t>
          </w:r>
          <w:r>
            <w:t xml:space="preserve"> - All rights reserved.</w:t>
          </w:r>
        </w:p>
        <w:p w14:paraId="2DB85A23" w14:textId="77777777" w:rsidR="00B61B8E" w:rsidRDefault="00F46743" w:rsidP="00F46743">
          <w:r>
            <w:t>It is not legal to reproduce, duplicate, or transmit any part of this document in either electronic means or printed format. Recording of this publication is strictly prohibited.</w:t>
          </w:r>
        </w:p>
        <w:bookmarkEnd w:id="0" w:displacedByCustomXml="next"/>
      </w:sdtContent>
    </w:sdt>
    <w:p w14:paraId="1466AD09" w14:textId="77777777" w:rsidR="00B61B8E" w:rsidRDefault="00AF2876" w:rsidP="00B61B8E">
      <w:r>
        <w:br w:type="page"/>
      </w:r>
    </w:p>
    <w:p w14:paraId="37DB5689" w14:textId="77777777" w:rsidR="0012264F" w:rsidRDefault="0012264F" w:rsidP="004968A3">
      <w:pPr>
        <w:ind w:firstLine="0"/>
        <w:jc w:val="center"/>
      </w:pPr>
    </w:p>
    <w:p w14:paraId="5F3C4B62" w14:textId="77777777" w:rsidR="0012264F" w:rsidRDefault="0012264F" w:rsidP="004968A3">
      <w:pPr>
        <w:ind w:firstLine="0"/>
        <w:jc w:val="center"/>
      </w:pPr>
    </w:p>
    <w:p w14:paraId="4D4C3921" w14:textId="77777777" w:rsidR="0012264F" w:rsidRDefault="0012264F" w:rsidP="004968A3">
      <w:pPr>
        <w:ind w:firstLine="0"/>
        <w:jc w:val="center"/>
      </w:pPr>
    </w:p>
    <w:p w14:paraId="1553B86E" w14:textId="77777777" w:rsidR="0012264F" w:rsidRDefault="0012264F" w:rsidP="004968A3">
      <w:pPr>
        <w:ind w:firstLine="0"/>
        <w:jc w:val="center"/>
      </w:pPr>
    </w:p>
    <w:p w14:paraId="1E6ABD8F" w14:textId="77777777" w:rsidR="0012264F" w:rsidRDefault="0012264F" w:rsidP="004968A3">
      <w:pPr>
        <w:ind w:firstLine="0"/>
        <w:jc w:val="center"/>
      </w:pPr>
    </w:p>
    <w:p w14:paraId="3B1699E1" w14:textId="77777777" w:rsidR="0012264F" w:rsidRDefault="0012264F" w:rsidP="004968A3">
      <w:pPr>
        <w:ind w:firstLine="0"/>
        <w:jc w:val="center"/>
      </w:pPr>
    </w:p>
    <w:p w14:paraId="20777FBB" w14:textId="77777777" w:rsidR="0012264F" w:rsidRDefault="0012264F" w:rsidP="004968A3">
      <w:pPr>
        <w:ind w:firstLine="0"/>
        <w:jc w:val="center"/>
      </w:pPr>
    </w:p>
    <w:p w14:paraId="7F68D1FB" w14:textId="77777777" w:rsidR="0012264F" w:rsidRDefault="0012264F" w:rsidP="004968A3">
      <w:pPr>
        <w:ind w:firstLine="0"/>
        <w:jc w:val="center"/>
      </w:pPr>
    </w:p>
    <w:p w14:paraId="2B3FB3BD" w14:textId="236BF37D" w:rsidR="004968A3" w:rsidRDefault="00467F2C" w:rsidP="004968A3">
      <w:pPr>
        <w:ind w:firstLine="0"/>
        <w:jc w:val="center"/>
      </w:pPr>
      <w:r>
        <w:t>This book is de</w:t>
      </w:r>
      <w:r w:rsidR="00AC711E">
        <w:t xml:space="preserve">dicated to </w:t>
      </w:r>
    </w:p>
    <w:p w14:paraId="67997C5F" w14:textId="77777777" w:rsidR="004968A3" w:rsidRDefault="00AC711E" w:rsidP="004968A3">
      <w:pPr>
        <w:ind w:firstLine="0"/>
        <w:jc w:val="center"/>
      </w:pPr>
      <w:proofErr w:type="gramStart"/>
      <w:r>
        <w:t>my son</w:t>
      </w:r>
      <w:proofErr w:type="gramEnd"/>
      <w:r>
        <w:t xml:space="preserve"> Isaac</w:t>
      </w:r>
    </w:p>
    <w:p w14:paraId="24265134" w14:textId="77777777" w:rsidR="0012264F" w:rsidRDefault="00AC711E" w:rsidP="004968A3">
      <w:pPr>
        <w:ind w:firstLine="0"/>
        <w:jc w:val="center"/>
      </w:pPr>
      <w:r>
        <w:t>who firmly believes</w:t>
      </w:r>
    </w:p>
    <w:p w14:paraId="0B7F5009" w14:textId="77777777" w:rsidR="0012264F" w:rsidRDefault="00AC711E" w:rsidP="004968A3">
      <w:pPr>
        <w:ind w:firstLine="0"/>
        <w:jc w:val="center"/>
      </w:pPr>
      <w:r>
        <w:t>we are building relationships</w:t>
      </w:r>
    </w:p>
    <w:p w14:paraId="4208EE36" w14:textId="1B3997C0" w:rsidR="004C7801" w:rsidRDefault="00AC711E" w:rsidP="004968A3">
      <w:pPr>
        <w:ind w:firstLine="0"/>
        <w:jc w:val="center"/>
      </w:pPr>
      <w:r>
        <w:t>with the</w:t>
      </w:r>
      <w:r w:rsidR="004968A3">
        <w:t>se amazing AI</w:t>
      </w:r>
      <w:r>
        <w:t xml:space="preserve"> </w:t>
      </w:r>
      <w:r w:rsidR="004968A3">
        <w:t>engines.</w:t>
      </w:r>
    </w:p>
    <w:p w14:paraId="1204B07D" w14:textId="0B4034FE" w:rsidR="007C10F5" w:rsidRDefault="007C10F5" w:rsidP="00467F2C">
      <w:pPr>
        <w:pStyle w:val="TipText"/>
        <w:ind w:firstLine="0"/>
      </w:pPr>
    </w:p>
    <w:p w14:paraId="58F35764" w14:textId="77777777" w:rsidR="003F6C83" w:rsidRDefault="003F6C83" w:rsidP="00E678C1">
      <w:r w:rsidRPr="007C10F5">
        <w:br w:type="page"/>
      </w:r>
    </w:p>
    <w:sdt>
      <w:sdtPr>
        <w:rPr>
          <w:rFonts w:ascii="Times New Roman" w:hAnsi="Times New Roman"/>
          <w:b/>
          <w:caps w:val="0"/>
          <w:spacing w:val="0"/>
          <w:sz w:val="24"/>
        </w:rPr>
        <w:id w:val="-1321189485"/>
        <w:docPartObj>
          <w:docPartGallery w:val="Table of Contents"/>
          <w:docPartUnique/>
        </w:docPartObj>
      </w:sdtPr>
      <w:sdtEndPr>
        <w:rPr>
          <w:rFonts w:asciiTheme="majorHAnsi" w:hAnsiTheme="majorHAnsi"/>
          <w:b w:val="0"/>
          <w:bCs/>
          <w:noProof/>
        </w:rPr>
      </w:sdtEndPr>
      <w:sdtContent>
        <w:p w14:paraId="0A6C8913" w14:textId="77777777" w:rsidR="00972D2C" w:rsidRDefault="00972D2C">
          <w:pPr>
            <w:pStyle w:val="TOCHeading"/>
          </w:pPr>
          <w:r>
            <w:t>Table of Contents</w:t>
          </w:r>
        </w:p>
        <w:p w14:paraId="00D3470B" w14:textId="77777777" w:rsidR="008E5EB4" w:rsidRDefault="00972D2C">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"2-2" \h \z \t "Heading 1,1" </w:instrText>
          </w:r>
          <w:r>
            <w:rPr>
              <w:b/>
              <w:bCs/>
              <w:noProof/>
            </w:rPr>
            <w:fldChar w:fldCharType="separate"/>
          </w:r>
          <w:hyperlink w:anchor="_Toc121308533" w:history="1">
            <w:r w:rsidR="008E5EB4" w:rsidRPr="00A00868">
              <w:rPr>
                <w:rStyle w:val="Hyperlink"/>
                <w:noProof/>
              </w:rPr>
              <w:t>Introduction</w:t>
            </w:r>
            <w:r w:rsidR="008E5EB4">
              <w:rPr>
                <w:noProof/>
                <w:webHidden/>
              </w:rPr>
              <w:tab/>
            </w:r>
            <w:r w:rsidR="008E5EB4">
              <w:rPr>
                <w:noProof/>
                <w:webHidden/>
              </w:rPr>
              <w:fldChar w:fldCharType="begin"/>
            </w:r>
            <w:r w:rsidR="008E5EB4">
              <w:rPr>
                <w:noProof/>
                <w:webHidden/>
              </w:rPr>
              <w:instrText xml:space="preserve"> PAGEREF _Toc121308533 \h </w:instrText>
            </w:r>
            <w:r w:rsidR="008E5EB4">
              <w:rPr>
                <w:noProof/>
                <w:webHidden/>
              </w:rPr>
            </w:r>
            <w:r w:rsidR="008E5EB4">
              <w:rPr>
                <w:noProof/>
                <w:webHidden/>
              </w:rPr>
              <w:fldChar w:fldCharType="separate"/>
            </w:r>
            <w:r w:rsidR="008E5EB4">
              <w:rPr>
                <w:noProof/>
                <w:webHidden/>
              </w:rPr>
              <w:t>1</w:t>
            </w:r>
            <w:r w:rsidR="008E5EB4">
              <w:rPr>
                <w:noProof/>
                <w:webHidden/>
              </w:rPr>
              <w:fldChar w:fldCharType="end"/>
            </w:r>
          </w:hyperlink>
        </w:p>
        <w:p w14:paraId="445919C2" w14:textId="77777777" w:rsidR="008E5EB4" w:rsidRDefault="008E5EB4">
          <w:pPr>
            <w:pStyle w:val="TOC1"/>
            <w:tabs>
              <w:tab w:val="right" w:leader="dot" w:pos="9350"/>
            </w:tabs>
            <w:rPr>
              <w:rFonts w:asciiTheme="minorHAnsi" w:eastAsiaTheme="minorEastAsia" w:hAnsiTheme="minorHAnsi" w:cstheme="minorBidi"/>
              <w:noProof/>
              <w:sz w:val="22"/>
              <w:szCs w:val="22"/>
            </w:rPr>
          </w:pPr>
          <w:hyperlink w:anchor="_Toc121308534" w:history="1">
            <w:r w:rsidRPr="00A00868">
              <w:rPr>
                <w:rStyle w:val="Hyperlink"/>
                <w:noProof/>
              </w:rPr>
              <w:t>PART I: Mysterious Music</w:t>
            </w:r>
            <w:r>
              <w:rPr>
                <w:noProof/>
                <w:webHidden/>
              </w:rPr>
              <w:tab/>
            </w:r>
            <w:r>
              <w:rPr>
                <w:noProof/>
                <w:webHidden/>
              </w:rPr>
              <w:fldChar w:fldCharType="begin"/>
            </w:r>
            <w:r>
              <w:rPr>
                <w:noProof/>
                <w:webHidden/>
              </w:rPr>
              <w:instrText xml:space="preserve"> PAGEREF _Toc121308534 \h </w:instrText>
            </w:r>
            <w:r>
              <w:rPr>
                <w:noProof/>
                <w:webHidden/>
              </w:rPr>
            </w:r>
            <w:r>
              <w:rPr>
                <w:noProof/>
                <w:webHidden/>
              </w:rPr>
              <w:fldChar w:fldCharType="separate"/>
            </w:r>
            <w:r>
              <w:rPr>
                <w:noProof/>
                <w:webHidden/>
              </w:rPr>
              <w:t>2</w:t>
            </w:r>
            <w:r>
              <w:rPr>
                <w:noProof/>
                <w:webHidden/>
              </w:rPr>
              <w:fldChar w:fldCharType="end"/>
            </w:r>
          </w:hyperlink>
        </w:p>
        <w:p w14:paraId="293DFA20" w14:textId="77777777" w:rsidR="008E5EB4" w:rsidRDefault="008E5EB4">
          <w:pPr>
            <w:pStyle w:val="TOC2"/>
            <w:rPr>
              <w:rFonts w:asciiTheme="minorHAnsi" w:eastAsiaTheme="minorEastAsia" w:hAnsiTheme="minorHAnsi" w:cstheme="minorBidi"/>
              <w:noProof/>
              <w:sz w:val="22"/>
              <w:szCs w:val="22"/>
            </w:rPr>
          </w:pPr>
          <w:hyperlink w:anchor="_Toc121308535" w:history="1">
            <w:r w:rsidRPr="00A00868">
              <w:rPr>
                <w:rStyle w:val="Hyperlink"/>
                <w:noProof/>
              </w:rPr>
              <w:t>Chapter One: An Ancient Song</w:t>
            </w:r>
            <w:r>
              <w:rPr>
                <w:noProof/>
                <w:webHidden/>
              </w:rPr>
              <w:tab/>
            </w:r>
            <w:r>
              <w:rPr>
                <w:noProof/>
                <w:webHidden/>
              </w:rPr>
              <w:fldChar w:fldCharType="begin"/>
            </w:r>
            <w:r>
              <w:rPr>
                <w:noProof/>
                <w:webHidden/>
              </w:rPr>
              <w:instrText xml:space="preserve"> PAGEREF _Toc121308535 \h </w:instrText>
            </w:r>
            <w:r>
              <w:rPr>
                <w:noProof/>
                <w:webHidden/>
              </w:rPr>
            </w:r>
            <w:r>
              <w:rPr>
                <w:noProof/>
                <w:webHidden/>
              </w:rPr>
              <w:fldChar w:fldCharType="separate"/>
            </w:r>
            <w:r>
              <w:rPr>
                <w:noProof/>
                <w:webHidden/>
              </w:rPr>
              <w:t>3</w:t>
            </w:r>
            <w:r>
              <w:rPr>
                <w:noProof/>
                <w:webHidden/>
              </w:rPr>
              <w:fldChar w:fldCharType="end"/>
            </w:r>
          </w:hyperlink>
        </w:p>
        <w:p w14:paraId="49B169FA" w14:textId="77777777" w:rsidR="008E5EB4" w:rsidRDefault="008E5EB4">
          <w:pPr>
            <w:pStyle w:val="TOC2"/>
            <w:rPr>
              <w:rFonts w:asciiTheme="minorHAnsi" w:eastAsiaTheme="minorEastAsia" w:hAnsiTheme="minorHAnsi" w:cstheme="minorBidi"/>
              <w:noProof/>
              <w:sz w:val="22"/>
              <w:szCs w:val="22"/>
            </w:rPr>
          </w:pPr>
          <w:hyperlink w:anchor="_Toc121308536" w:history="1">
            <w:r w:rsidRPr="00A00868">
              <w:rPr>
                <w:rStyle w:val="Hyperlink"/>
                <w:noProof/>
              </w:rPr>
              <w:t>Chapter Two: Song of the Humpback Whale</w:t>
            </w:r>
            <w:r>
              <w:rPr>
                <w:noProof/>
                <w:webHidden/>
              </w:rPr>
              <w:tab/>
            </w:r>
            <w:r>
              <w:rPr>
                <w:noProof/>
                <w:webHidden/>
              </w:rPr>
              <w:fldChar w:fldCharType="begin"/>
            </w:r>
            <w:r>
              <w:rPr>
                <w:noProof/>
                <w:webHidden/>
              </w:rPr>
              <w:instrText xml:space="preserve"> PAGEREF _Toc121308536 \h </w:instrText>
            </w:r>
            <w:r>
              <w:rPr>
                <w:noProof/>
                <w:webHidden/>
              </w:rPr>
            </w:r>
            <w:r>
              <w:rPr>
                <w:noProof/>
                <w:webHidden/>
              </w:rPr>
              <w:fldChar w:fldCharType="separate"/>
            </w:r>
            <w:r>
              <w:rPr>
                <w:noProof/>
                <w:webHidden/>
              </w:rPr>
              <w:t>5</w:t>
            </w:r>
            <w:r>
              <w:rPr>
                <w:noProof/>
                <w:webHidden/>
              </w:rPr>
              <w:fldChar w:fldCharType="end"/>
            </w:r>
          </w:hyperlink>
        </w:p>
        <w:p w14:paraId="363B792F" w14:textId="77777777" w:rsidR="008E5EB4" w:rsidRDefault="008E5EB4">
          <w:pPr>
            <w:pStyle w:val="TOC1"/>
            <w:tabs>
              <w:tab w:val="right" w:leader="dot" w:pos="9350"/>
            </w:tabs>
            <w:rPr>
              <w:rFonts w:asciiTheme="minorHAnsi" w:eastAsiaTheme="minorEastAsia" w:hAnsiTheme="minorHAnsi" w:cstheme="minorBidi"/>
              <w:noProof/>
              <w:sz w:val="22"/>
              <w:szCs w:val="22"/>
            </w:rPr>
          </w:pPr>
          <w:hyperlink w:anchor="_Toc121308537" w:history="1">
            <w:r w:rsidRPr="00A00868">
              <w:rPr>
                <w:rStyle w:val="Hyperlink"/>
                <w:noProof/>
              </w:rPr>
              <w:t>PART II: Blue Whale Ballads</w:t>
            </w:r>
            <w:r>
              <w:rPr>
                <w:noProof/>
                <w:webHidden/>
              </w:rPr>
              <w:tab/>
            </w:r>
            <w:r>
              <w:rPr>
                <w:noProof/>
                <w:webHidden/>
              </w:rPr>
              <w:fldChar w:fldCharType="begin"/>
            </w:r>
            <w:r>
              <w:rPr>
                <w:noProof/>
                <w:webHidden/>
              </w:rPr>
              <w:instrText xml:space="preserve"> PAGEREF _Toc121308537 \h </w:instrText>
            </w:r>
            <w:r>
              <w:rPr>
                <w:noProof/>
                <w:webHidden/>
              </w:rPr>
            </w:r>
            <w:r>
              <w:rPr>
                <w:noProof/>
                <w:webHidden/>
              </w:rPr>
              <w:fldChar w:fldCharType="separate"/>
            </w:r>
            <w:r>
              <w:rPr>
                <w:noProof/>
                <w:webHidden/>
              </w:rPr>
              <w:t>7</w:t>
            </w:r>
            <w:r>
              <w:rPr>
                <w:noProof/>
                <w:webHidden/>
              </w:rPr>
              <w:fldChar w:fldCharType="end"/>
            </w:r>
          </w:hyperlink>
        </w:p>
        <w:p w14:paraId="22A4BFFD" w14:textId="77777777" w:rsidR="008E5EB4" w:rsidRDefault="008E5EB4">
          <w:pPr>
            <w:pStyle w:val="TOC2"/>
            <w:rPr>
              <w:rFonts w:asciiTheme="minorHAnsi" w:eastAsiaTheme="minorEastAsia" w:hAnsiTheme="minorHAnsi" w:cstheme="minorBidi"/>
              <w:noProof/>
              <w:sz w:val="22"/>
              <w:szCs w:val="22"/>
            </w:rPr>
          </w:pPr>
          <w:hyperlink w:anchor="_Toc121308538" w:history="1">
            <w:r w:rsidRPr="00A00868">
              <w:rPr>
                <w:rStyle w:val="Hyperlink"/>
                <w:noProof/>
              </w:rPr>
              <w:t>Chapter Three: Finding a Mate</w:t>
            </w:r>
            <w:r>
              <w:rPr>
                <w:noProof/>
                <w:webHidden/>
              </w:rPr>
              <w:tab/>
            </w:r>
            <w:r>
              <w:rPr>
                <w:noProof/>
                <w:webHidden/>
              </w:rPr>
              <w:fldChar w:fldCharType="begin"/>
            </w:r>
            <w:r>
              <w:rPr>
                <w:noProof/>
                <w:webHidden/>
              </w:rPr>
              <w:instrText xml:space="preserve"> PAGEREF _Toc121308538 \h </w:instrText>
            </w:r>
            <w:r>
              <w:rPr>
                <w:noProof/>
                <w:webHidden/>
              </w:rPr>
            </w:r>
            <w:r>
              <w:rPr>
                <w:noProof/>
                <w:webHidden/>
              </w:rPr>
              <w:fldChar w:fldCharType="separate"/>
            </w:r>
            <w:r>
              <w:rPr>
                <w:noProof/>
                <w:webHidden/>
              </w:rPr>
              <w:t>8</w:t>
            </w:r>
            <w:r>
              <w:rPr>
                <w:noProof/>
                <w:webHidden/>
              </w:rPr>
              <w:fldChar w:fldCharType="end"/>
            </w:r>
          </w:hyperlink>
        </w:p>
        <w:p w14:paraId="2566246E" w14:textId="77777777" w:rsidR="008E5EB4" w:rsidRDefault="008E5EB4">
          <w:pPr>
            <w:pStyle w:val="TOC2"/>
            <w:rPr>
              <w:rFonts w:asciiTheme="minorHAnsi" w:eastAsiaTheme="minorEastAsia" w:hAnsiTheme="minorHAnsi" w:cstheme="minorBidi"/>
              <w:noProof/>
              <w:sz w:val="22"/>
              <w:szCs w:val="22"/>
            </w:rPr>
          </w:pPr>
          <w:hyperlink w:anchor="_Toc121308539" w:history="1">
            <w:r w:rsidRPr="00A00868">
              <w:rPr>
                <w:rStyle w:val="Hyperlink"/>
                <w:noProof/>
              </w:rPr>
              <w:t>Chapter Four: Bridging the Gap</w:t>
            </w:r>
            <w:r>
              <w:rPr>
                <w:noProof/>
                <w:webHidden/>
              </w:rPr>
              <w:tab/>
            </w:r>
            <w:r>
              <w:rPr>
                <w:noProof/>
                <w:webHidden/>
              </w:rPr>
              <w:fldChar w:fldCharType="begin"/>
            </w:r>
            <w:r>
              <w:rPr>
                <w:noProof/>
                <w:webHidden/>
              </w:rPr>
              <w:instrText xml:space="preserve"> PAGEREF _Toc121308539 \h </w:instrText>
            </w:r>
            <w:r>
              <w:rPr>
                <w:noProof/>
                <w:webHidden/>
              </w:rPr>
            </w:r>
            <w:r>
              <w:rPr>
                <w:noProof/>
                <w:webHidden/>
              </w:rPr>
              <w:fldChar w:fldCharType="separate"/>
            </w:r>
            <w:r>
              <w:rPr>
                <w:noProof/>
                <w:webHidden/>
              </w:rPr>
              <w:t>10</w:t>
            </w:r>
            <w:r>
              <w:rPr>
                <w:noProof/>
                <w:webHidden/>
              </w:rPr>
              <w:fldChar w:fldCharType="end"/>
            </w:r>
          </w:hyperlink>
        </w:p>
        <w:p w14:paraId="5A90496E" w14:textId="77777777" w:rsidR="008E5EB4" w:rsidRDefault="008E5EB4">
          <w:pPr>
            <w:pStyle w:val="TOC2"/>
            <w:rPr>
              <w:rFonts w:asciiTheme="minorHAnsi" w:eastAsiaTheme="minorEastAsia" w:hAnsiTheme="minorHAnsi" w:cstheme="minorBidi"/>
              <w:noProof/>
              <w:sz w:val="22"/>
              <w:szCs w:val="22"/>
            </w:rPr>
          </w:pPr>
          <w:hyperlink w:anchor="_Toc121308540" w:history="1">
            <w:r w:rsidRPr="00A00868">
              <w:rPr>
                <w:rStyle w:val="Hyperlink"/>
                <w:noProof/>
              </w:rPr>
              <w:t>Chapter Five: Saving the Singers</w:t>
            </w:r>
            <w:r>
              <w:rPr>
                <w:noProof/>
                <w:webHidden/>
              </w:rPr>
              <w:tab/>
            </w:r>
            <w:r>
              <w:rPr>
                <w:noProof/>
                <w:webHidden/>
              </w:rPr>
              <w:fldChar w:fldCharType="begin"/>
            </w:r>
            <w:r>
              <w:rPr>
                <w:noProof/>
                <w:webHidden/>
              </w:rPr>
              <w:instrText xml:space="preserve"> PAGEREF _Toc121308540 \h </w:instrText>
            </w:r>
            <w:r>
              <w:rPr>
                <w:noProof/>
                <w:webHidden/>
              </w:rPr>
            </w:r>
            <w:r>
              <w:rPr>
                <w:noProof/>
                <w:webHidden/>
              </w:rPr>
              <w:fldChar w:fldCharType="separate"/>
            </w:r>
            <w:r>
              <w:rPr>
                <w:noProof/>
                <w:webHidden/>
              </w:rPr>
              <w:t>11</w:t>
            </w:r>
            <w:r>
              <w:rPr>
                <w:noProof/>
                <w:webHidden/>
              </w:rPr>
              <w:fldChar w:fldCharType="end"/>
            </w:r>
          </w:hyperlink>
        </w:p>
        <w:p w14:paraId="6C5DE703" w14:textId="77777777" w:rsidR="008E5EB4" w:rsidRDefault="008E5EB4">
          <w:pPr>
            <w:pStyle w:val="TOC1"/>
            <w:tabs>
              <w:tab w:val="right" w:leader="dot" w:pos="9350"/>
            </w:tabs>
            <w:rPr>
              <w:rFonts w:asciiTheme="minorHAnsi" w:eastAsiaTheme="minorEastAsia" w:hAnsiTheme="minorHAnsi" w:cstheme="minorBidi"/>
              <w:noProof/>
              <w:sz w:val="22"/>
              <w:szCs w:val="22"/>
            </w:rPr>
          </w:pPr>
          <w:hyperlink w:anchor="_Toc121308541" w:history="1">
            <w:r w:rsidRPr="00A00868">
              <w:rPr>
                <w:rStyle w:val="Hyperlink"/>
                <w:noProof/>
              </w:rPr>
              <w:t>Epilogue/Conclusion</w:t>
            </w:r>
            <w:r>
              <w:rPr>
                <w:noProof/>
                <w:webHidden/>
              </w:rPr>
              <w:tab/>
            </w:r>
            <w:r>
              <w:rPr>
                <w:noProof/>
                <w:webHidden/>
              </w:rPr>
              <w:fldChar w:fldCharType="begin"/>
            </w:r>
            <w:r>
              <w:rPr>
                <w:noProof/>
                <w:webHidden/>
              </w:rPr>
              <w:instrText xml:space="preserve"> PAGEREF _Toc121308541 \h </w:instrText>
            </w:r>
            <w:r>
              <w:rPr>
                <w:noProof/>
                <w:webHidden/>
              </w:rPr>
            </w:r>
            <w:r>
              <w:rPr>
                <w:noProof/>
                <w:webHidden/>
              </w:rPr>
              <w:fldChar w:fldCharType="separate"/>
            </w:r>
            <w:r>
              <w:rPr>
                <w:noProof/>
                <w:webHidden/>
              </w:rPr>
              <w:t>12</w:t>
            </w:r>
            <w:r>
              <w:rPr>
                <w:noProof/>
                <w:webHidden/>
              </w:rPr>
              <w:fldChar w:fldCharType="end"/>
            </w:r>
          </w:hyperlink>
        </w:p>
        <w:p w14:paraId="69744710" w14:textId="77777777" w:rsidR="008E5EB4" w:rsidRDefault="008E5EB4">
          <w:pPr>
            <w:pStyle w:val="TOC1"/>
            <w:tabs>
              <w:tab w:val="right" w:leader="dot" w:pos="9350"/>
            </w:tabs>
            <w:rPr>
              <w:rFonts w:asciiTheme="minorHAnsi" w:eastAsiaTheme="minorEastAsia" w:hAnsiTheme="minorHAnsi" w:cstheme="minorBidi"/>
              <w:noProof/>
              <w:sz w:val="22"/>
              <w:szCs w:val="22"/>
            </w:rPr>
          </w:pPr>
          <w:hyperlink w:anchor="_Toc121308542" w:history="1">
            <w:r w:rsidRPr="00A00868">
              <w:rPr>
                <w:rStyle w:val="Hyperlink"/>
                <w:noProof/>
              </w:rPr>
              <w:t>Bibliography</w:t>
            </w:r>
            <w:r>
              <w:rPr>
                <w:noProof/>
                <w:webHidden/>
              </w:rPr>
              <w:tab/>
            </w:r>
            <w:r>
              <w:rPr>
                <w:noProof/>
                <w:webHidden/>
              </w:rPr>
              <w:fldChar w:fldCharType="begin"/>
            </w:r>
            <w:r>
              <w:rPr>
                <w:noProof/>
                <w:webHidden/>
              </w:rPr>
              <w:instrText xml:space="preserve"> PAGEREF _Toc121308542 \h </w:instrText>
            </w:r>
            <w:r>
              <w:rPr>
                <w:noProof/>
                <w:webHidden/>
              </w:rPr>
            </w:r>
            <w:r>
              <w:rPr>
                <w:noProof/>
                <w:webHidden/>
              </w:rPr>
              <w:fldChar w:fldCharType="separate"/>
            </w:r>
            <w:r>
              <w:rPr>
                <w:noProof/>
                <w:webHidden/>
              </w:rPr>
              <w:t>13</w:t>
            </w:r>
            <w:r>
              <w:rPr>
                <w:noProof/>
                <w:webHidden/>
              </w:rPr>
              <w:fldChar w:fldCharType="end"/>
            </w:r>
          </w:hyperlink>
        </w:p>
        <w:p w14:paraId="2CD71D16" w14:textId="77777777" w:rsidR="008E5EB4" w:rsidRDefault="008E5EB4">
          <w:pPr>
            <w:pStyle w:val="TOC1"/>
            <w:tabs>
              <w:tab w:val="right" w:leader="dot" w:pos="9350"/>
            </w:tabs>
            <w:rPr>
              <w:rFonts w:asciiTheme="minorHAnsi" w:eastAsiaTheme="minorEastAsia" w:hAnsiTheme="minorHAnsi" w:cstheme="minorBidi"/>
              <w:noProof/>
              <w:sz w:val="22"/>
              <w:szCs w:val="22"/>
            </w:rPr>
          </w:pPr>
          <w:hyperlink w:anchor="_Toc121308543" w:history="1">
            <w:r w:rsidRPr="00A00868">
              <w:rPr>
                <w:rStyle w:val="Hyperlink"/>
                <w:noProof/>
              </w:rPr>
              <w:t>Acknowledgments</w:t>
            </w:r>
            <w:r>
              <w:rPr>
                <w:noProof/>
                <w:webHidden/>
              </w:rPr>
              <w:tab/>
            </w:r>
            <w:r>
              <w:rPr>
                <w:noProof/>
                <w:webHidden/>
              </w:rPr>
              <w:fldChar w:fldCharType="begin"/>
            </w:r>
            <w:r>
              <w:rPr>
                <w:noProof/>
                <w:webHidden/>
              </w:rPr>
              <w:instrText xml:space="preserve"> PAGEREF _Toc121308543 \h </w:instrText>
            </w:r>
            <w:r>
              <w:rPr>
                <w:noProof/>
                <w:webHidden/>
              </w:rPr>
            </w:r>
            <w:r>
              <w:rPr>
                <w:noProof/>
                <w:webHidden/>
              </w:rPr>
              <w:fldChar w:fldCharType="separate"/>
            </w:r>
            <w:r>
              <w:rPr>
                <w:noProof/>
                <w:webHidden/>
              </w:rPr>
              <w:t>14</w:t>
            </w:r>
            <w:r>
              <w:rPr>
                <w:noProof/>
                <w:webHidden/>
              </w:rPr>
              <w:fldChar w:fldCharType="end"/>
            </w:r>
          </w:hyperlink>
        </w:p>
        <w:p w14:paraId="53839A86" w14:textId="77777777" w:rsidR="008E5EB4" w:rsidRDefault="008E5EB4">
          <w:pPr>
            <w:pStyle w:val="TOC1"/>
            <w:tabs>
              <w:tab w:val="right" w:leader="dot" w:pos="9350"/>
            </w:tabs>
            <w:rPr>
              <w:rFonts w:asciiTheme="minorHAnsi" w:eastAsiaTheme="minorEastAsia" w:hAnsiTheme="minorHAnsi" w:cstheme="minorBidi"/>
              <w:noProof/>
              <w:sz w:val="22"/>
              <w:szCs w:val="22"/>
            </w:rPr>
          </w:pPr>
          <w:hyperlink w:anchor="_Toc121308544" w:history="1">
            <w:r w:rsidRPr="00A00868">
              <w:rPr>
                <w:rStyle w:val="Hyperlink"/>
                <w:noProof/>
              </w:rPr>
              <w:t>About the Author</w:t>
            </w:r>
            <w:r>
              <w:rPr>
                <w:noProof/>
                <w:webHidden/>
              </w:rPr>
              <w:tab/>
            </w:r>
            <w:r>
              <w:rPr>
                <w:noProof/>
                <w:webHidden/>
              </w:rPr>
              <w:fldChar w:fldCharType="begin"/>
            </w:r>
            <w:r>
              <w:rPr>
                <w:noProof/>
                <w:webHidden/>
              </w:rPr>
              <w:instrText xml:space="preserve"> PAGEREF _Toc121308544 \h </w:instrText>
            </w:r>
            <w:r>
              <w:rPr>
                <w:noProof/>
                <w:webHidden/>
              </w:rPr>
            </w:r>
            <w:r>
              <w:rPr>
                <w:noProof/>
                <w:webHidden/>
              </w:rPr>
              <w:fldChar w:fldCharType="separate"/>
            </w:r>
            <w:r>
              <w:rPr>
                <w:noProof/>
                <w:webHidden/>
              </w:rPr>
              <w:t>15</w:t>
            </w:r>
            <w:r>
              <w:rPr>
                <w:noProof/>
                <w:webHidden/>
              </w:rPr>
              <w:fldChar w:fldCharType="end"/>
            </w:r>
          </w:hyperlink>
        </w:p>
        <w:p w14:paraId="7ACBF618" w14:textId="77777777" w:rsidR="00972D2C" w:rsidRDefault="00972D2C">
          <w:r>
            <w:rPr>
              <w:b/>
              <w:bCs/>
              <w:noProof/>
            </w:rPr>
            <w:fldChar w:fldCharType="end"/>
          </w:r>
        </w:p>
      </w:sdtContent>
    </w:sdt>
    <w:p w14:paraId="7DACFABD" w14:textId="77777777" w:rsidR="005567E7" w:rsidRDefault="005567E7" w:rsidP="00972D2C">
      <w:pPr>
        <w:pStyle w:val="TOC1"/>
        <w:tabs>
          <w:tab w:val="right" w:leader="dot" w:pos="9350"/>
        </w:tabs>
      </w:pPr>
    </w:p>
    <w:p w14:paraId="701C26F5" w14:textId="77777777" w:rsidR="003F6C83" w:rsidRDefault="003F6C83" w:rsidP="00E30FF1"/>
    <w:p w14:paraId="030F806A" w14:textId="77777777" w:rsidR="00E678C1" w:rsidRDefault="00E678C1" w:rsidP="00E30FF1">
      <w:pPr>
        <w:pStyle w:val="Heading1"/>
        <w:sectPr w:rsidR="00E678C1" w:rsidSect="00DF217C">
          <w:pgSz w:w="12240" w:h="15840"/>
          <w:pgMar w:top="1440" w:right="1440" w:bottom="576" w:left="1440" w:header="720" w:footer="720" w:gutter="0"/>
          <w:pgNumType w:fmt="lowerRoman" w:start="1"/>
          <w:cols w:space="720"/>
          <w:titlePg/>
          <w:docGrid w:linePitch="360"/>
        </w:sectPr>
      </w:pPr>
    </w:p>
    <w:bookmarkStart w:id="1" w:name="_Toc121308533" w:displacedByCustomXml="next"/>
    <w:bookmarkStart w:id="2" w:name="_Toc529756735" w:displacedByCustomXml="next"/>
    <w:bookmarkStart w:id="3" w:name="_Toc529756674" w:displacedByCustomXml="next"/>
    <w:sdt>
      <w:sdtPr>
        <w:id w:val="1256942115"/>
        <w:placeholder>
          <w:docPart w:val="A09FDABEA52A40CDB6F24A7142663914"/>
        </w:placeholder>
        <w:temporary/>
        <w:showingPlcHdr/>
        <w15:appearance w15:val="hidden"/>
      </w:sdtPr>
      <w:sdtEndPr/>
      <w:sdtContent>
        <w:p w14:paraId="04BE1C48" w14:textId="77777777" w:rsidR="008339EE" w:rsidRPr="008339EE" w:rsidRDefault="008339EE" w:rsidP="008339EE">
          <w:pPr>
            <w:pStyle w:val="Heading1"/>
          </w:pPr>
          <w:r w:rsidRPr="008339EE">
            <w:t>Introduction</w:t>
          </w:r>
        </w:p>
      </w:sdtContent>
    </w:sdt>
    <w:bookmarkEnd w:id="1" w:displacedByCustomXml="prev"/>
    <w:bookmarkEnd w:id="2" w:displacedByCustomXml="prev"/>
    <w:bookmarkEnd w:id="3" w:displacedByCustomXml="prev"/>
    <w:p w14:paraId="3033D845" w14:textId="77777777" w:rsidR="004E0422" w:rsidRDefault="00967ACB" w:rsidP="000E6E90">
      <w:pPr>
        <w:pStyle w:val="TipTextList"/>
        <w:numPr>
          <w:ilvl w:val="0"/>
          <w:numId w:val="0"/>
        </w:numPr>
        <w:rPr>
          <w:rFonts w:asciiTheme="majorHAnsi" w:hAnsiTheme="majorHAnsi"/>
          <w:color w:val="auto"/>
        </w:rPr>
      </w:pPr>
      <w:r>
        <w:rPr>
          <w:rFonts w:asciiTheme="majorHAnsi" w:hAnsiTheme="majorHAnsi"/>
          <w:color w:val="auto"/>
        </w:rPr>
        <w:t>This is a</w:t>
      </w:r>
      <w:r w:rsidR="00FD2FAF" w:rsidRPr="00FD2FAF">
        <w:rPr>
          <w:rFonts w:asciiTheme="majorHAnsi" w:hAnsiTheme="majorHAnsi"/>
          <w:color w:val="auto"/>
        </w:rPr>
        <w:t xml:space="preserve"> </w:t>
      </w:r>
      <w:r w:rsidR="0079638D">
        <w:rPr>
          <w:rFonts w:asciiTheme="majorHAnsi" w:hAnsiTheme="majorHAnsi"/>
          <w:color w:val="auto"/>
        </w:rPr>
        <w:t>c</w:t>
      </w:r>
      <w:r w:rsidR="00FD2FAF" w:rsidRPr="00FD2FAF">
        <w:rPr>
          <w:rFonts w:asciiTheme="majorHAnsi" w:hAnsiTheme="majorHAnsi"/>
          <w:color w:val="auto"/>
        </w:rPr>
        <w:t xml:space="preserve">omplete </w:t>
      </w:r>
      <w:r w:rsidR="0079638D">
        <w:rPr>
          <w:rFonts w:asciiTheme="majorHAnsi" w:hAnsiTheme="majorHAnsi"/>
          <w:color w:val="auto"/>
        </w:rPr>
        <w:t>g</w:t>
      </w:r>
      <w:r w:rsidR="00FD2FAF" w:rsidRPr="00FD2FAF">
        <w:rPr>
          <w:rFonts w:asciiTheme="majorHAnsi" w:hAnsiTheme="majorHAnsi"/>
          <w:color w:val="auto"/>
        </w:rPr>
        <w:t xml:space="preserve">uide for </w:t>
      </w:r>
      <w:r w:rsidR="0079638D">
        <w:rPr>
          <w:rFonts w:asciiTheme="majorHAnsi" w:hAnsiTheme="majorHAnsi"/>
          <w:color w:val="auto"/>
        </w:rPr>
        <w:t>b</w:t>
      </w:r>
      <w:r w:rsidR="00FD2FAF" w:rsidRPr="00FD2FAF">
        <w:rPr>
          <w:rFonts w:asciiTheme="majorHAnsi" w:hAnsiTheme="majorHAnsi"/>
          <w:color w:val="auto"/>
        </w:rPr>
        <w:t>eginners</w:t>
      </w:r>
      <w:r w:rsidR="00FD2FAF">
        <w:rPr>
          <w:rFonts w:asciiTheme="majorHAnsi" w:hAnsiTheme="majorHAnsi"/>
          <w:color w:val="auto"/>
        </w:rPr>
        <w:t xml:space="preserve"> </w:t>
      </w:r>
      <w:r w:rsidR="0079638D">
        <w:rPr>
          <w:rFonts w:asciiTheme="majorHAnsi" w:hAnsiTheme="majorHAnsi"/>
          <w:color w:val="auto"/>
        </w:rPr>
        <w:t>to dive into</w:t>
      </w:r>
      <w:r w:rsidR="00FD2FAF">
        <w:rPr>
          <w:rFonts w:asciiTheme="majorHAnsi" w:hAnsiTheme="majorHAnsi"/>
          <w:color w:val="auto"/>
        </w:rPr>
        <w:t xml:space="preserve"> this </w:t>
      </w:r>
      <w:r w:rsidR="00966CF6">
        <w:rPr>
          <w:rFonts w:asciiTheme="majorHAnsi" w:hAnsiTheme="majorHAnsi"/>
          <w:color w:val="auto"/>
        </w:rPr>
        <w:t>new world of AI Chatbots and the Large Language Models that power them.</w:t>
      </w:r>
      <w:r w:rsidR="00FD2FAF" w:rsidRPr="00FD2FAF">
        <w:rPr>
          <w:rFonts w:asciiTheme="majorHAnsi" w:hAnsiTheme="majorHAnsi"/>
          <w:color w:val="auto"/>
        </w:rPr>
        <w:t xml:space="preserve"> </w:t>
      </w:r>
      <w:r w:rsidR="000E6E90">
        <w:rPr>
          <w:rFonts w:asciiTheme="majorHAnsi" w:hAnsiTheme="majorHAnsi"/>
          <w:color w:val="auto"/>
        </w:rPr>
        <w:t>I</w:t>
      </w:r>
      <w:r w:rsidR="0079638D">
        <w:rPr>
          <w:rFonts w:asciiTheme="majorHAnsi" w:hAnsiTheme="majorHAnsi"/>
          <w:color w:val="auto"/>
        </w:rPr>
        <w:t>n</w:t>
      </w:r>
      <w:r w:rsidR="000E6E90">
        <w:rPr>
          <w:rFonts w:asciiTheme="majorHAnsi" w:hAnsiTheme="majorHAnsi"/>
          <w:color w:val="auto"/>
        </w:rPr>
        <w:t xml:space="preserve"> this </w:t>
      </w:r>
      <w:r w:rsidR="000E6E90" w:rsidRPr="000E6E90">
        <w:rPr>
          <w:rFonts w:asciiTheme="majorHAnsi" w:hAnsiTheme="majorHAnsi"/>
          <w:color w:val="auto"/>
        </w:rPr>
        <w:t xml:space="preserve">guide </w:t>
      </w:r>
      <w:r w:rsidR="000E6E90">
        <w:rPr>
          <w:rFonts w:asciiTheme="majorHAnsi" w:hAnsiTheme="majorHAnsi"/>
          <w:color w:val="auto"/>
        </w:rPr>
        <w:t xml:space="preserve">I </w:t>
      </w:r>
      <w:r w:rsidR="000E6E90" w:rsidRPr="000E6E90">
        <w:rPr>
          <w:rFonts w:asciiTheme="majorHAnsi" w:hAnsiTheme="majorHAnsi"/>
          <w:color w:val="auto"/>
        </w:rPr>
        <w:t xml:space="preserve">will walk you through creating a Language Learning Model (LLM) server from scratch. </w:t>
      </w:r>
      <w:r w:rsidR="00B1788E">
        <w:rPr>
          <w:rFonts w:asciiTheme="majorHAnsi" w:hAnsiTheme="majorHAnsi"/>
          <w:color w:val="auto"/>
        </w:rPr>
        <w:t>The</w:t>
      </w:r>
      <w:r w:rsidR="000E6E90" w:rsidRPr="000E6E90">
        <w:rPr>
          <w:rFonts w:asciiTheme="majorHAnsi" w:hAnsiTheme="majorHAnsi"/>
          <w:color w:val="auto"/>
        </w:rPr>
        <w:t xml:space="preserve"> LLM server allows you to run AI models locally</w:t>
      </w:r>
      <w:r w:rsidR="00B1788E">
        <w:rPr>
          <w:rFonts w:asciiTheme="majorHAnsi" w:hAnsiTheme="majorHAnsi"/>
          <w:color w:val="auto"/>
        </w:rPr>
        <w:t>.</w:t>
      </w:r>
      <w:r w:rsidR="000E6E90" w:rsidRPr="000E6E90">
        <w:rPr>
          <w:rFonts w:asciiTheme="majorHAnsi" w:hAnsiTheme="majorHAnsi"/>
          <w:color w:val="auto"/>
        </w:rPr>
        <w:t xml:space="preserve"> </w:t>
      </w:r>
      <w:r w:rsidR="00B1788E">
        <w:rPr>
          <w:rFonts w:asciiTheme="majorHAnsi" w:hAnsiTheme="majorHAnsi"/>
          <w:color w:val="auto"/>
        </w:rPr>
        <w:t xml:space="preserve">Once you have an LLM server, you can create </w:t>
      </w:r>
      <w:r w:rsidR="00B75D28">
        <w:rPr>
          <w:rFonts w:asciiTheme="majorHAnsi" w:hAnsiTheme="majorHAnsi"/>
          <w:color w:val="auto"/>
        </w:rPr>
        <w:t xml:space="preserve">the front-end (application interface) user experience to fit the requirements of your specific </w:t>
      </w:r>
      <w:r w:rsidR="004E0422">
        <w:rPr>
          <w:rFonts w:asciiTheme="majorHAnsi" w:hAnsiTheme="majorHAnsi"/>
          <w:color w:val="auto"/>
        </w:rPr>
        <w:t>project</w:t>
      </w:r>
      <w:r w:rsidR="000E6E90" w:rsidRPr="000E6E90">
        <w:rPr>
          <w:rFonts w:asciiTheme="majorHAnsi" w:hAnsiTheme="majorHAnsi"/>
          <w:color w:val="auto"/>
        </w:rPr>
        <w:t xml:space="preserve">. </w:t>
      </w:r>
    </w:p>
    <w:p w14:paraId="0457DA57" w14:textId="77777777" w:rsidR="00EC628A" w:rsidRDefault="000E6E90" w:rsidP="000E6E90">
      <w:pPr>
        <w:pStyle w:val="TipTextList"/>
        <w:numPr>
          <w:ilvl w:val="0"/>
          <w:numId w:val="0"/>
        </w:numPr>
        <w:rPr>
          <w:rFonts w:asciiTheme="majorHAnsi" w:hAnsiTheme="majorHAnsi"/>
          <w:color w:val="auto"/>
        </w:rPr>
      </w:pPr>
      <w:r w:rsidRPr="000E6E90">
        <w:rPr>
          <w:rFonts w:asciiTheme="majorHAnsi" w:hAnsiTheme="majorHAnsi"/>
          <w:color w:val="auto"/>
        </w:rPr>
        <w:t>We'll use Python and several supporting libraries to build this server.</w:t>
      </w:r>
      <w:r>
        <w:rPr>
          <w:rFonts w:asciiTheme="majorHAnsi" w:hAnsiTheme="majorHAnsi"/>
          <w:color w:val="auto"/>
        </w:rPr>
        <w:t xml:space="preserve"> </w:t>
      </w:r>
    </w:p>
    <w:p w14:paraId="37F82132" w14:textId="77777777" w:rsidR="00A253A6" w:rsidRDefault="00A253A6" w:rsidP="00EC628A">
      <w:pPr>
        <w:pStyle w:val="Standard"/>
      </w:pPr>
    </w:p>
    <w:p w14:paraId="2DBD43A8" w14:textId="6163426C" w:rsidR="00EC628A" w:rsidRDefault="00EC628A" w:rsidP="00EC628A">
      <w:pPr>
        <w:pStyle w:val="Standard"/>
      </w:pPr>
      <w:r>
        <w:t>Before starting, you should have:</w:t>
      </w:r>
    </w:p>
    <w:p w14:paraId="50D94FEF" w14:textId="70A8D205" w:rsidR="00EC628A" w:rsidRDefault="00EC628A" w:rsidP="00A253A6">
      <w:pPr>
        <w:pStyle w:val="Standard"/>
        <w:numPr>
          <w:ilvl w:val="0"/>
          <w:numId w:val="22"/>
        </w:numPr>
      </w:pPr>
      <w:r>
        <w:t>A computer running Ubuntu Linux (or similar distribution)</w:t>
      </w:r>
      <w:r w:rsidR="00E07AB5">
        <w:t xml:space="preserve"> – </w:t>
      </w:r>
      <w:proofErr w:type="gramStart"/>
      <w:r w:rsidR="00E07AB5">
        <w:t>at this time</w:t>
      </w:r>
      <w:proofErr w:type="gramEnd"/>
      <w:r w:rsidR="00E07AB5">
        <w:t xml:space="preserve"> Raspberry Pi is not recommended due processor speed and</w:t>
      </w:r>
      <w:r w:rsidR="007D20DA">
        <w:t xml:space="preserve"> other form limitations</w:t>
      </w:r>
    </w:p>
    <w:p w14:paraId="3BDC5DBD" w14:textId="25FF3B3A" w:rsidR="00EC628A" w:rsidRDefault="00EC628A" w:rsidP="00A253A6">
      <w:pPr>
        <w:pStyle w:val="Standard"/>
        <w:numPr>
          <w:ilvl w:val="0"/>
          <w:numId w:val="22"/>
        </w:numPr>
      </w:pPr>
      <w:r>
        <w:t>Basic knowledge of Python programming</w:t>
      </w:r>
    </w:p>
    <w:p w14:paraId="1004F44E" w14:textId="4B8FECA6" w:rsidR="00EC628A" w:rsidRDefault="00EC628A" w:rsidP="00A253A6">
      <w:pPr>
        <w:pStyle w:val="Standard"/>
        <w:numPr>
          <w:ilvl w:val="0"/>
          <w:numId w:val="22"/>
        </w:numPr>
      </w:pPr>
      <w:r>
        <w:t>Basic understanding of command line operations</w:t>
      </w:r>
    </w:p>
    <w:p w14:paraId="29C0A337" w14:textId="6B766834" w:rsidR="00EC628A" w:rsidRPr="00A253A6" w:rsidRDefault="00EC628A" w:rsidP="00A253A6">
      <w:pPr>
        <w:pStyle w:val="Standard"/>
        <w:numPr>
          <w:ilvl w:val="0"/>
          <w:numId w:val="22"/>
        </w:numPr>
      </w:pPr>
      <w:r>
        <w:t>An NVIDIA GPU (recommended for better performance)</w:t>
      </w:r>
    </w:p>
    <w:p w14:paraId="2113CBBC" w14:textId="73EB6CFA" w:rsidR="005B7855" w:rsidRDefault="004E0422" w:rsidP="000E6E90">
      <w:pPr>
        <w:pStyle w:val="TipTextList"/>
        <w:numPr>
          <w:ilvl w:val="0"/>
          <w:numId w:val="0"/>
        </w:numPr>
        <w:rPr>
          <w:rFonts w:asciiTheme="majorHAnsi" w:hAnsiTheme="majorHAnsi"/>
          <w:color w:val="auto"/>
        </w:rPr>
      </w:pPr>
      <w:r>
        <w:rPr>
          <w:rFonts w:asciiTheme="majorHAnsi" w:hAnsiTheme="majorHAnsi"/>
          <w:color w:val="auto"/>
        </w:rPr>
        <w:t xml:space="preserve">For those of you </w:t>
      </w:r>
      <w:r w:rsidR="005B7855">
        <w:rPr>
          <w:rFonts w:asciiTheme="majorHAnsi" w:hAnsiTheme="majorHAnsi"/>
          <w:color w:val="auto"/>
        </w:rPr>
        <w:t xml:space="preserve">who are </w:t>
      </w:r>
      <w:r>
        <w:rPr>
          <w:rFonts w:asciiTheme="majorHAnsi" w:hAnsiTheme="majorHAnsi"/>
          <w:color w:val="auto"/>
        </w:rPr>
        <w:t xml:space="preserve">new to Python and the </w:t>
      </w:r>
      <w:r w:rsidR="00FD4910">
        <w:rPr>
          <w:rFonts w:asciiTheme="majorHAnsi" w:hAnsiTheme="majorHAnsi"/>
          <w:color w:val="auto"/>
        </w:rPr>
        <w:t>supporting libraries and AI/ML technologies</w:t>
      </w:r>
      <w:r w:rsidR="007C0879">
        <w:rPr>
          <w:rFonts w:asciiTheme="majorHAnsi" w:hAnsiTheme="majorHAnsi"/>
          <w:color w:val="auto"/>
        </w:rPr>
        <w:t xml:space="preserve"> we will be using to build the server</w:t>
      </w:r>
      <w:r w:rsidR="00FD4910">
        <w:rPr>
          <w:rFonts w:asciiTheme="majorHAnsi" w:hAnsiTheme="majorHAnsi"/>
          <w:color w:val="auto"/>
        </w:rPr>
        <w:t xml:space="preserve">, I will either include explanation as </w:t>
      </w:r>
      <w:r w:rsidR="005B7855">
        <w:rPr>
          <w:rFonts w:asciiTheme="majorHAnsi" w:hAnsiTheme="majorHAnsi"/>
          <w:color w:val="auto"/>
        </w:rPr>
        <w:t>needed or</w:t>
      </w:r>
      <w:r w:rsidR="009E027C">
        <w:rPr>
          <w:rFonts w:asciiTheme="majorHAnsi" w:hAnsiTheme="majorHAnsi"/>
          <w:color w:val="auto"/>
        </w:rPr>
        <w:t xml:space="preserve"> provide links to</w:t>
      </w:r>
      <w:r w:rsidR="007C0879">
        <w:rPr>
          <w:rFonts w:asciiTheme="majorHAnsi" w:hAnsiTheme="majorHAnsi"/>
          <w:color w:val="auto"/>
        </w:rPr>
        <w:t xml:space="preserve"> other</w:t>
      </w:r>
      <w:r w:rsidR="009E027C">
        <w:rPr>
          <w:rFonts w:asciiTheme="majorHAnsi" w:hAnsiTheme="majorHAnsi"/>
          <w:color w:val="auto"/>
        </w:rPr>
        <w:t xml:space="preserve"> resources to help you get the most of this guide</w:t>
      </w:r>
      <w:r w:rsidR="005B7855">
        <w:rPr>
          <w:rFonts w:asciiTheme="majorHAnsi" w:hAnsiTheme="majorHAnsi"/>
          <w:color w:val="auto"/>
        </w:rPr>
        <w:t xml:space="preserve">. </w:t>
      </w:r>
    </w:p>
    <w:p w14:paraId="08A26DC5" w14:textId="77777777" w:rsidR="00BC63B7" w:rsidRDefault="000E6E90" w:rsidP="000E6E90">
      <w:pPr>
        <w:pStyle w:val="TipTextList"/>
        <w:numPr>
          <w:ilvl w:val="0"/>
          <w:numId w:val="0"/>
        </w:numPr>
        <w:rPr>
          <w:rFonts w:asciiTheme="majorHAnsi" w:hAnsiTheme="majorHAnsi"/>
          <w:color w:val="auto"/>
        </w:rPr>
      </w:pPr>
      <w:r>
        <w:rPr>
          <w:rFonts w:asciiTheme="majorHAnsi" w:hAnsiTheme="majorHAnsi"/>
          <w:color w:val="auto"/>
        </w:rPr>
        <w:t xml:space="preserve">This guide is </w:t>
      </w:r>
      <w:r w:rsidR="00D1159C">
        <w:rPr>
          <w:rFonts w:asciiTheme="majorHAnsi" w:hAnsiTheme="majorHAnsi"/>
          <w:color w:val="auto"/>
        </w:rPr>
        <w:t>the first of three</w:t>
      </w:r>
      <w:r w:rsidR="00BC63B7">
        <w:rPr>
          <w:rFonts w:asciiTheme="majorHAnsi" w:hAnsiTheme="majorHAnsi"/>
          <w:color w:val="auto"/>
        </w:rPr>
        <w:t>:</w:t>
      </w:r>
    </w:p>
    <w:p w14:paraId="5CDED7C5" w14:textId="77777777" w:rsidR="002713C1" w:rsidRDefault="00BC63B7" w:rsidP="003B27FD">
      <w:pPr>
        <w:pStyle w:val="TipTextList"/>
        <w:numPr>
          <w:ilvl w:val="0"/>
          <w:numId w:val="19"/>
        </w:numPr>
        <w:rPr>
          <w:rFonts w:asciiTheme="majorHAnsi" w:hAnsiTheme="majorHAnsi"/>
          <w:color w:val="auto"/>
        </w:rPr>
      </w:pPr>
      <w:r>
        <w:rPr>
          <w:rFonts w:asciiTheme="majorHAnsi" w:hAnsiTheme="majorHAnsi"/>
          <w:color w:val="auto"/>
        </w:rPr>
        <w:t>How to Serve LLMs</w:t>
      </w:r>
    </w:p>
    <w:p w14:paraId="6B4A6B4F" w14:textId="111FF45F" w:rsidR="006C40C4" w:rsidRDefault="002713C1" w:rsidP="003B27FD">
      <w:pPr>
        <w:pStyle w:val="TipTextList"/>
        <w:numPr>
          <w:ilvl w:val="0"/>
          <w:numId w:val="19"/>
        </w:numPr>
        <w:rPr>
          <w:rFonts w:asciiTheme="majorHAnsi" w:hAnsiTheme="majorHAnsi"/>
          <w:color w:val="auto"/>
        </w:rPr>
      </w:pPr>
      <w:r>
        <w:rPr>
          <w:rFonts w:asciiTheme="majorHAnsi" w:hAnsiTheme="majorHAnsi"/>
          <w:color w:val="auto"/>
        </w:rPr>
        <w:t>A Chat Webserver to Connect Them All</w:t>
      </w:r>
      <w:r w:rsidR="006C40C4">
        <w:rPr>
          <w:rFonts w:asciiTheme="majorHAnsi" w:hAnsiTheme="majorHAnsi"/>
          <w:color w:val="auto"/>
        </w:rPr>
        <w:t xml:space="preserve"> </w:t>
      </w:r>
    </w:p>
    <w:p w14:paraId="3278AA38" w14:textId="11B550CA" w:rsidR="000A041C" w:rsidRDefault="00EC4680" w:rsidP="003B27FD">
      <w:pPr>
        <w:pStyle w:val="TipTextList"/>
        <w:numPr>
          <w:ilvl w:val="0"/>
          <w:numId w:val="19"/>
        </w:numPr>
        <w:rPr>
          <w:rFonts w:asciiTheme="majorHAnsi" w:hAnsiTheme="majorHAnsi"/>
          <w:color w:val="auto"/>
        </w:rPr>
      </w:pPr>
      <w:r>
        <w:rPr>
          <w:rFonts w:asciiTheme="majorHAnsi" w:hAnsiTheme="majorHAnsi"/>
          <w:color w:val="auto"/>
        </w:rPr>
        <w:t>Make Your LLM Useful with a Custom Chat UX</w:t>
      </w:r>
    </w:p>
    <w:p w14:paraId="1CC6DF3C" w14:textId="42D78271" w:rsidR="003B27FD" w:rsidRDefault="003B27FD" w:rsidP="003B27FD">
      <w:pPr>
        <w:pStyle w:val="TipTextList"/>
        <w:numPr>
          <w:ilvl w:val="0"/>
          <w:numId w:val="0"/>
        </w:numPr>
        <w:rPr>
          <w:rFonts w:asciiTheme="majorHAnsi" w:hAnsiTheme="majorHAnsi"/>
          <w:color w:val="auto"/>
        </w:rPr>
      </w:pPr>
      <w:r>
        <w:rPr>
          <w:rFonts w:asciiTheme="majorHAnsi" w:hAnsiTheme="majorHAnsi"/>
          <w:color w:val="auto"/>
        </w:rPr>
        <w:t xml:space="preserve">My hope is this guide helps fast track you to </w:t>
      </w:r>
      <w:r w:rsidR="00467F2C">
        <w:rPr>
          <w:rFonts w:asciiTheme="majorHAnsi" w:hAnsiTheme="majorHAnsi"/>
          <w:color w:val="auto"/>
        </w:rPr>
        <w:t>build</w:t>
      </w:r>
      <w:r>
        <w:rPr>
          <w:rFonts w:asciiTheme="majorHAnsi" w:hAnsiTheme="majorHAnsi"/>
          <w:color w:val="auto"/>
        </w:rPr>
        <w:t xml:space="preserve"> amazing products </w:t>
      </w:r>
      <w:r w:rsidR="00D352B9">
        <w:rPr>
          <w:rFonts w:asciiTheme="majorHAnsi" w:hAnsiTheme="majorHAnsi"/>
          <w:color w:val="auto"/>
        </w:rPr>
        <w:t>with generative AI.</w:t>
      </w:r>
    </w:p>
    <w:p w14:paraId="318BEA8E" w14:textId="77777777" w:rsidR="008D028D" w:rsidRPr="00F2290A" w:rsidRDefault="008D028D" w:rsidP="000E6E90">
      <w:pPr>
        <w:pStyle w:val="TipTextList"/>
        <w:numPr>
          <w:ilvl w:val="0"/>
          <w:numId w:val="0"/>
        </w:numPr>
      </w:pPr>
    </w:p>
    <w:p w14:paraId="13B31596" w14:textId="77777777" w:rsidR="009571CD" w:rsidRDefault="009571CD" w:rsidP="009571CD">
      <w:bookmarkStart w:id="4" w:name="_Toc527370441"/>
    </w:p>
    <w:p w14:paraId="584FE78B" w14:textId="77777777" w:rsidR="009571CD" w:rsidRPr="009571CD" w:rsidRDefault="009571CD" w:rsidP="009571CD">
      <w:pPr>
        <w:sectPr w:rsidR="009571CD" w:rsidRPr="009571CD" w:rsidSect="00E678C1">
          <w:pgSz w:w="12240" w:h="15840"/>
          <w:pgMar w:top="1440" w:right="1440" w:bottom="1440" w:left="1440" w:header="720" w:footer="720" w:gutter="0"/>
          <w:pgNumType w:start="1"/>
          <w:cols w:space="720"/>
          <w:titlePg/>
          <w:docGrid w:linePitch="360"/>
        </w:sectPr>
      </w:pPr>
    </w:p>
    <w:bookmarkStart w:id="5" w:name="_Toc529756675"/>
    <w:bookmarkStart w:id="6" w:name="_Toc529756736"/>
    <w:bookmarkStart w:id="7" w:name="_Toc121308534"/>
    <w:p w14:paraId="0C72A75A" w14:textId="2CBFE654" w:rsidR="000336FA" w:rsidRPr="00972D2C" w:rsidRDefault="00D45705" w:rsidP="00A268C6">
      <w:pPr>
        <w:pStyle w:val="Heading1"/>
      </w:pPr>
      <w:sdt>
        <w:sdtPr>
          <w:id w:val="-1772392801"/>
          <w:placeholder>
            <w:docPart w:val="C07F24E89CE848D4B641D7BD577AC1F4"/>
          </w:placeholder>
          <w:temporary/>
          <w:showingPlcHdr/>
          <w15:appearance w15:val="hidden"/>
        </w:sdtPr>
        <w:sdtEndPr/>
        <w:sdtContent>
          <w:r w:rsidR="00551C2E" w:rsidRPr="00972D2C">
            <w:t>PART I</w:t>
          </w:r>
        </w:sdtContent>
      </w:sdt>
      <w:r w:rsidR="000336FA" w:rsidRPr="00972D2C">
        <w:t xml:space="preserve">: </w:t>
      </w:r>
      <w:bookmarkEnd w:id="4"/>
      <w:bookmarkEnd w:id="5"/>
      <w:bookmarkEnd w:id="6"/>
      <w:bookmarkEnd w:id="7"/>
      <w:sdt>
        <w:sdtPr>
          <w:id w:val="-1276089397"/>
          <w:placeholder>
            <w:docPart w:val="B7DC2749FB0A452DA14D96E1AEE15B42"/>
          </w:placeholder>
          <w15:appearance w15:val="hidden"/>
        </w:sdtPr>
        <w:sdtEndPr/>
        <w:sdtContent>
          <w:r w:rsidR="00B249EE" w:rsidRPr="00B249EE">
            <w:t>Introduction to LLM Servers</w:t>
          </w:r>
        </w:sdtContent>
      </w:sdt>
    </w:p>
    <w:p w14:paraId="258AD1BB" w14:textId="4362F3A3" w:rsidR="00A52E17" w:rsidRDefault="00A52E17" w:rsidP="007A400E">
      <w:pPr>
        <w:pStyle w:val="TipText"/>
        <w:ind w:firstLine="0"/>
        <w:jc w:val="center"/>
      </w:pPr>
    </w:p>
    <w:p w14:paraId="54822E6F" w14:textId="77777777" w:rsidR="0088515E" w:rsidRPr="0088515E" w:rsidRDefault="0088515E" w:rsidP="0088515E">
      <w:pPr>
        <w:pStyle w:val="TipText"/>
        <w:rPr>
          <w:rFonts w:asciiTheme="majorHAnsi" w:hAnsiTheme="majorHAnsi"/>
          <w:color w:val="auto"/>
        </w:rPr>
      </w:pPr>
      <w:r w:rsidRPr="0088515E">
        <w:rPr>
          <w:rFonts w:asciiTheme="majorHAnsi" w:hAnsiTheme="majorHAnsi"/>
          <w:color w:val="auto"/>
        </w:rPr>
        <w:t>- Introduction and Overview (30 minutes)</w:t>
      </w:r>
    </w:p>
    <w:p w14:paraId="213C4546" w14:textId="77777777" w:rsidR="0088515E" w:rsidRPr="0088515E" w:rsidRDefault="0088515E" w:rsidP="0088515E">
      <w:pPr>
        <w:pStyle w:val="TipText"/>
        <w:rPr>
          <w:rFonts w:asciiTheme="majorHAnsi" w:hAnsiTheme="majorHAnsi"/>
          <w:color w:val="auto"/>
        </w:rPr>
      </w:pPr>
      <w:r w:rsidRPr="0088515E">
        <w:rPr>
          <w:rFonts w:asciiTheme="majorHAnsi" w:hAnsiTheme="majorHAnsi"/>
          <w:color w:val="auto"/>
        </w:rPr>
        <w:t xml:space="preserve">  - Core concepts</w:t>
      </w:r>
    </w:p>
    <w:p w14:paraId="203A45F4" w14:textId="77777777" w:rsidR="0088515E" w:rsidRPr="0088515E" w:rsidRDefault="0088515E" w:rsidP="0088515E">
      <w:pPr>
        <w:pStyle w:val="TipText"/>
        <w:rPr>
          <w:rFonts w:asciiTheme="majorHAnsi" w:hAnsiTheme="majorHAnsi"/>
          <w:color w:val="auto"/>
        </w:rPr>
      </w:pPr>
      <w:r w:rsidRPr="0088515E">
        <w:rPr>
          <w:rFonts w:asciiTheme="majorHAnsi" w:hAnsiTheme="majorHAnsi"/>
          <w:color w:val="auto"/>
        </w:rPr>
        <w:t xml:space="preserve">  - System architecture</w:t>
      </w:r>
    </w:p>
    <w:p w14:paraId="769A6BF7" w14:textId="77777777" w:rsidR="0088515E" w:rsidRPr="0088515E" w:rsidRDefault="0088515E" w:rsidP="0088515E">
      <w:pPr>
        <w:pStyle w:val="TipText"/>
        <w:rPr>
          <w:rFonts w:asciiTheme="majorHAnsi" w:hAnsiTheme="majorHAnsi"/>
          <w:color w:val="auto"/>
        </w:rPr>
      </w:pPr>
      <w:r w:rsidRPr="0088515E">
        <w:rPr>
          <w:rFonts w:asciiTheme="majorHAnsi" w:hAnsiTheme="majorHAnsi"/>
          <w:color w:val="auto"/>
        </w:rPr>
        <w:t xml:space="preserve">  - Key components</w:t>
      </w:r>
    </w:p>
    <w:p w14:paraId="5EA87003" w14:textId="1D2CEA21" w:rsidR="009F1EB7" w:rsidRPr="009F1EB7" w:rsidRDefault="0088515E" w:rsidP="0088515E">
      <w:pPr>
        <w:pStyle w:val="TipText"/>
      </w:pPr>
      <w:r w:rsidRPr="0088515E">
        <w:rPr>
          <w:rFonts w:asciiTheme="majorHAnsi" w:hAnsiTheme="majorHAnsi"/>
          <w:color w:val="auto"/>
        </w:rPr>
        <w:t xml:space="preserve">  - Learning objectives</w:t>
      </w:r>
    </w:p>
    <w:p w14:paraId="7EDDFFD9" w14:textId="77777777" w:rsidR="00E678C1" w:rsidRDefault="000336FA" w:rsidP="00E678C1">
      <w:r>
        <w:br w:type="page"/>
      </w:r>
      <w:bookmarkStart w:id="8" w:name="_Toc527370442"/>
    </w:p>
    <w:bookmarkStart w:id="9" w:name="_Toc529756676"/>
    <w:bookmarkStart w:id="10" w:name="_Toc529756737"/>
    <w:bookmarkStart w:id="11" w:name="_Toc121308535"/>
    <w:p w14:paraId="25AD2317" w14:textId="31385A3C" w:rsidR="000336FA" w:rsidRPr="009A7D23" w:rsidRDefault="00D45705" w:rsidP="00A268C6">
      <w:pPr>
        <w:pStyle w:val="Heading2"/>
      </w:pPr>
      <w:sdt>
        <w:sdtPr>
          <w:id w:val="-1599167453"/>
          <w:placeholder>
            <w:docPart w:val="FE08A66AB7654498A1DDE163C9CA02D1"/>
          </w:placeholder>
          <w:temporary/>
          <w:showingPlcHdr/>
          <w15:appearance w15:val="hidden"/>
        </w:sdtPr>
        <w:sdtEndPr/>
        <w:sdtContent>
          <w:r w:rsidR="007A400E" w:rsidRPr="00561FD1">
            <w:t>Chapter One</w:t>
          </w:r>
        </w:sdtContent>
      </w:sdt>
      <w:r w:rsidR="000336FA" w:rsidRPr="009A7D23">
        <w:t xml:space="preserve">: </w:t>
      </w:r>
      <w:bookmarkEnd w:id="8"/>
      <w:bookmarkEnd w:id="9"/>
      <w:bookmarkEnd w:id="10"/>
      <w:bookmarkEnd w:id="11"/>
      <w:sdt>
        <w:sdtPr>
          <w:id w:val="2095429706"/>
          <w:placeholder>
            <w:docPart w:val="6885C487E95E4AE78142324058D24E07"/>
          </w:placeholder>
          <w15:appearance w15:val="hidden"/>
        </w:sdtPr>
        <w:sdtEndPr/>
        <w:sdtContent>
          <w:r w:rsidR="00433021" w:rsidRPr="00433021">
            <w:t>Environment Setup</w:t>
          </w:r>
        </w:sdtContent>
      </w:sdt>
    </w:p>
    <w:p w14:paraId="7E27FB8C" w14:textId="13E2B8BB" w:rsidR="000336FA" w:rsidRDefault="000336FA" w:rsidP="007A400E">
      <w:pPr>
        <w:pStyle w:val="TipTextHeader"/>
      </w:pPr>
    </w:p>
    <w:p w14:paraId="7709685F" w14:textId="570406BB" w:rsidR="00C96AC3" w:rsidRPr="007A400E" w:rsidRDefault="0008536F" w:rsidP="0008536F">
      <w:pPr>
        <w:pStyle w:val="TipText"/>
      </w:pPr>
      <w:r>
        <w:rPr>
          <w:rFonts w:asciiTheme="majorHAnsi" w:hAnsiTheme="majorHAnsi"/>
          <w:color w:val="auto"/>
        </w:rPr>
        <w:t>Environment setup (</w:t>
      </w:r>
      <w:r w:rsidR="004127A8">
        <w:rPr>
          <w:rFonts w:asciiTheme="majorHAnsi" w:hAnsiTheme="majorHAnsi"/>
          <w:color w:val="auto"/>
        </w:rPr>
        <w:t>2 hours)</w:t>
      </w:r>
    </w:p>
    <w:sdt>
      <w:sdtPr>
        <w:rPr>
          <w:rStyle w:val="Hyperlink"/>
          <w:color w:val="auto"/>
          <w:u w:val="none"/>
        </w:rPr>
        <w:id w:val="-1403904159"/>
        <w:placeholder>
          <w:docPart w:val="1776436796D846389E7188F6F3910BC4"/>
        </w:placeholder>
        <w15:appearance w15:val="hidden"/>
      </w:sdtPr>
      <w:sdtEndPr>
        <w:rPr>
          <w:rStyle w:val="Hyperlink"/>
        </w:rPr>
      </w:sdtEndPr>
      <w:sdtContent>
        <w:p w14:paraId="3EF5F85A" w14:textId="54762066" w:rsidR="005B0CD6" w:rsidRPr="00107695" w:rsidRDefault="0079324B" w:rsidP="00107695">
          <w:pPr>
            <w:pStyle w:val="Heading3"/>
            <w:rPr>
              <w:rStyle w:val="Hyperlink"/>
              <w:color w:val="auto"/>
              <w:u w:val="none"/>
            </w:rPr>
          </w:pPr>
          <w:r w:rsidRPr="0079324B">
            <w:rPr>
              <w:rStyle w:val="Hyperlink"/>
              <w:color w:val="auto"/>
              <w:u w:val="none"/>
            </w:rPr>
            <w:t>CUDA installation</w:t>
          </w:r>
        </w:p>
      </w:sdtContent>
    </w:sdt>
    <w:sdt>
      <w:sdtPr>
        <w:id w:val="-1956403946"/>
        <w:placeholder>
          <w:docPart w:val="27B92455324D442AB04A0E8910E4B0A5"/>
        </w:placeholder>
        <w:temporary/>
        <w:showingPlcHdr/>
        <w15:appearance w15:val="hidden"/>
      </w:sdtPr>
      <w:sdtEndPr/>
      <w:sdtContent>
        <w:p w14:paraId="6AA5DB56" w14:textId="3A59F585" w:rsidR="000560C0" w:rsidRDefault="00F46743" w:rsidP="00272FEB">
          <w:pPr>
            <w:pStyle w:val="TipTextHeader"/>
            <w:jc w:val="left"/>
          </w:pPr>
          <w:r w:rsidRPr="0035576A">
            <w:rPr>
              <w:caps w:val="0"/>
            </w:rPr>
            <w:t>(Capitalize First Letter of Each Word in Subheadings.)</w:t>
          </w:r>
        </w:p>
      </w:sdtContent>
    </w:sdt>
    <w:p w14:paraId="5E67595C" w14:textId="607E0F22" w:rsidR="005B0CD6" w:rsidRDefault="00272FEB" w:rsidP="00272FEB">
      <w:pPr>
        <w:pStyle w:val="TipText"/>
      </w:pPr>
      <w:proofErr w:type="spellStart"/>
      <w:r>
        <w:t>jakljdklasda</w:t>
      </w:r>
      <w:proofErr w:type="spellEnd"/>
    </w:p>
    <w:p w14:paraId="3DDC1988" w14:textId="77777777" w:rsidR="005B0CD6" w:rsidRDefault="005B0CD6" w:rsidP="00E30FF1"/>
    <w:sdt>
      <w:sdtPr>
        <w:id w:val="1932769785"/>
        <w:placeholder>
          <w:docPart w:val="39894847D8474D499BDDCF70CF3753D8"/>
        </w:placeholder>
        <w15:appearance w15:val="hidden"/>
      </w:sdtPr>
      <w:sdtEndPr/>
      <w:sdtContent>
        <w:p w14:paraId="3FCC3A97" w14:textId="185B1151" w:rsidR="005B0CD6" w:rsidRPr="00107695" w:rsidRDefault="0079324B" w:rsidP="00107695">
          <w:pPr>
            <w:pStyle w:val="Heading3"/>
          </w:pPr>
          <w:r w:rsidRPr="0079324B">
            <w:t>Python environment configuration</w:t>
          </w:r>
        </w:p>
      </w:sdtContent>
    </w:sdt>
    <w:sdt>
      <w:sdtPr>
        <w:id w:val="132000391"/>
        <w:placeholder>
          <w:docPart w:val="30E23EE541214006A48E5FFC46FA400D"/>
        </w:placeholder>
        <w:temporary/>
        <w:showingPlcHdr/>
        <w15:appearance w15:val="hidden"/>
      </w:sdtPr>
      <w:sdtEndPr/>
      <w:sdtContent>
        <w:p w14:paraId="18F097F0" w14:textId="77777777" w:rsidR="000560C0" w:rsidRDefault="0035576A" w:rsidP="0035576A">
          <w:r w:rsidRPr="0035576A">
            <w:t>Insert content here…</w:t>
          </w:r>
        </w:p>
      </w:sdtContent>
    </w:sdt>
    <w:sdt>
      <w:sdtPr>
        <w:id w:val="984051678"/>
        <w:placeholder>
          <w:docPart w:val="3D3CC3CBC71E4D79B209CC0598AAC2BC"/>
        </w:placeholder>
        <w:temporary/>
        <w:showingPlcHdr/>
        <w15:appearance w15:val="hidden"/>
      </w:sdtPr>
      <w:sdtEndPr/>
      <w:sdtContent>
        <w:p w14:paraId="610186EF" w14:textId="77777777" w:rsidR="00B8329E" w:rsidRDefault="00F46743" w:rsidP="0035576A">
          <w:pPr>
            <w:pStyle w:val="TipText"/>
          </w:pPr>
          <w:r w:rsidRPr="00F46743">
            <w:t>An example for Subheading 2 is “Love Songs.” This chapter would talk about songs whales use during mating season.</w:t>
          </w:r>
        </w:p>
      </w:sdtContent>
    </w:sdt>
    <w:p w14:paraId="1C1D39CA" w14:textId="77777777" w:rsidR="0046251D" w:rsidRDefault="0046251D" w:rsidP="0046251D">
      <w:pPr>
        <w:ind w:firstLine="0"/>
      </w:pPr>
    </w:p>
    <w:sdt>
      <w:sdtPr>
        <w:id w:val="-1728371001"/>
        <w:placeholder>
          <w:docPart w:val="ABF423EE40D548369DD5651DBF286550"/>
        </w:placeholder>
        <w15:appearance w15:val="hidden"/>
      </w:sdtPr>
      <w:sdtContent>
        <w:p w14:paraId="32689A25" w14:textId="4827E4A9" w:rsidR="0046251D" w:rsidRPr="00107695" w:rsidRDefault="00272FEB" w:rsidP="0046251D">
          <w:pPr>
            <w:pStyle w:val="Heading3"/>
          </w:pPr>
          <w:r w:rsidRPr="00272FEB">
            <w:t>Package installation</w:t>
          </w:r>
        </w:p>
      </w:sdtContent>
    </w:sdt>
    <w:sdt>
      <w:sdtPr>
        <w:id w:val="-554542354"/>
        <w:placeholder>
          <w:docPart w:val="2130D11E27B944F09B5E601EDFF649ED"/>
        </w:placeholder>
        <w:temporary/>
        <w:showingPlcHdr/>
        <w15:appearance w15:val="hidden"/>
      </w:sdtPr>
      <w:sdtContent>
        <w:p w14:paraId="71EE57F4" w14:textId="77777777" w:rsidR="0046251D" w:rsidRDefault="0046251D" w:rsidP="0046251D">
          <w:r w:rsidRPr="0035576A">
            <w:t>Insert content here…</w:t>
          </w:r>
        </w:p>
      </w:sdtContent>
    </w:sdt>
    <w:sdt>
      <w:sdtPr>
        <w:id w:val="-1275320470"/>
        <w:placeholder>
          <w:docPart w:val="F8A4A34DECC14862A518E2208DDE4417"/>
        </w:placeholder>
        <w:temporary/>
        <w:showingPlcHdr/>
        <w15:appearance w15:val="hidden"/>
      </w:sdtPr>
      <w:sdtContent>
        <w:p w14:paraId="5FB115AA" w14:textId="77777777" w:rsidR="0046251D" w:rsidRDefault="0046251D" w:rsidP="0046251D">
          <w:pPr>
            <w:pStyle w:val="TipText"/>
          </w:pPr>
          <w:r w:rsidRPr="00F46743">
            <w:t>An example for Subheading 2 is “Love Songs.” This chapter would talk about songs whales use during mating season.</w:t>
          </w:r>
        </w:p>
      </w:sdtContent>
    </w:sdt>
    <w:p w14:paraId="5B224354" w14:textId="77777777" w:rsidR="0046251D" w:rsidRDefault="0046251D" w:rsidP="0046251D">
      <w:pPr>
        <w:ind w:firstLine="0"/>
      </w:pPr>
    </w:p>
    <w:sdt>
      <w:sdtPr>
        <w:id w:val="416754834"/>
        <w:placeholder>
          <w:docPart w:val="C403E7B9A83742B9A9BBF1A6A761EA76"/>
        </w:placeholder>
        <w15:appearance w15:val="hidden"/>
      </w:sdtPr>
      <w:sdtContent>
        <w:p w14:paraId="5DAA2457" w14:textId="2FB1542F" w:rsidR="00272FEB" w:rsidRPr="00107695" w:rsidRDefault="00185713" w:rsidP="00272FEB">
          <w:pPr>
            <w:pStyle w:val="Heading3"/>
          </w:pPr>
          <w:r w:rsidRPr="00185713">
            <w:t>Environment validation</w:t>
          </w:r>
        </w:p>
      </w:sdtContent>
    </w:sdt>
    <w:sdt>
      <w:sdtPr>
        <w:id w:val="584346889"/>
        <w:placeholder>
          <w:docPart w:val="BC05BDD08899413EBF1AC4BDC6E1023C"/>
        </w:placeholder>
        <w:temporary/>
        <w:showingPlcHdr/>
        <w15:appearance w15:val="hidden"/>
      </w:sdtPr>
      <w:sdtContent>
        <w:p w14:paraId="6340FB57" w14:textId="77777777" w:rsidR="00272FEB" w:rsidRDefault="00272FEB" w:rsidP="00272FEB">
          <w:r w:rsidRPr="0035576A">
            <w:t>Insert content here…</w:t>
          </w:r>
        </w:p>
      </w:sdtContent>
    </w:sdt>
    <w:sdt>
      <w:sdtPr>
        <w:id w:val="1032912157"/>
        <w:placeholder>
          <w:docPart w:val="0C7D066269AC4CEBB352F97E9869657E"/>
        </w:placeholder>
        <w:temporary/>
        <w:showingPlcHdr/>
        <w15:appearance w15:val="hidden"/>
      </w:sdtPr>
      <w:sdtContent>
        <w:p w14:paraId="4EF71B5C" w14:textId="77777777" w:rsidR="00272FEB" w:rsidRDefault="00272FEB" w:rsidP="00272FEB">
          <w:pPr>
            <w:pStyle w:val="TipText"/>
          </w:pPr>
          <w:r w:rsidRPr="00F46743">
            <w:t>An example for Subheading 2 is “Love Songs.” This chapter would talk about songs whales use during mating season.</w:t>
          </w:r>
        </w:p>
      </w:sdtContent>
    </w:sdt>
    <w:p w14:paraId="2CA3366C" w14:textId="77777777" w:rsidR="00272FEB" w:rsidRPr="0046251D" w:rsidRDefault="00272FEB" w:rsidP="0046251D">
      <w:pPr>
        <w:ind w:firstLine="0"/>
      </w:pPr>
    </w:p>
    <w:sdt>
      <w:sdtPr>
        <w:id w:val="538787806"/>
        <w:placeholder>
          <w:docPart w:val="7D11FCBC958E451F95AF79434C10E13C"/>
        </w:placeholder>
        <w:temporary/>
        <w:showingPlcHdr/>
        <w15:appearance w15:val="hidden"/>
      </w:sdtPr>
      <w:sdtEndPr/>
      <w:sdtContent>
        <w:p w14:paraId="12A27A3C" w14:textId="02B6CF78" w:rsidR="0054089F" w:rsidRPr="005B6061" w:rsidRDefault="0035576A" w:rsidP="0035576A">
          <w:pPr>
            <w:pStyle w:val="Heading3"/>
          </w:pPr>
          <w:r w:rsidRPr="0035576A">
            <w:t>Chapter Summary/Key Takeaways</w:t>
          </w:r>
        </w:p>
      </w:sdtContent>
    </w:sdt>
    <w:p w14:paraId="7F1CF47F" w14:textId="37536BBB" w:rsidR="00185713" w:rsidRPr="00185713" w:rsidRDefault="00185713" w:rsidP="00185713">
      <w:pPr>
        <w:pStyle w:val="Heading3"/>
        <w:rPr>
          <w:b w:val="0"/>
          <w:sz w:val="24"/>
          <w:szCs w:val="24"/>
        </w:rPr>
      </w:pPr>
      <w:r w:rsidRPr="00185713">
        <w:rPr>
          <w:b w:val="0"/>
          <w:sz w:val="24"/>
          <w:szCs w:val="24"/>
        </w:rPr>
        <w:t xml:space="preserve">- </w:t>
      </w:r>
      <w:r>
        <w:rPr>
          <w:b w:val="0"/>
          <w:sz w:val="24"/>
          <w:szCs w:val="24"/>
        </w:rPr>
        <w:t>I</w:t>
      </w:r>
      <w:r w:rsidRPr="00185713">
        <w:rPr>
          <w:b w:val="0"/>
          <w:sz w:val="24"/>
          <w:szCs w:val="24"/>
        </w:rPr>
        <w:t>mportance of proper environment setup</w:t>
      </w:r>
    </w:p>
    <w:p w14:paraId="14DCAA3E" w14:textId="632E9F89" w:rsidR="00185713" w:rsidRPr="00185713" w:rsidRDefault="00185713" w:rsidP="00185713">
      <w:pPr>
        <w:pStyle w:val="Heading3"/>
        <w:rPr>
          <w:b w:val="0"/>
          <w:sz w:val="24"/>
          <w:szCs w:val="24"/>
        </w:rPr>
      </w:pPr>
      <w:r w:rsidRPr="00185713">
        <w:rPr>
          <w:b w:val="0"/>
          <w:sz w:val="24"/>
          <w:szCs w:val="24"/>
        </w:rPr>
        <w:t xml:space="preserve">- </w:t>
      </w:r>
      <w:r>
        <w:rPr>
          <w:b w:val="0"/>
          <w:sz w:val="24"/>
          <w:szCs w:val="24"/>
        </w:rPr>
        <w:t>E</w:t>
      </w:r>
      <w:r w:rsidRPr="00185713">
        <w:rPr>
          <w:b w:val="0"/>
          <w:sz w:val="24"/>
          <w:szCs w:val="24"/>
        </w:rPr>
        <w:t>ach component's role in the system</w:t>
      </w:r>
    </w:p>
    <w:p w14:paraId="707BDAF9" w14:textId="57C1F9AB" w:rsidR="00185713" w:rsidRPr="00185713" w:rsidRDefault="00185713" w:rsidP="00185713">
      <w:pPr>
        <w:pStyle w:val="Heading3"/>
        <w:rPr>
          <w:b w:val="0"/>
          <w:sz w:val="24"/>
          <w:szCs w:val="24"/>
        </w:rPr>
      </w:pPr>
      <w:r w:rsidRPr="00185713">
        <w:rPr>
          <w:b w:val="0"/>
          <w:sz w:val="24"/>
          <w:szCs w:val="24"/>
        </w:rPr>
        <w:t xml:space="preserve">- </w:t>
      </w:r>
      <w:r>
        <w:rPr>
          <w:b w:val="0"/>
          <w:sz w:val="24"/>
          <w:szCs w:val="24"/>
        </w:rPr>
        <w:t>C</w:t>
      </w:r>
      <w:r w:rsidRPr="00185713">
        <w:rPr>
          <w:b w:val="0"/>
          <w:sz w:val="24"/>
          <w:szCs w:val="24"/>
        </w:rPr>
        <w:t>ommon installation issues</w:t>
      </w:r>
    </w:p>
    <w:p w14:paraId="75065FAB" w14:textId="60E3FC12" w:rsidR="0054089F" w:rsidRDefault="0054089F" w:rsidP="00185713">
      <w:pPr>
        <w:pStyle w:val="TipText"/>
      </w:pPr>
    </w:p>
    <w:p w14:paraId="109124D3" w14:textId="77777777" w:rsidR="00E678C1" w:rsidRDefault="00853825" w:rsidP="00E678C1">
      <w:r>
        <w:br w:type="page"/>
      </w:r>
      <w:bookmarkStart w:id="12" w:name="_Toc527370443"/>
    </w:p>
    <w:bookmarkStart w:id="13" w:name="_Toc529756677"/>
    <w:bookmarkStart w:id="14" w:name="_Toc529756738"/>
    <w:bookmarkStart w:id="15" w:name="_Toc121308536"/>
    <w:p w14:paraId="2B3E7650" w14:textId="2FDA29CE" w:rsidR="00853825" w:rsidRPr="005B6061" w:rsidRDefault="00D45705" w:rsidP="00561FD1">
      <w:pPr>
        <w:pStyle w:val="Heading2"/>
      </w:pPr>
      <w:sdt>
        <w:sdtPr>
          <w:rPr>
            <w:rFonts w:ascii="Times New Roman" w:hAnsi="Times New Roman"/>
            <w:sz w:val="24"/>
            <w:szCs w:val="24"/>
          </w:rPr>
          <w:id w:val="-1061322774"/>
          <w:placeholder>
            <w:docPart w:val="CBD2444044BF49338EA0259447441B8E"/>
          </w:placeholder>
          <w:temporary/>
          <w:showingPlcHdr/>
          <w15:appearance w15:val="hidden"/>
        </w:sdtPr>
        <w:sdtEndPr/>
        <w:sdtContent>
          <w:r w:rsidR="00561FD1" w:rsidRPr="00561FD1">
            <w:t>Chapter Two</w:t>
          </w:r>
        </w:sdtContent>
      </w:sdt>
      <w:r w:rsidR="00853825" w:rsidRPr="005B6061">
        <w:t xml:space="preserve">: </w:t>
      </w:r>
      <w:bookmarkEnd w:id="12"/>
      <w:bookmarkEnd w:id="13"/>
      <w:bookmarkEnd w:id="14"/>
      <w:bookmarkEnd w:id="15"/>
      <w:sdt>
        <w:sdtPr>
          <w:id w:val="-1138493472"/>
          <w:placeholder>
            <w:docPart w:val="70323322247744C6B3E57EC079BA6F42"/>
          </w:placeholder>
          <w15:appearance w15:val="hidden"/>
        </w:sdtPr>
        <w:sdtEndPr/>
        <w:sdtContent>
          <w:r w:rsidR="00B131AD" w:rsidRPr="00B131AD">
            <w:t>Core Server Components</w:t>
          </w:r>
        </w:sdtContent>
      </w:sdt>
    </w:p>
    <w:p w14:paraId="164DB5BB" w14:textId="650284DA" w:rsidR="00853825" w:rsidRPr="00853825" w:rsidRDefault="00B131AD" w:rsidP="00561FD1">
      <w:r w:rsidRPr="00B131AD">
        <w:t>Flask Server Implementation</w:t>
      </w:r>
      <w:r>
        <w:t xml:space="preserve"> (2 hours)</w:t>
      </w:r>
    </w:p>
    <w:p w14:paraId="3E41722B" w14:textId="10A39369" w:rsidR="00853825" w:rsidRDefault="00853825" w:rsidP="00561FD1">
      <w:pPr>
        <w:pStyle w:val="TipText"/>
      </w:pPr>
    </w:p>
    <w:p w14:paraId="76651067" w14:textId="2AEE3CE9" w:rsidR="004127A8" w:rsidRPr="00853825" w:rsidRDefault="004127A8" w:rsidP="00561FD1">
      <w:pPr>
        <w:pStyle w:val="TipText"/>
      </w:pPr>
    </w:p>
    <w:sdt>
      <w:sdtPr>
        <w:id w:val="1536998904"/>
        <w:placeholder>
          <w:docPart w:val="BEC96CB8CA5C4741B21BB76B9984D195"/>
        </w:placeholder>
        <w15:appearance w15:val="hidden"/>
      </w:sdtPr>
      <w:sdtEndPr/>
      <w:sdtContent>
        <w:p w14:paraId="6FC5AE0A" w14:textId="468C4E41" w:rsidR="00853825" w:rsidRPr="00107695" w:rsidRDefault="00956819" w:rsidP="00107695">
          <w:pPr>
            <w:pStyle w:val="Heading3"/>
          </w:pPr>
          <w:r w:rsidRPr="00956819">
            <w:t>Basic server setup</w:t>
          </w:r>
        </w:p>
      </w:sdtContent>
    </w:sdt>
    <w:sdt>
      <w:sdtPr>
        <w:id w:val="-1508505487"/>
        <w:placeholder>
          <w:docPart w:val="50C1C86A0C634550A998026C724CF21E"/>
        </w:placeholder>
        <w:temporary/>
        <w:showingPlcHdr/>
        <w15:appearance w15:val="hidden"/>
      </w:sdtPr>
      <w:sdtEndPr/>
      <w:sdtContent>
        <w:p w14:paraId="0DB2AE58" w14:textId="77777777" w:rsidR="000560C0" w:rsidRDefault="00561FD1" w:rsidP="00E30FF1">
          <w:r w:rsidRPr="00561FD1">
            <w:t>Insert content here…</w:t>
          </w:r>
        </w:p>
      </w:sdtContent>
    </w:sdt>
    <w:sdt>
      <w:sdtPr>
        <w:id w:val="502628896"/>
        <w:placeholder>
          <w:docPart w:val="FE026E2B1D49415C8BC6A4E16FFD1168"/>
        </w:placeholder>
        <w:temporary/>
        <w:showingPlcHdr/>
        <w15:appearance w15:val="hidden"/>
      </w:sdtPr>
      <w:sdtEndPr/>
      <w:sdtContent>
        <w:p w14:paraId="1AD7316D" w14:textId="77777777" w:rsidR="00F46743" w:rsidRDefault="00F46743" w:rsidP="00F46743">
          <w:pPr>
            <w:pStyle w:val="TipText"/>
          </w:pPr>
          <w:r>
            <w:t>Divide your chapter into sections with relevant subheadings. Subheadings guide the reader through the chapter and help in showing how you perceive the topic. Always have more than one subheading per chapter and make sure they are related to your chapter topic.</w:t>
          </w:r>
        </w:p>
        <w:p w14:paraId="4C8FD2B4" w14:textId="77777777" w:rsidR="00853825" w:rsidRDefault="00F46743" w:rsidP="00F46743">
          <w:pPr>
            <w:pStyle w:val="TipText"/>
          </w:pPr>
          <w:r>
            <w:t>When researching content for a particular chapter, any key highlights you come across can act as a subheading. For example, Subheading 1 for this chapter is “An Oceanic Chorus.” You can talk about how different species of whale songs differ from each other.</w:t>
          </w:r>
        </w:p>
      </w:sdtContent>
    </w:sdt>
    <w:sdt>
      <w:sdtPr>
        <w:id w:val="-1863740093"/>
        <w:placeholder>
          <w:docPart w:val="AFC2E1923D6A4730A593ADCAB9A3854A"/>
        </w:placeholder>
        <w15:appearance w15:val="hidden"/>
      </w:sdtPr>
      <w:sdtEndPr/>
      <w:sdtContent>
        <w:p w14:paraId="44930E65" w14:textId="2802EB0D" w:rsidR="00853825" w:rsidRPr="00107695" w:rsidRDefault="00956819" w:rsidP="00107695">
          <w:pPr>
            <w:pStyle w:val="Heading3"/>
          </w:pPr>
          <w:r w:rsidRPr="00956819">
            <w:t>Route configuration</w:t>
          </w:r>
        </w:p>
      </w:sdtContent>
    </w:sdt>
    <w:sdt>
      <w:sdtPr>
        <w:id w:val="-148209631"/>
        <w:placeholder>
          <w:docPart w:val="826D35D2CBF242839A96801EC600F4E8"/>
        </w:placeholder>
        <w:temporary/>
        <w:showingPlcHdr/>
        <w15:appearance w15:val="hidden"/>
      </w:sdtPr>
      <w:sdtEndPr/>
      <w:sdtContent>
        <w:p w14:paraId="589C0BB6" w14:textId="77777777" w:rsidR="000560C0" w:rsidRDefault="00561FD1" w:rsidP="00561FD1">
          <w:r w:rsidRPr="00561FD1">
            <w:t>Insert content here…</w:t>
          </w:r>
        </w:p>
      </w:sdtContent>
    </w:sdt>
    <w:sdt>
      <w:sdtPr>
        <w:id w:val="-287044011"/>
        <w:placeholder>
          <w:docPart w:val="28C66426030B4AA290D748956B7EFC2A"/>
        </w:placeholder>
        <w:temporary/>
        <w:showingPlcHdr/>
        <w15:appearance w15:val="hidden"/>
      </w:sdtPr>
      <w:sdtEndPr/>
      <w:sdtContent>
        <w:p w14:paraId="757A28D8" w14:textId="77777777" w:rsidR="00D338D7" w:rsidRPr="00D338D7" w:rsidRDefault="00F46743" w:rsidP="00561FD1">
          <w:pPr>
            <w:pStyle w:val="TipText"/>
          </w:pPr>
          <w:r w:rsidRPr="00F46743">
            <w:t>For Subheading 2, use a subtitle such as “Phrases and Themes.” This subsection explains the differences between the elements of whale songs, the role those elements play in mating, their familial groups, etc.</w:t>
          </w:r>
        </w:p>
      </w:sdtContent>
    </w:sdt>
    <w:sdt>
      <w:sdtPr>
        <w:id w:val="-1031253167"/>
        <w:placeholder>
          <w:docPart w:val="5387554FC17C419BA4859CB951C152DA"/>
        </w:placeholder>
        <w15:appearance w15:val="hidden"/>
      </w:sdtPr>
      <w:sdtContent>
        <w:p w14:paraId="46D56FEE" w14:textId="5C188A2E" w:rsidR="00956819" w:rsidRPr="00107695" w:rsidRDefault="003E36A4" w:rsidP="00956819">
          <w:pPr>
            <w:pStyle w:val="Heading3"/>
          </w:pPr>
          <w:r>
            <w:t>Error handling</w:t>
          </w:r>
        </w:p>
      </w:sdtContent>
    </w:sdt>
    <w:sdt>
      <w:sdtPr>
        <w:id w:val="-1918010806"/>
        <w:placeholder>
          <w:docPart w:val="F3328F2745044CC1A3ECB3E5FEB4D926"/>
        </w:placeholder>
        <w:temporary/>
        <w:showingPlcHdr/>
        <w15:appearance w15:val="hidden"/>
      </w:sdtPr>
      <w:sdtContent>
        <w:p w14:paraId="0533D967" w14:textId="77777777" w:rsidR="00956819" w:rsidRDefault="00956819" w:rsidP="00956819">
          <w:r w:rsidRPr="00561FD1">
            <w:t>Insert content here…</w:t>
          </w:r>
        </w:p>
      </w:sdtContent>
    </w:sdt>
    <w:sdt>
      <w:sdtPr>
        <w:id w:val="-719981124"/>
        <w:placeholder>
          <w:docPart w:val="49E6B5A1DF5246D6818C8E054303F227"/>
        </w:placeholder>
        <w:temporary/>
        <w:showingPlcHdr/>
        <w15:appearance w15:val="hidden"/>
      </w:sdtPr>
      <w:sdtContent>
        <w:p w14:paraId="3127F306" w14:textId="77777777" w:rsidR="00956819" w:rsidRDefault="00956819" w:rsidP="00956819">
          <w:pPr>
            <w:pStyle w:val="TipText"/>
          </w:pPr>
          <w:r>
            <w:t>Divide your chapter into sections with relevant subheadings. Subheadings guide the reader through the chapter and help in showing how you perceive the topic. Always have more than one subheading per chapter and make sure they are related to your chapter topic.</w:t>
          </w:r>
        </w:p>
        <w:p w14:paraId="64A30644" w14:textId="77777777" w:rsidR="00956819" w:rsidRDefault="00956819" w:rsidP="00956819">
          <w:pPr>
            <w:pStyle w:val="TipText"/>
          </w:pPr>
          <w:r>
            <w:t>When researching content for a particular chapter, any key highlights you come across can act as a subheading. For example, Subheading 1 for this chapter is “An Oceanic Chorus.” You can talk about how different species of whale songs differ from each other.</w:t>
          </w:r>
        </w:p>
      </w:sdtContent>
    </w:sdt>
    <w:sdt>
      <w:sdtPr>
        <w:id w:val="506341215"/>
        <w:placeholder>
          <w:docPart w:val="030FE9D25D37428DA757C3F01A304418"/>
        </w:placeholder>
        <w15:appearance w15:val="hidden"/>
      </w:sdtPr>
      <w:sdtContent>
        <w:p w14:paraId="67E96426" w14:textId="7D2DCFF4" w:rsidR="00956819" w:rsidRPr="00107695" w:rsidRDefault="003E36A4" w:rsidP="00956819">
          <w:pPr>
            <w:pStyle w:val="Heading3"/>
          </w:pPr>
          <w:r>
            <w:t>Testing procedures</w:t>
          </w:r>
          <w:r w:rsidR="000F7C37" w:rsidRPr="000F7C37">
            <w:t xml:space="preserve"> </w:t>
          </w:r>
          <w:r w:rsidR="000F7C37" w:rsidRPr="000F7C37">
            <w:t>Model Management (2 hours)</w:t>
          </w:r>
        </w:p>
      </w:sdtContent>
    </w:sdt>
    <w:sdt>
      <w:sdtPr>
        <w:id w:val="-1224297139"/>
        <w:placeholder>
          <w:docPart w:val="78886A0562EB47FAA42E0DF2D69D4309"/>
        </w:placeholder>
        <w:temporary/>
        <w:showingPlcHdr/>
        <w15:appearance w15:val="hidden"/>
      </w:sdtPr>
      <w:sdtContent>
        <w:p w14:paraId="7FB404CE" w14:textId="77777777" w:rsidR="00956819" w:rsidRDefault="00956819" w:rsidP="00956819">
          <w:r w:rsidRPr="00561FD1">
            <w:t>Insert content here…</w:t>
          </w:r>
        </w:p>
      </w:sdtContent>
    </w:sdt>
    <w:sdt>
      <w:sdtPr>
        <w:id w:val="-1147673249"/>
        <w:placeholder>
          <w:docPart w:val="8F2F3AF3DBA1464EB9CF1D4AEE571CCD"/>
        </w:placeholder>
        <w:temporary/>
        <w:showingPlcHdr/>
        <w15:appearance w15:val="hidden"/>
      </w:sdtPr>
      <w:sdtContent>
        <w:p w14:paraId="38294E78" w14:textId="77777777" w:rsidR="00956819" w:rsidRDefault="00956819" w:rsidP="00956819">
          <w:pPr>
            <w:pStyle w:val="TipText"/>
          </w:pPr>
          <w:r>
            <w:t>Divide your chapter into sections with relevant subheadings. Subheadings guide the reader through the chapter and help in showing how you perceive the topic. Always have more than one subheading per chapter and make sure they are related to your chapter topic.</w:t>
          </w:r>
        </w:p>
        <w:p w14:paraId="410D0B61" w14:textId="44EF1758" w:rsidR="000F7C37" w:rsidRPr="00E25FC0" w:rsidRDefault="00956819" w:rsidP="00E25FC0">
          <w:pPr>
            <w:pStyle w:val="TipText"/>
          </w:pPr>
          <w:r>
            <w:lastRenderedPageBreak/>
            <w:t>When researching content for a particular chapter, any key highlights you come across can act as a subheading. For example, Subheading 1 for this chapter is “An Oceanic Chorus.” You can talk about how different species of whale songs differ from each other.</w:t>
          </w:r>
        </w:p>
      </w:sdtContent>
    </w:sdt>
    <w:p w14:paraId="6EF76097" w14:textId="77777777" w:rsidR="000F7C37" w:rsidRDefault="000F7C37" w:rsidP="00B74B8C">
      <w:pPr>
        <w:pStyle w:val="Heading3"/>
        <w:rPr>
          <w:b w:val="0"/>
          <w:sz w:val="24"/>
          <w:szCs w:val="24"/>
        </w:rPr>
      </w:pPr>
    </w:p>
    <w:p w14:paraId="3377893C" w14:textId="2C7A6813" w:rsidR="00956819" w:rsidRPr="000F7C37" w:rsidRDefault="000F7C37" w:rsidP="00B74B8C">
      <w:pPr>
        <w:pStyle w:val="Heading3"/>
        <w:rPr>
          <w:b w:val="0"/>
          <w:sz w:val="24"/>
          <w:szCs w:val="24"/>
        </w:rPr>
      </w:pPr>
      <w:r w:rsidRPr="000F7C37">
        <w:rPr>
          <w:b w:val="0"/>
          <w:sz w:val="24"/>
          <w:szCs w:val="24"/>
        </w:rPr>
        <w:t>Model Management (2 hours)</w:t>
      </w:r>
    </w:p>
    <w:sdt>
      <w:sdtPr>
        <w:id w:val="-1633781092"/>
        <w:placeholder>
          <w:docPart w:val="F7E1F622F49440628D56322566E4D80C"/>
        </w:placeholder>
        <w15:appearance w15:val="hidden"/>
      </w:sdtPr>
      <w:sdtContent>
        <w:p w14:paraId="235F547A" w14:textId="2E9265BE" w:rsidR="00E25FC0" w:rsidRPr="00107695" w:rsidRDefault="005F6D2A" w:rsidP="00E25FC0">
          <w:pPr>
            <w:pStyle w:val="Heading3"/>
          </w:pPr>
          <w:r w:rsidRPr="005F6D2A">
            <w:t>Model loading</w:t>
          </w:r>
        </w:p>
      </w:sdtContent>
    </w:sdt>
    <w:sdt>
      <w:sdtPr>
        <w:id w:val="337431411"/>
        <w:placeholder>
          <w:docPart w:val="9D3285112EF54EFD8F70101B68DD7B25"/>
        </w:placeholder>
        <w:temporary/>
        <w:showingPlcHdr/>
        <w15:appearance w15:val="hidden"/>
      </w:sdtPr>
      <w:sdtContent>
        <w:p w14:paraId="1B388711" w14:textId="77777777" w:rsidR="00E25FC0" w:rsidRDefault="00E25FC0" w:rsidP="00E25FC0">
          <w:r w:rsidRPr="00561FD1">
            <w:t>Insert content here…</w:t>
          </w:r>
        </w:p>
      </w:sdtContent>
    </w:sdt>
    <w:p w14:paraId="0F2374B8" w14:textId="56C8A53B" w:rsidR="00956819" w:rsidRDefault="00E25FC0" w:rsidP="00E25FC0">
      <w:pPr>
        <w:pStyle w:val="TipText"/>
      </w:pPr>
      <w:proofErr w:type="spellStart"/>
      <w:r>
        <w:t>Sdfsdfs</w:t>
      </w:r>
      <w:proofErr w:type="spellEnd"/>
    </w:p>
    <w:p w14:paraId="6A4F9DC0" w14:textId="77777777" w:rsidR="00E25FC0" w:rsidRDefault="00E25FC0" w:rsidP="00E25FC0">
      <w:pPr>
        <w:pStyle w:val="TipText"/>
        <w:ind w:firstLine="0"/>
      </w:pPr>
    </w:p>
    <w:sdt>
      <w:sdtPr>
        <w:id w:val="-1128090828"/>
        <w:placeholder>
          <w:docPart w:val="025054B27EA7459D93C445B06A37D50E"/>
        </w:placeholder>
        <w15:appearance w15:val="hidden"/>
      </w:sdtPr>
      <w:sdtContent>
        <w:p w14:paraId="73040B5A" w14:textId="18707AF5" w:rsidR="00E25FC0" w:rsidRPr="00107695" w:rsidRDefault="005F6D2A" w:rsidP="00E25FC0">
          <w:pPr>
            <w:pStyle w:val="Heading3"/>
          </w:pPr>
          <w:r w:rsidRPr="005F6D2A">
            <w:t>Configuration options</w:t>
          </w:r>
        </w:p>
      </w:sdtContent>
    </w:sdt>
    <w:sdt>
      <w:sdtPr>
        <w:id w:val="665056415"/>
        <w:placeholder>
          <w:docPart w:val="AAEC2075774448CEB399F80E3029825D"/>
        </w:placeholder>
        <w:temporary/>
        <w:showingPlcHdr/>
        <w15:appearance w15:val="hidden"/>
      </w:sdtPr>
      <w:sdtContent>
        <w:p w14:paraId="7D345E39" w14:textId="77777777" w:rsidR="00E25FC0" w:rsidRDefault="00E25FC0" w:rsidP="00E25FC0">
          <w:r w:rsidRPr="00561FD1">
            <w:t>Insert content here…</w:t>
          </w:r>
        </w:p>
      </w:sdtContent>
    </w:sdt>
    <w:p w14:paraId="5D0FAB83" w14:textId="77777777" w:rsidR="00E25FC0" w:rsidRDefault="00E25FC0" w:rsidP="00E25FC0">
      <w:pPr>
        <w:pStyle w:val="TipText"/>
      </w:pPr>
      <w:proofErr w:type="spellStart"/>
      <w:r>
        <w:t>Sdfsdfs</w:t>
      </w:r>
      <w:proofErr w:type="spellEnd"/>
    </w:p>
    <w:p w14:paraId="5AC8A4A6" w14:textId="77777777" w:rsidR="00E25FC0" w:rsidRDefault="00E25FC0" w:rsidP="00E25FC0">
      <w:pPr>
        <w:pStyle w:val="TipText"/>
        <w:ind w:firstLine="0"/>
      </w:pPr>
    </w:p>
    <w:sdt>
      <w:sdtPr>
        <w:id w:val="1755940556"/>
        <w:placeholder>
          <w:docPart w:val="157DC4AB17D14B14B8EC6A09A70A01E7"/>
        </w:placeholder>
        <w15:appearance w15:val="hidden"/>
      </w:sdtPr>
      <w:sdtContent>
        <w:p w14:paraId="0DC2504E" w14:textId="5B154740" w:rsidR="00E25FC0" w:rsidRPr="00107695" w:rsidRDefault="005F6D2A" w:rsidP="00E25FC0">
          <w:pPr>
            <w:pStyle w:val="Heading3"/>
          </w:pPr>
          <w:r w:rsidRPr="005F6D2A">
            <w:t>Memory management</w:t>
          </w:r>
        </w:p>
      </w:sdtContent>
    </w:sdt>
    <w:sdt>
      <w:sdtPr>
        <w:id w:val="-1418867641"/>
        <w:placeholder>
          <w:docPart w:val="FA23430A2E5143DAB1125285D3D1C402"/>
        </w:placeholder>
        <w:temporary/>
        <w:showingPlcHdr/>
        <w15:appearance w15:val="hidden"/>
      </w:sdtPr>
      <w:sdtContent>
        <w:p w14:paraId="728F8A83" w14:textId="77777777" w:rsidR="00E25FC0" w:rsidRDefault="00E25FC0" w:rsidP="00E25FC0">
          <w:r w:rsidRPr="00561FD1">
            <w:t>Insert content here…</w:t>
          </w:r>
        </w:p>
      </w:sdtContent>
    </w:sdt>
    <w:p w14:paraId="07C1BD0D" w14:textId="77777777" w:rsidR="00E25FC0" w:rsidRDefault="00E25FC0" w:rsidP="00E25FC0">
      <w:pPr>
        <w:pStyle w:val="TipText"/>
      </w:pPr>
      <w:proofErr w:type="spellStart"/>
      <w:r>
        <w:t>Sdfsdfs</w:t>
      </w:r>
      <w:proofErr w:type="spellEnd"/>
    </w:p>
    <w:p w14:paraId="14985DDA" w14:textId="77777777" w:rsidR="00E25FC0" w:rsidRDefault="00E25FC0" w:rsidP="00E25FC0">
      <w:pPr>
        <w:pStyle w:val="TipText"/>
        <w:ind w:firstLine="0"/>
      </w:pPr>
    </w:p>
    <w:sdt>
      <w:sdtPr>
        <w:id w:val="-1459640894"/>
        <w:placeholder>
          <w:docPart w:val="3A6E8692C832412F91A327C78515164D"/>
        </w:placeholder>
        <w15:appearance w15:val="hidden"/>
      </w:sdtPr>
      <w:sdtContent>
        <w:p w14:paraId="2FECEF48" w14:textId="7C552794" w:rsidR="00E25FC0" w:rsidRPr="00107695" w:rsidRDefault="0042724C" w:rsidP="00E25FC0">
          <w:pPr>
            <w:pStyle w:val="Heading3"/>
          </w:pPr>
          <w:r w:rsidRPr="0042724C">
            <w:t>Optimization techniques</w:t>
          </w:r>
        </w:p>
      </w:sdtContent>
    </w:sdt>
    <w:sdt>
      <w:sdtPr>
        <w:id w:val="1631982591"/>
        <w:placeholder>
          <w:docPart w:val="180A9EAAAC5D4FD4A1782CEED6609367"/>
        </w:placeholder>
        <w:temporary/>
        <w:showingPlcHdr/>
        <w15:appearance w15:val="hidden"/>
      </w:sdtPr>
      <w:sdtContent>
        <w:p w14:paraId="2FA471E7" w14:textId="77777777" w:rsidR="00E25FC0" w:rsidRDefault="00E25FC0" w:rsidP="00E25FC0">
          <w:r w:rsidRPr="00561FD1">
            <w:t>Insert content here…</w:t>
          </w:r>
        </w:p>
      </w:sdtContent>
    </w:sdt>
    <w:p w14:paraId="52CE376E" w14:textId="63B39E68" w:rsidR="00E25FC0" w:rsidRDefault="00E25FC0" w:rsidP="0042724C">
      <w:pPr>
        <w:pStyle w:val="TipText"/>
      </w:pPr>
      <w:proofErr w:type="spellStart"/>
      <w:r>
        <w:t>Sdfsdfs</w:t>
      </w:r>
      <w:proofErr w:type="spellEnd"/>
    </w:p>
    <w:p w14:paraId="0C149809" w14:textId="77777777" w:rsidR="00E25FC0" w:rsidRPr="000F7C37" w:rsidRDefault="00E25FC0" w:rsidP="00E25FC0">
      <w:pPr>
        <w:pStyle w:val="TipText"/>
        <w:rPr>
          <w:b/>
        </w:rPr>
      </w:pPr>
    </w:p>
    <w:p w14:paraId="6A7DDD9A" w14:textId="78EDF069" w:rsidR="0054089F" w:rsidRPr="00DD46F4" w:rsidRDefault="0042724C" w:rsidP="00B74B8C">
      <w:pPr>
        <w:pStyle w:val="Heading3"/>
      </w:pPr>
      <w:r w:rsidRPr="0042724C">
        <w:t>Practical Exercises:</w:t>
      </w:r>
    </w:p>
    <w:p w14:paraId="6A4793BA" w14:textId="3EFFCD5A" w:rsidR="002A0D52" w:rsidRDefault="002A0D52" w:rsidP="002A0D52">
      <w:r>
        <w:t>1. Create basic Flask server</w:t>
      </w:r>
    </w:p>
    <w:p w14:paraId="56FB48DF" w14:textId="77777777" w:rsidR="002A0D52" w:rsidRDefault="002A0D52" w:rsidP="002A0D52">
      <w:r>
        <w:t>2. Implement model loading</w:t>
      </w:r>
    </w:p>
    <w:p w14:paraId="012767FC" w14:textId="77777777" w:rsidR="002A0D52" w:rsidRDefault="002A0D52" w:rsidP="002A0D52">
      <w:r>
        <w:t>3. Add error handling</w:t>
      </w:r>
    </w:p>
    <w:p w14:paraId="79AB55F4" w14:textId="7675D7D9" w:rsidR="009202B0" w:rsidRDefault="002A0D52" w:rsidP="002A0D52">
      <w:r>
        <w:t>4. Test server functionalit</w:t>
      </w:r>
      <w:r>
        <w:t>y</w:t>
      </w:r>
    </w:p>
    <w:p w14:paraId="2F7CA293" w14:textId="1E3B454D" w:rsidR="0054089F" w:rsidRPr="000B3B0D" w:rsidRDefault="0054089F" w:rsidP="002A0D52">
      <w:pPr>
        <w:pStyle w:val="TipText"/>
        <w:rPr>
          <w:rFonts w:cs="Calibri"/>
          <w:color w:val="0070C0"/>
        </w:rPr>
      </w:pPr>
    </w:p>
    <w:p w14:paraId="5B75A0DE" w14:textId="77777777" w:rsidR="00561FD1" w:rsidRPr="0054089F" w:rsidRDefault="00561FD1" w:rsidP="00561FD1"/>
    <w:sdt>
      <w:sdtPr>
        <w:id w:val="-1960018753"/>
        <w:placeholder>
          <w:docPart w:val="C4D9FDF1EC9D40E48390892DD84A6BE4"/>
        </w:placeholder>
        <w:temporary/>
        <w:showingPlcHdr/>
        <w15:appearance w15:val="hidden"/>
      </w:sdtPr>
      <w:sdtEndPr/>
      <w:sdtContent>
        <w:p w14:paraId="4AA938B8" w14:textId="77777777" w:rsidR="00853825" w:rsidRDefault="00561FD1" w:rsidP="00561FD1">
          <w:r w:rsidRPr="00561FD1">
            <w:t>In the next chapter, you will learn…</w:t>
          </w:r>
        </w:p>
      </w:sdtContent>
    </w:sdt>
    <w:sdt>
      <w:sdtPr>
        <w:id w:val="1995377694"/>
        <w:placeholder>
          <w:docPart w:val="74ED65D7DAAC4C5484C5F6F8645D8F1E"/>
        </w:placeholder>
        <w:temporary/>
        <w:showingPlcHdr/>
        <w15:appearance w15:val="hidden"/>
      </w:sdtPr>
      <w:sdtEndPr/>
      <w:sdtContent>
        <w:p w14:paraId="58F1BD0A" w14:textId="77777777" w:rsidR="0052043C" w:rsidRPr="0033243B" w:rsidRDefault="00561FD1" w:rsidP="00561FD1">
          <w:pPr>
            <w:pStyle w:val="TipText"/>
          </w:pPr>
          <w:r w:rsidRPr="00561FD1">
            <w:t>To logically transition smoothly from chapter to chapter, inform the reader of what is coming next. When ending your chapter, link the next chapter’s information with what has already been learned.</w:t>
          </w:r>
        </w:p>
      </w:sdtContent>
    </w:sdt>
    <w:p w14:paraId="4CEE0C70" w14:textId="77777777" w:rsidR="009A2F30" w:rsidRPr="005B6061" w:rsidRDefault="00853825" w:rsidP="00E30FF1">
      <w:pPr>
        <w:pStyle w:val="Heading1"/>
      </w:pPr>
      <w:r>
        <w:rPr>
          <w:rFonts w:ascii="Times New Roman" w:hAnsi="Times New Roman"/>
          <w:sz w:val="24"/>
          <w:szCs w:val="24"/>
        </w:rPr>
        <w:br w:type="page"/>
      </w:r>
      <w:bookmarkStart w:id="16" w:name="_Toc527370444"/>
      <w:bookmarkStart w:id="17" w:name="_Toc529756678"/>
      <w:bookmarkStart w:id="18" w:name="_Toc529756739"/>
      <w:bookmarkStart w:id="19" w:name="_Toc121308537"/>
      <w:sdt>
        <w:sdtPr>
          <w:rPr>
            <w:rFonts w:ascii="Times New Roman" w:hAnsi="Times New Roman"/>
            <w:sz w:val="24"/>
            <w:szCs w:val="24"/>
          </w:rPr>
          <w:id w:val="27686734"/>
          <w:placeholder>
            <w:docPart w:val="BA35A136E0BF4837A8CCAE4A7FDFAE39"/>
          </w:placeholder>
          <w:temporary/>
          <w:showingPlcHdr/>
          <w15:appearance w15:val="hidden"/>
        </w:sdtPr>
        <w:sdtEndPr/>
        <w:sdtContent>
          <w:r w:rsidR="00CA727B" w:rsidRPr="00CA727B">
            <w:t>PART II</w:t>
          </w:r>
        </w:sdtContent>
      </w:sdt>
      <w:r w:rsidR="009A2F30" w:rsidRPr="005B6061">
        <w:t xml:space="preserve">: </w:t>
      </w:r>
      <w:bookmarkEnd w:id="16"/>
      <w:bookmarkEnd w:id="17"/>
      <w:bookmarkEnd w:id="18"/>
      <w:bookmarkEnd w:id="19"/>
      <w:sdt>
        <w:sdtPr>
          <w:id w:val="-221141369"/>
          <w:placeholder>
            <w:docPart w:val="2452979447C34389AE440A6427051F96"/>
          </w:placeholder>
          <w:showingPlcHdr/>
          <w15:appearance w15:val="hidden"/>
        </w:sdtPr>
        <w:sdtEndPr/>
        <w:sdtContent>
          <w:r w:rsidR="00107695" w:rsidRPr="00107695">
            <w:t>Blue Whale Ballads</w:t>
          </w:r>
        </w:sdtContent>
      </w:sdt>
    </w:p>
    <w:sdt>
      <w:sdtPr>
        <w:id w:val="303276065"/>
        <w:placeholder>
          <w:docPart w:val="6B27BCB3052145129F6C560FCD3B2066"/>
        </w:placeholder>
        <w:temporary/>
        <w:showingPlcHdr/>
        <w15:appearance w15:val="hidden"/>
      </w:sdtPr>
      <w:sdtEndPr/>
      <w:sdtContent>
        <w:p w14:paraId="635FFC6D" w14:textId="77777777" w:rsidR="009A2F30" w:rsidRDefault="00F46743" w:rsidP="00005256">
          <w:pPr>
            <w:pStyle w:val="TipText"/>
          </w:pPr>
          <w:r w:rsidRPr="00F46743">
            <w:t>Use successive parts to cover the more detailed or complex areas of the book’s topic. Since Part I defined the topic/problem, consider using this section to provide solutions. In this case, a suitable example title is “Blue Whale Ballads” or “The Singing Blue Whale.” Don’t forget that the chapters in this part of the book must align with the Part title you have chosen.</w:t>
          </w:r>
        </w:p>
      </w:sdtContent>
    </w:sdt>
    <w:p w14:paraId="7463D655" w14:textId="2178CFF7" w:rsidR="009A2F30" w:rsidRPr="005B6061" w:rsidRDefault="009A2F30" w:rsidP="00363CDC">
      <w:pPr>
        <w:pStyle w:val="Heading2"/>
      </w:pPr>
      <w:r>
        <w:rPr>
          <w:rFonts w:ascii="Times New Roman" w:hAnsi="Times New Roman"/>
          <w:sz w:val="24"/>
          <w:szCs w:val="24"/>
        </w:rPr>
        <w:br w:type="page"/>
      </w:r>
      <w:bookmarkStart w:id="20" w:name="_Toc527370445"/>
      <w:bookmarkStart w:id="21" w:name="_Toc529756679"/>
      <w:bookmarkStart w:id="22" w:name="_Toc529756740"/>
      <w:bookmarkStart w:id="23" w:name="_Toc121308538"/>
      <w:sdt>
        <w:sdtPr>
          <w:rPr>
            <w:rFonts w:ascii="Times New Roman" w:hAnsi="Times New Roman"/>
            <w:sz w:val="24"/>
            <w:szCs w:val="24"/>
          </w:rPr>
          <w:id w:val="-1884012061"/>
          <w:placeholder>
            <w:docPart w:val="D2AA6042751A419AADB09B592F8CC90B"/>
          </w:placeholder>
          <w:temporary/>
          <w:showingPlcHdr/>
          <w15:appearance w15:val="hidden"/>
        </w:sdtPr>
        <w:sdtEndPr/>
        <w:sdtContent>
          <w:r w:rsidR="00363CDC" w:rsidRPr="00363CDC">
            <w:t>Chapter Three</w:t>
          </w:r>
        </w:sdtContent>
      </w:sdt>
      <w:r w:rsidRPr="005B6061">
        <w:t xml:space="preserve">: </w:t>
      </w:r>
      <w:bookmarkEnd w:id="20"/>
      <w:bookmarkEnd w:id="21"/>
      <w:bookmarkEnd w:id="22"/>
      <w:bookmarkEnd w:id="23"/>
      <w:sdt>
        <w:sdtPr>
          <w:id w:val="-1440442784"/>
          <w:placeholder>
            <w:docPart w:val="C97B743E758644BB9EA29DE0A7041E23"/>
          </w:placeholder>
          <w15:appearance w15:val="hidden"/>
        </w:sdtPr>
        <w:sdtEndPr/>
        <w:sdtContent>
          <w:r w:rsidR="00746F3A">
            <w:t>Advanced Features</w:t>
          </w:r>
        </w:sdtContent>
      </w:sdt>
    </w:p>
    <w:p w14:paraId="35227AEF" w14:textId="683D1B88" w:rsidR="00DD46F4" w:rsidRDefault="00D45705" w:rsidP="00363CDC">
      <w:r w:rsidRPr="00D45705">
        <w:t>Document Processing (1.5 hours)</w:t>
      </w:r>
    </w:p>
    <w:p w14:paraId="7FD0D92D" w14:textId="77777777" w:rsidR="00D45705" w:rsidRDefault="00D45705" w:rsidP="00363CDC"/>
    <w:p w14:paraId="08B69632" w14:textId="77777777" w:rsidR="00D45705" w:rsidRDefault="00D45705" w:rsidP="00363CDC"/>
    <w:p w14:paraId="01089F2A" w14:textId="635DF0A3" w:rsidR="00D45705" w:rsidRDefault="00D45705" w:rsidP="00363CDC">
      <w:r w:rsidRPr="00D45705">
        <w:t>Chat Session Management (1.5 hours)</w:t>
      </w:r>
    </w:p>
    <w:p w14:paraId="7068567F" w14:textId="77777777" w:rsidR="00D45705" w:rsidRDefault="00D45705" w:rsidP="00363CDC"/>
    <w:p w14:paraId="266276E0" w14:textId="77777777" w:rsidR="00D45705" w:rsidRDefault="00D45705" w:rsidP="00363CDC"/>
    <w:p w14:paraId="3D2995B0" w14:textId="77777777" w:rsidR="00D45705" w:rsidRDefault="00D45705" w:rsidP="00363CDC"/>
    <w:sdt>
      <w:sdtPr>
        <w:id w:val="-1334138318"/>
        <w:placeholder>
          <w:docPart w:val="B7DBAA5539D24ADE9B19B529E82920FD"/>
        </w:placeholder>
        <w:temporary/>
        <w:showingPlcHdr/>
        <w15:appearance w15:val="hidden"/>
      </w:sdtPr>
      <w:sdtEndPr/>
      <w:sdtContent>
        <w:p w14:paraId="06D2E6A3" w14:textId="77777777" w:rsidR="009A2F30" w:rsidRDefault="00F46743" w:rsidP="00363CDC">
          <w:pPr>
            <w:pStyle w:val="TipText"/>
          </w:pPr>
          <w:r w:rsidRPr="00F46743">
            <w:t>For the purposes of this example, this chapter’s title is “Finding a Mate.” This means that this chapter will be dealing with strategies for finding a sexual partner. Start off by providing a brief overview of the information contained in the chapter and then transition smoothly into your supporting points. Try to keep the language simple and understandable to generate a rapport with the reader and keep them engaged.</w:t>
          </w:r>
        </w:p>
      </w:sdtContent>
    </w:sdt>
    <w:sdt>
      <w:sdtPr>
        <w:id w:val="-187679412"/>
        <w:placeholder>
          <w:docPart w:val="4BCEA89CF438486E8350B4A3640F8C17"/>
        </w:placeholder>
        <w:showingPlcHdr/>
        <w15:appearance w15:val="hidden"/>
      </w:sdtPr>
      <w:sdtEndPr/>
      <w:sdtContent>
        <w:p w14:paraId="63E6BD73" w14:textId="77777777" w:rsidR="009A2F30" w:rsidRPr="00107695" w:rsidRDefault="00107695" w:rsidP="00107695">
          <w:pPr>
            <w:pStyle w:val="Heading3"/>
          </w:pPr>
          <w:r w:rsidRPr="00107695">
            <w:t>Call of the Wild</w:t>
          </w:r>
        </w:p>
      </w:sdtContent>
    </w:sdt>
    <w:sdt>
      <w:sdtPr>
        <w:id w:val="-2055999909"/>
        <w:placeholder>
          <w:docPart w:val="FEFC0167188F4A7D9EF459433774095B"/>
        </w:placeholder>
        <w:temporary/>
        <w:showingPlcHdr/>
        <w15:appearance w15:val="hidden"/>
      </w:sdtPr>
      <w:sdtEndPr/>
      <w:sdtContent>
        <w:p w14:paraId="25FED47F" w14:textId="77777777" w:rsidR="00DD46F4" w:rsidRDefault="00363CDC" w:rsidP="00363CDC">
          <w:r w:rsidRPr="00363CDC">
            <w:t>Insert content here…</w:t>
          </w:r>
        </w:p>
      </w:sdtContent>
    </w:sdt>
    <w:sdt>
      <w:sdtPr>
        <w:id w:val="1109546907"/>
        <w:placeholder>
          <w:docPart w:val="3C7984D149DC40B2AD4AD6D427833D85"/>
        </w:placeholder>
        <w:temporary/>
        <w:showingPlcHdr/>
        <w15:appearance w15:val="hidden"/>
      </w:sdtPr>
      <w:sdtEndPr/>
      <w:sdtContent>
        <w:p w14:paraId="3C2ADF4F" w14:textId="77777777" w:rsidR="00F46743" w:rsidRDefault="00F46743" w:rsidP="00F46743">
          <w:pPr>
            <w:pStyle w:val="TipText"/>
          </w:pPr>
          <w:r>
            <w:t>Divide your chapter into sections with relevant subheadings. Subheadings guide the reader through the chapter and help in showing how you perceive the topic. Always have more than one subheading per chapter and make sure they are always related to your chapter topic.</w:t>
          </w:r>
        </w:p>
        <w:p w14:paraId="53C5A500" w14:textId="77777777" w:rsidR="009A2F30" w:rsidRDefault="00F46743" w:rsidP="00F46743">
          <w:pPr>
            <w:pStyle w:val="TipText"/>
          </w:pPr>
          <w:r>
            <w:t>When researching content for a particular chapter, any key highlights you come across can act as a subheading. For example, Subheading 1 for this chapter is “Call of the Wild.” Offer the reader insight into the necessity of whales to attract a mate.</w:t>
          </w:r>
        </w:p>
      </w:sdtContent>
    </w:sdt>
    <w:sdt>
      <w:sdtPr>
        <w:id w:val="1311907078"/>
        <w:placeholder>
          <w:docPart w:val="EBA30113FA5D4D02B66347F3EDDBE5B6"/>
        </w:placeholder>
        <w:showingPlcHdr/>
        <w15:appearance w15:val="hidden"/>
      </w:sdtPr>
      <w:sdtEndPr/>
      <w:sdtContent>
        <w:p w14:paraId="6057DFE4" w14:textId="77777777" w:rsidR="009A2F30" w:rsidRPr="00107695" w:rsidRDefault="00107695" w:rsidP="00107695">
          <w:pPr>
            <w:pStyle w:val="Heading3"/>
          </w:pPr>
          <w:r w:rsidRPr="00107695">
            <w:t>Complexity and Frequency</w:t>
          </w:r>
        </w:p>
      </w:sdtContent>
    </w:sdt>
    <w:sdt>
      <w:sdtPr>
        <w:id w:val="-925875263"/>
        <w:placeholder>
          <w:docPart w:val="AD87B8ADBF664483B758499E9F1CF8FB"/>
        </w:placeholder>
        <w:temporary/>
        <w:showingPlcHdr/>
        <w15:appearance w15:val="hidden"/>
      </w:sdtPr>
      <w:sdtEndPr/>
      <w:sdtContent>
        <w:p w14:paraId="26352770" w14:textId="77777777" w:rsidR="00D17DE7" w:rsidRDefault="00154A4E" w:rsidP="00154A4E">
          <w:r w:rsidRPr="00154A4E">
            <w:t>Insert content here…</w:t>
          </w:r>
        </w:p>
      </w:sdtContent>
    </w:sdt>
    <w:sdt>
      <w:sdtPr>
        <w:id w:val="-2119591926"/>
        <w:placeholder>
          <w:docPart w:val="9106240FAB5246B08990AB9F105B52ED"/>
        </w:placeholder>
        <w:temporary/>
        <w:showingPlcHdr/>
        <w15:appearance w15:val="hidden"/>
      </w:sdtPr>
      <w:sdtEndPr/>
      <w:sdtContent>
        <w:p w14:paraId="6036C5F5" w14:textId="77777777" w:rsidR="009A2F30" w:rsidRDefault="00F46743" w:rsidP="00154A4E">
          <w:pPr>
            <w:pStyle w:val="TipText"/>
          </w:pPr>
          <w:r w:rsidRPr="00F46743">
            <w:t>For Subheading 2, use a subtitle such as “Complexity and Frequency.” This example chapter provides visual examples of how whale songs travel in the ocean and are received by potential mates.</w:t>
          </w:r>
        </w:p>
      </w:sdtContent>
    </w:sdt>
    <w:sdt>
      <w:sdtPr>
        <w:id w:val="1214312244"/>
        <w:placeholder>
          <w:docPart w:val="2D9F4F9585CC43BABE45DEDFD884245A"/>
        </w:placeholder>
        <w:temporary/>
        <w:showingPlcHdr/>
        <w15:appearance w15:val="hidden"/>
      </w:sdtPr>
      <w:sdtEndPr/>
      <w:sdtContent>
        <w:p w14:paraId="305532C7" w14:textId="77777777" w:rsidR="009A2F30" w:rsidRPr="00DD46F4" w:rsidRDefault="00154A4E" w:rsidP="00154A4E">
          <w:pPr>
            <w:pStyle w:val="Heading3"/>
          </w:pPr>
          <w:r w:rsidRPr="00154A4E">
            <w:t>Chapter Summary/Key Takeaways</w:t>
          </w:r>
        </w:p>
      </w:sdtContent>
    </w:sdt>
    <w:sdt>
      <w:sdtPr>
        <w:id w:val="-1999876508"/>
        <w:placeholder>
          <w:docPart w:val="4B840C6BFDAD4E1694EF9487420ED7FA"/>
        </w:placeholder>
        <w:temporary/>
        <w:showingPlcHdr/>
        <w15:appearance w15:val="hidden"/>
      </w:sdtPr>
      <w:sdtEndPr/>
      <w:sdtContent>
        <w:p w14:paraId="4F89CFEA" w14:textId="77777777" w:rsidR="00C56D47" w:rsidRDefault="00154A4E" w:rsidP="00154A4E">
          <w:r w:rsidRPr="00154A4E">
            <w:t>Insert content here…</w:t>
          </w:r>
        </w:p>
      </w:sdtContent>
    </w:sdt>
    <w:sdt>
      <w:sdtPr>
        <w:rPr>
          <w:rFonts w:ascii="Times New Roman" w:hAnsi="Times New Roman"/>
          <w:color w:val="auto"/>
        </w:rPr>
        <w:id w:val="-671407416"/>
        <w:placeholder>
          <w:docPart w:val="75E664AEC3724C25A1DCF2944C078CFE"/>
        </w:placeholder>
        <w:temporary/>
        <w:showingPlcHdr/>
        <w15:appearance w15:val="hidden"/>
      </w:sdtPr>
      <w:sdtEndPr>
        <w:rPr>
          <w:rFonts w:ascii="Calibri" w:hAnsi="Calibri"/>
          <w:color w:val="0034EF" w:themeColor="accent5" w:themeShade="BF"/>
        </w:rPr>
      </w:sdtEndPr>
      <w:sdtContent>
        <w:p w14:paraId="74FA12C1" w14:textId="77777777" w:rsidR="00154A4E" w:rsidRPr="00154A4E" w:rsidRDefault="00F46743" w:rsidP="00154A4E">
          <w:pPr>
            <w:pStyle w:val="TipText"/>
          </w:pPr>
          <w:r w:rsidRPr="00F46743">
            <w:t xml:space="preserve">Remind the reader of the key points of the chapter in a short paragraph. Alternatively, use a bullet point format as shown below: </w:t>
          </w:r>
          <w:r w:rsidR="00154A4E" w:rsidRPr="00154A4E">
            <w:t xml:space="preserve"> </w:t>
          </w:r>
        </w:p>
        <w:p w14:paraId="38AE72A5" w14:textId="77777777" w:rsidR="00154A4E" w:rsidRPr="000B3B0D" w:rsidRDefault="00F46743" w:rsidP="00107695">
          <w:pPr>
            <w:pStyle w:val="TipTextBullets"/>
          </w:pPr>
          <w:r w:rsidRPr="00F46743">
            <w:t>Developing an attractive song is an important part of securing a potential mate</w:t>
          </w:r>
        </w:p>
        <w:p w14:paraId="1770F996" w14:textId="77777777" w:rsidR="00154A4E" w:rsidRPr="000B3B0D" w:rsidRDefault="00154A4E" w:rsidP="00107695">
          <w:pPr>
            <w:pStyle w:val="TipTextBullets"/>
          </w:pPr>
          <w:r w:rsidRPr="000B3B0D">
            <w:lastRenderedPageBreak/>
            <w:t>Point 2 from your text…</w:t>
          </w:r>
        </w:p>
        <w:p w14:paraId="6423BA92" w14:textId="77777777" w:rsidR="00154A4E" w:rsidRPr="000B3B0D" w:rsidRDefault="00154A4E" w:rsidP="00107695">
          <w:pPr>
            <w:pStyle w:val="TipTextBullets"/>
          </w:pPr>
          <w:r w:rsidRPr="000B3B0D">
            <w:t>Point 3 from your text…</w:t>
          </w:r>
        </w:p>
        <w:p w14:paraId="49B94D07" w14:textId="77777777" w:rsidR="009A2F30" w:rsidRPr="000B3B0D" w:rsidRDefault="00154A4E" w:rsidP="00107695">
          <w:pPr>
            <w:pStyle w:val="TipTextBullets"/>
          </w:pPr>
          <w:r w:rsidRPr="000B3B0D">
            <w:t>etc.</w:t>
          </w:r>
        </w:p>
      </w:sdtContent>
    </w:sdt>
    <w:p w14:paraId="64CCE526" w14:textId="77777777" w:rsidR="00154A4E" w:rsidRPr="009A2F30" w:rsidRDefault="00154A4E" w:rsidP="00E30FF1"/>
    <w:sdt>
      <w:sdtPr>
        <w:id w:val="269757686"/>
        <w:placeholder>
          <w:docPart w:val="E07D942D1BF843DDA3D906D36A742B17"/>
        </w:placeholder>
        <w:temporary/>
        <w:showingPlcHdr/>
        <w15:appearance w15:val="hidden"/>
      </w:sdtPr>
      <w:sdtEndPr/>
      <w:sdtContent>
        <w:p w14:paraId="237FDA51" w14:textId="77777777" w:rsidR="009A2F30" w:rsidRPr="009A2F30" w:rsidRDefault="00154A4E" w:rsidP="00154A4E">
          <w:r w:rsidRPr="00154A4E">
            <w:t>In the next chapter, you will learn…</w:t>
          </w:r>
        </w:p>
      </w:sdtContent>
    </w:sdt>
    <w:sdt>
      <w:sdtPr>
        <w:id w:val="1972177668"/>
        <w:placeholder>
          <w:docPart w:val="FDAAA026EB7B426E8E033CA82503FA74"/>
        </w:placeholder>
        <w:temporary/>
        <w:showingPlcHdr/>
        <w15:appearance w15:val="hidden"/>
      </w:sdtPr>
      <w:sdtEndPr/>
      <w:sdtContent>
        <w:p w14:paraId="7AE72466" w14:textId="77777777" w:rsidR="00154A4E" w:rsidRDefault="00154A4E" w:rsidP="00154A4E">
          <w:pPr>
            <w:pStyle w:val="TipText"/>
            <w:rPr>
              <w:rFonts w:ascii="Times New Roman" w:hAnsi="Times New Roman"/>
              <w:color w:val="auto"/>
            </w:rPr>
          </w:pPr>
          <w:r w:rsidRPr="00561FD1">
            <w:t>To logically transition smoothly from chapter to chapter, inform the reader of what is coming next. When ending your chapter, link the next chapter’s information with what has already been learned.</w:t>
          </w:r>
        </w:p>
      </w:sdtContent>
    </w:sdt>
    <w:p w14:paraId="106C4821" w14:textId="77777777" w:rsidR="00211C7A" w:rsidRDefault="009A2F30" w:rsidP="00211C7A">
      <w:r>
        <w:br w:type="page"/>
      </w:r>
      <w:bookmarkStart w:id="24" w:name="_Toc527370446"/>
    </w:p>
    <w:bookmarkStart w:id="25" w:name="_Toc529756680"/>
    <w:bookmarkStart w:id="26" w:name="_Toc529756741"/>
    <w:bookmarkStart w:id="27" w:name="_Toc121308539"/>
    <w:p w14:paraId="2517E332" w14:textId="2020FBE6" w:rsidR="00154A4E" w:rsidRPr="005B6061" w:rsidRDefault="00D45705" w:rsidP="00154A4E">
      <w:pPr>
        <w:pStyle w:val="Heading2"/>
      </w:pPr>
      <w:sdt>
        <w:sdtPr>
          <w:rPr>
            <w:rFonts w:ascii="Times New Roman" w:hAnsi="Times New Roman"/>
            <w:sz w:val="24"/>
            <w:szCs w:val="24"/>
          </w:rPr>
          <w:id w:val="236600109"/>
          <w:placeholder>
            <w:docPart w:val="1695DCEC46B94C1DBFED927B0E7EF96E"/>
          </w:placeholder>
          <w:temporary/>
          <w:showingPlcHdr/>
          <w15:appearance w15:val="hidden"/>
        </w:sdtPr>
        <w:sdtEndPr/>
        <w:sdtContent>
          <w:r w:rsidR="00154A4E" w:rsidRPr="00363CDC">
            <w:t xml:space="preserve">Chapter </w:t>
          </w:r>
          <w:r w:rsidR="00154A4E">
            <w:t>Four</w:t>
          </w:r>
        </w:sdtContent>
      </w:sdt>
      <w:r w:rsidR="00154A4E" w:rsidRPr="005B6061">
        <w:t xml:space="preserve">: </w:t>
      </w:r>
      <w:bookmarkEnd w:id="25"/>
      <w:bookmarkEnd w:id="26"/>
      <w:bookmarkEnd w:id="27"/>
      <w:sdt>
        <w:sdtPr>
          <w:id w:val="-585001735"/>
          <w:placeholder>
            <w:docPart w:val="CCEC1AE9ABAB4571B0CF0EC6718EF736"/>
          </w:placeholder>
          <w15:appearance w15:val="hidden"/>
        </w:sdtPr>
        <w:sdtEndPr/>
        <w:sdtContent>
          <w:r w:rsidR="00746F3A" w:rsidRPr="00746F3A">
            <w:t>Performance Optimization</w:t>
          </w:r>
        </w:sdtContent>
      </w:sdt>
    </w:p>
    <w:sdt>
      <w:sdtPr>
        <w:id w:val="1466232417"/>
        <w:placeholder>
          <w:docPart w:val="71603446D1674C689737A493E716FF30"/>
        </w:placeholder>
        <w:temporary/>
        <w:showingPlcHdr/>
        <w15:appearance w15:val="hidden"/>
      </w:sdtPr>
      <w:sdtEndPr/>
      <w:sdtContent>
        <w:p w14:paraId="2073BA66" w14:textId="77777777" w:rsidR="00154A4E" w:rsidRDefault="00154A4E" w:rsidP="00154A4E">
          <w:r w:rsidRPr="00363CDC">
            <w:t>Begin a new chapter here…</w:t>
          </w:r>
        </w:p>
      </w:sdtContent>
    </w:sdt>
    <w:bookmarkEnd w:id="24" w:displacedByCustomXml="next"/>
    <w:sdt>
      <w:sdtPr>
        <w:id w:val="-105272047"/>
        <w:placeholder>
          <w:docPart w:val="49A8D19374374E17B1E5B9A0DBBE096A"/>
        </w:placeholder>
        <w:temporary/>
        <w:showingPlcHdr/>
        <w15:appearance w15:val="hidden"/>
      </w:sdtPr>
      <w:sdtEndPr/>
      <w:sdtContent>
        <w:p w14:paraId="12C2AE9A" w14:textId="77777777" w:rsidR="009A2F30" w:rsidRPr="009A2F30" w:rsidRDefault="00F46743" w:rsidP="00154A4E">
          <w:pPr>
            <w:pStyle w:val="TipText"/>
          </w:pPr>
          <w:r w:rsidRPr="00F46743">
            <w:t>For the purposes of this example, this chapter’s title is “Bridging the Gap.” It covers the ideas and theories around human to animal communication. Start off by providing a brief overview of the information contained in the chapter and then transition smoothly into your supporting points. Try to keep the language simple and understandable to generate rapport with the reader and keep them engaged.</w:t>
          </w:r>
        </w:p>
      </w:sdtContent>
    </w:sdt>
    <w:sdt>
      <w:sdtPr>
        <w:id w:val="909422485"/>
        <w:placeholder>
          <w:docPart w:val="39D889E564974739A42B80CBF24C8391"/>
        </w:placeholder>
        <w:showingPlcHdr/>
        <w15:appearance w15:val="hidden"/>
      </w:sdtPr>
      <w:sdtEndPr/>
      <w:sdtContent>
        <w:p w14:paraId="51B111BA" w14:textId="77777777" w:rsidR="009A2F30" w:rsidRPr="00107695" w:rsidRDefault="00107695" w:rsidP="00107695">
          <w:pPr>
            <w:pStyle w:val="Heading3"/>
          </w:pPr>
          <w:r w:rsidRPr="00107695">
            <w:t>Communicating with Nature Through Music</w:t>
          </w:r>
        </w:p>
      </w:sdtContent>
    </w:sdt>
    <w:sdt>
      <w:sdtPr>
        <w:id w:val="-2147268801"/>
        <w:placeholder>
          <w:docPart w:val="1FD9AFCA0AA6466784AAB05D3206CEFD"/>
        </w:placeholder>
        <w:temporary/>
        <w:showingPlcHdr/>
        <w15:appearance w15:val="hidden"/>
      </w:sdtPr>
      <w:sdtEndPr/>
      <w:sdtContent>
        <w:p w14:paraId="1101E6DD" w14:textId="77777777" w:rsidR="00D17DE7" w:rsidRDefault="00154A4E" w:rsidP="00154A4E">
          <w:r w:rsidRPr="00154A4E">
            <w:t>Insert content here…</w:t>
          </w:r>
        </w:p>
      </w:sdtContent>
    </w:sdt>
    <w:sdt>
      <w:sdtPr>
        <w:id w:val="1201586223"/>
        <w:placeholder>
          <w:docPart w:val="5824B70033264E1BA16081225C97111B"/>
        </w:placeholder>
        <w:temporary/>
        <w:showingPlcHdr/>
        <w15:appearance w15:val="hidden"/>
      </w:sdtPr>
      <w:sdtEndPr/>
      <w:sdtContent>
        <w:p w14:paraId="11025B0B" w14:textId="77777777" w:rsidR="00F46743" w:rsidRDefault="00F46743" w:rsidP="00F46743">
          <w:pPr>
            <w:pStyle w:val="TipText"/>
          </w:pPr>
          <w:r>
            <w:t>Divide your chapter into sections with relevant subheadings. Subheadings guide the reader through the chapter and help in showing how you perceive the topic. Always have more than one subheading per chapter and make sure they are related to your chapter topic.</w:t>
          </w:r>
        </w:p>
        <w:p w14:paraId="226B75A9" w14:textId="77777777" w:rsidR="009A2F30" w:rsidRDefault="00F46743" w:rsidP="00F46743">
          <w:pPr>
            <w:pStyle w:val="TipText"/>
          </w:pPr>
          <w:r>
            <w:t>When researching content for a particular chapter, any key highlights you come across can act as a subheading. For example, Subheading 1 for this chapter is “Communicating with Nature Through Music.” Offer the reader information and insight into new technologies allowing us to be closer than ever to communicating directly with animals.</w:t>
          </w:r>
        </w:p>
      </w:sdtContent>
    </w:sdt>
    <w:sdt>
      <w:sdtPr>
        <w:id w:val="900255027"/>
        <w:placeholder>
          <w:docPart w:val="11230BD9392A4B1F8DAA12E39196009F"/>
        </w:placeholder>
        <w:showingPlcHdr/>
        <w15:appearance w15:val="hidden"/>
      </w:sdtPr>
      <w:sdtEndPr/>
      <w:sdtContent>
        <w:p w14:paraId="0F8DA4DF" w14:textId="77777777" w:rsidR="009A2F30" w:rsidRPr="00107695" w:rsidRDefault="00107695" w:rsidP="00107695">
          <w:pPr>
            <w:pStyle w:val="Heading3"/>
          </w:pPr>
          <w:r w:rsidRPr="00107695">
            <w:t>Our Most Intelligent Species</w:t>
          </w:r>
        </w:p>
      </w:sdtContent>
    </w:sdt>
    <w:sdt>
      <w:sdtPr>
        <w:id w:val="-352646618"/>
        <w:placeholder>
          <w:docPart w:val="BE45DA7EE80949929D1DF689951A69AE"/>
        </w:placeholder>
        <w:temporary/>
        <w:showingPlcHdr/>
        <w15:appearance w15:val="hidden"/>
      </w:sdtPr>
      <w:sdtEndPr/>
      <w:sdtContent>
        <w:p w14:paraId="47FAB5A2" w14:textId="77777777" w:rsidR="00D17DE7" w:rsidRDefault="00154A4E" w:rsidP="00154A4E">
          <w:r w:rsidRPr="00154A4E">
            <w:t>Insert content here…</w:t>
          </w:r>
        </w:p>
      </w:sdtContent>
    </w:sdt>
    <w:sdt>
      <w:sdtPr>
        <w:id w:val="-1828738542"/>
        <w:placeholder>
          <w:docPart w:val="EE3AFDDC75A245E89FA97FE75B4CE899"/>
        </w:placeholder>
        <w:temporary/>
        <w:showingPlcHdr/>
        <w15:appearance w15:val="hidden"/>
      </w:sdtPr>
      <w:sdtEndPr/>
      <w:sdtContent>
        <w:p w14:paraId="7816F1A6" w14:textId="77777777" w:rsidR="00D17DE7" w:rsidRDefault="00F46743" w:rsidP="00154A4E">
          <w:pPr>
            <w:pStyle w:val="TipText"/>
          </w:pPr>
          <w:r w:rsidRPr="00F46743">
            <w:t>For Subheading 2, use a subtitle such as “Our Most Intelligent Species.” It provides fascinating facts on whale social life, emotions, etc.</w:t>
          </w:r>
        </w:p>
      </w:sdtContent>
    </w:sdt>
    <w:sdt>
      <w:sdtPr>
        <w:id w:val="-1267232936"/>
        <w:placeholder>
          <w:docPart w:val="5FFBA80A0B31469AB1331AA761BC9D6B"/>
        </w:placeholder>
        <w:temporary/>
        <w:showingPlcHdr/>
        <w15:appearance w15:val="hidden"/>
      </w:sdtPr>
      <w:sdtEndPr/>
      <w:sdtContent>
        <w:p w14:paraId="2341596E" w14:textId="77777777" w:rsidR="009A2F30" w:rsidRPr="00DD46F4" w:rsidRDefault="00154A4E" w:rsidP="00154A4E">
          <w:pPr>
            <w:pStyle w:val="Heading3"/>
          </w:pPr>
          <w:r w:rsidRPr="00154A4E">
            <w:t>Chapter Summary/Key Takeaways</w:t>
          </w:r>
        </w:p>
      </w:sdtContent>
    </w:sdt>
    <w:sdt>
      <w:sdtPr>
        <w:id w:val="-271313307"/>
        <w:placeholder>
          <w:docPart w:val="4FB690B8447A4DE58ED4590DA4BA685F"/>
        </w:placeholder>
        <w:temporary/>
        <w:showingPlcHdr/>
        <w15:appearance w15:val="hidden"/>
      </w:sdtPr>
      <w:sdtEndPr/>
      <w:sdtContent>
        <w:p w14:paraId="1D1088A3" w14:textId="77777777" w:rsidR="00C56D47" w:rsidRDefault="00154A4E" w:rsidP="00154A4E">
          <w:r w:rsidRPr="00154A4E">
            <w:t>Insert content here…</w:t>
          </w:r>
        </w:p>
      </w:sdtContent>
    </w:sdt>
    <w:sdt>
      <w:sdtPr>
        <w:rPr>
          <w:rFonts w:ascii="Times New Roman" w:hAnsi="Times New Roman"/>
          <w:color w:val="auto"/>
        </w:rPr>
        <w:id w:val="-1991694791"/>
        <w:placeholder>
          <w:docPart w:val="208CA96AE7B442E7B43F8B754E1B2A5A"/>
        </w:placeholder>
        <w:temporary/>
        <w:showingPlcHdr/>
        <w15:appearance w15:val="hidden"/>
      </w:sdtPr>
      <w:sdtEndPr>
        <w:rPr>
          <w:rFonts w:ascii="Calibri" w:hAnsi="Calibri"/>
          <w:color w:val="0034EF" w:themeColor="accent5" w:themeShade="BF"/>
        </w:rPr>
      </w:sdtEndPr>
      <w:sdtContent>
        <w:p w14:paraId="1E56871F" w14:textId="77777777" w:rsidR="00154A4E" w:rsidRPr="00154A4E" w:rsidRDefault="00F46743" w:rsidP="00154A4E">
          <w:pPr>
            <w:pStyle w:val="TipText"/>
          </w:pPr>
          <w:r w:rsidRPr="00F46743">
            <w:t>Remind the reader of the key points of the chapter in a short paragraph. Alternatively, use a bullet point format as shown below:</w:t>
          </w:r>
        </w:p>
        <w:p w14:paraId="788A62AF" w14:textId="77777777" w:rsidR="00154A4E" w:rsidRPr="000B3B0D" w:rsidRDefault="00F46743" w:rsidP="00107695">
          <w:pPr>
            <w:pStyle w:val="TipTextBullets"/>
          </w:pPr>
          <w:r w:rsidRPr="00F46743">
            <w:t>The more we learn about mammals, the more we learn about ourselves</w:t>
          </w:r>
        </w:p>
        <w:p w14:paraId="6FF8DD24" w14:textId="77777777" w:rsidR="00154A4E" w:rsidRPr="000B3B0D" w:rsidRDefault="00154A4E" w:rsidP="00107695">
          <w:pPr>
            <w:pStyle w:val="TipTextBullets"/>
          </w:pPr>
          <w:r w:rsidRPr="000B3B0D">
            <w:t>Point 2 from your text…</w:t>
          </w:r>
        </w:p>
        <w:p w14:paraId="39489ACD" w14:textId="77777777" w:rsidR="00154A4E" w:rsidRPr="000B3B0D" w:rsidRDefault="00154A4E" w:rsidP="00107695">
          <w:pPr>
            <w:pStyle w:val="TipTextBullets"/>
          </w:pPr>
          <w:r w:rsidRPr="000B3B0D">
            <w:t>Point 3 from your text…</w:t>
          </w:r>
        </w:p>
        <w:p w14:paraId="31677387" w14:textId="77777777" w:rsidR="009A2F30" w:rsidRPr="000B3B0D" w:rsidRDefault="00154A4E" w:rsidP="00107695">
          <w:pPr>
            <w:pStyle w:val="TipTextBullets"/>
          </w:pPr>
          <w:r w:rsidRPr="000B3B0D">
            <w:t>etc.</w:t>
          </w:r>
        </w:p>
      </w:sdtContent>
    </w:sdt>
    <w:sdt>
      <w:sdtPr>
        <w:id w:val="589435268"/>
        <w:placeholder>
          <w:docPart w:val="D18DEB5942D54216A3B5CA09D61882E2"/>
        </w:placeholder>
        <w:temporary/>
        <w:showingPlcHdr/>
        <w15:appearance w15:val="hidden"/>
      </w:sdtPr>
      <w:sdtEndPr/>
      <w:sdtContent>
        <w:p w14:paraId="68C7DFB3" w14:textId="77777777" w:rsidR="009A2F30" w:rsidRPr="009A2F30" w:rsidRDefault="00154A4E" w:rsidP="00154A4E">
          <w:r w:rsidRPr="00154A4E">
            <w:t>In the next chapter, you will learn…</w:t>
          </w:r>
        </w:p>
      </w:sdtContent>
    </w:sdt>
    <w:p w14:paraId="56DDD82D" w14:textId="77777777" w:rsidR="00211C7A" w:rsidRDefault="00D45705" w:rsidP="00211C7A">
      <w:pPr>
        <w:pStyle w:val="TipText"/>
      </w:pPr>
      <w:sdt>
        <w:sdtPr>
          <w:id w:val="1506167101"/>
          <w:placeholder>
            <w:docPart w:val="C0BC45E838204631A4DAFFAC982F264D"/>
          </w:placeholder>
          <w:temporary/>
          <w:showingPlcHdr/>
          <w15:appearance w15:val="hidden"/>
        </w:sdtPr>
        <w:sdtEndPr/>
        <w:sdtContent>
          <w:r w:rsidR="00154A4E" w:rsidRPr="00154A4E">
            <w:t>To logically transition smoothly from chapter to chapter, inform the reader of what is coming next. When ending your chapter with a paragraph, link the next chapter’s information with what has already been learned.</w:t>
          </w:r>
        </w:sdtContent>
      </w:sdt>
      <w:r w:rsidR="009A2F30">
        <w:br w:type="page"/>
      </w:r>
      <w:bookmarkStart w:id="28" w:name="_Toc527370447"/>
    </w:p>
    <w:bookmarkStart w:id="29" w:name="_Toc529756681"/>
    <w:bookmarkStart w:id="30" w:name="_Toc529756742"/>
    <w:bookmarkStart w:id="31" w:name="_Toc121308540"/>
    <w:p w14:paraId="17BB23BF" w14:textId="0F93149D" w:rsidR="009A2F30" w:rsidRPr="005B6061" w:rsidRDefault="00D45705" w:rsidP="00154A4E">
      <w:pPr>
        <w:pStyle w:val="Heading2"/>
      </w:pPr>
      <w:sdt>
        <w:sdtPr>
          <w:rPr>
            <w:sz w:val="24"/>
            <w:szCs w:val="24"/>
          </w:rPr>
          <w:id w:val="773436528"/>
          <w:placeholder>
            <w:docPart w:val="95F220881C074C32B0F96B292B31EC72"/>
          </w:placeholder>
          <w:temporary/>
          <w:showingPlcHdr/>
          <w15:appearance w15:val="hidden"/>
        </w:sdtPr>
        <w:sdtEndPr/>
        <w:sdtContent>
          <w:r w:rsidR="00154A4E" w:rsidRPr="00154A4E">
            <w:t>Chapter Five</w:t>
          </w:r>
        </w:sdtContent>
      </w:sdt>
      <w:r w:rsidR="009A2F30" w:rsidRPr="005B6061">
        <w:t xml:space="preserve">: </w:t>
      </w:r>
      <w:bookmarkEnd w:id="28"/>
      <w:bookmarkEnd w:id="29"/>
      <w:bookmarkEnd w:id="30"/>
      <w:bookmarkEnd w:id="31"/>
      <w:sdt>
        <w:sdtPr>
          <w:id w:val="1316842482"/>
          <w:placeholder>
            <w:docPart w:val="3FD997429E8D4D38825A5281D8A0200D"/>
          </w:placeholder>
          <w15:appearance w15:val="hidden"/>
        </w:sdtPr>
        <w:sdtEndPr/>
        <w:sdtContent>
          <w:r w:rsidR="00026617" w:rsidRPr="00026617">
            <w:t>Common Issues and Solutions</w:t>
          </w:r>
        </w:sdtContent>
      </w:sdt>
    </w:p>
    <w:sdt>
      <w:sdtPr>
        <w:id w:val="1460987439"/>
        <w:placeholder>
          <w:docPart w:val="3C96585B9BE347CE8712F75252B5E2E4"/>
        </w:placeholder>
        <w:temporary/>
        <w:showingPlcHdr/>
        <w15:appearance w15:val="hidden"/>
      </w:sdtPr>
      <w:sdtEndPr/>
      <w:sdtContent>
        <w:p w14:paraId="0157115C" w14:textId="77777777" w:rsidR="00DD46F4" w:rsidRDefault="00154A4E" w:rsidP="00154A4E">
          <w:r w:rsidRPr="00154A4E">
            <w:t>Begin a new chapter here…</w:t>
          </w:r>
        </w:p>
      </w:sdtContent>
    </w:sdt>
    <w:sdt>
      <w:sdtPr>
        <w:id w:val="-30495616"/>
        <w:placeholder>
          <w:docPart w:val="A1FDECE22215469E882E012F10E10C3B"/>
        </w:placeholder>
        <w:temporary/>
        <w:showingPlcHdr/>
        <w15:appearance w15:val="hidden"/>
      </w:sdtPr>
      <w:sdtEndPr/>
      <w:sdtContent>
        <w:p w14:paraId="0441A807" w14:textId="77777777" w:rsidR="009A2F30" w:rsidRPr="009A2F30" w:rsidRDefault="00F46743" w:rsidP="00154A4E">
          <w:pPr>
            <w:pStyle w:val="TipText"/>
          </w:pPr>
          <w:r w:rsidRPr="00F46743">
            <w:t>Assuming this is your last chapter in the book, create a title that is somewhat forward-looking, for example, “Saving the Singers.” Here, present an outlook of how the information in this book, as well as new scientific insights, will affect the future. Also discuss what the world will look like if we don’t do our part to keep the ocean clean.</w:t>
          </w:r>
        </w:p>
      </w:sdtContent>
    </w:sdt>
    <w:sdt>
      <w:sdtPr>
        <w:id w:val="1174930847"/>
        <w:placeholder>
          <w:docPart w:val="BAAD68B9786C4CF8BCE7D63CACE8E077"/>
        </w:placeholder>
        <w:showingPlcHdr/>
        <w15:appearance w15:val="hidden"/>
      </w:sdtPr>
      <w:sdtEndPr/>
      <w:sdtContent>
        <w:p w14:paraId="65D7D175" w14:textId="77777777" w:rsidR="009A2F30" w:rsidRPr="00107695" w:rsidRDefault="00107695" w:rsidP="00107695">
          <w:pPr>
            <w:pStyle w:val="Heading3"/>
          </w:pPr>
          <w:r w:rsidRPr="00107695">
            <w:t>Ocean Conservation</w:t>
          </w:r>
        </w:p>
      </w:sdtContent>
    </w:sdt>
    <w:sdt>
      <w:sdtPr>
        <w:id w:val="-1809856155"/>
        <w:placeholder>
          <w:docPart w:val="4AE6506C577943A1A9E1D679EF6165A6"/>
        </w:placeholder>
        <w:temporary/>
        <w:showingPlcHdr/>
        <w15:appearance w15:val="hidden"/>
      </w:sdtPr>
      <w:sdtEndPr/>
      <w:sdtContent>
        <w:p w14:paraId="238B74B1" w14:textId="77777777" w:rsidR="00D17DE7" w:rsidRDefault="001710CE" w:rsidP="00E30FF1">
          <w:r w:rsidRPr="001710CE">
            <w:t>Insert content here…</w:t>
          </w:r>
        </w:p>
      </w:sdtContent>
    </w:sdt>
    <w:sdt>
      <w:sdtPr>
        <w:id w:val="-1427490027"/>
        <w:placeholder>
          <w:docPart w:val="C7FACB55B7104185B93A5F9F7AB883EA"/>
        </w:placeholder>
        <w:temporary/>
        <w:showingPlcHdr/>
        <w15:appearance w15:val="hidden"/>
      </w:sdtPr>
      <w:sdtEndPr/>
      <w:sdtContent>
        <w:p w14:paraId="38087634" w14:textId="77777777" w:rsidR="00F46743" w:rsidRDefault="00F46743" w:rsidP="00F46743">
          <w:pPr>
            <w:pStyle w:val="TipText"/>
          </w:pPr>
          <w:r>
            <w:t>Divide your chapter into sections with relevant subheadings. Subheadings guide the reader through the chapter and help in showing how you perceive the topic. Always have more than one subheading per chapter and make sure they are related to your chapter topic.</w:t>
          </w:r>
        </w:p>
        <w:p w14:paraId="37AB82CE" w14:textId="77777777" w:rsidR="009A2F30" w:rsidRPr="00154B17" w:rsidRDefault="00F46743" w:rsidP="00F46743">
          <w:pPr>
            <w:pStyle w:val="TipText"/>
          </w:pPr>
          <w:r>
            <w:t>When researching content for a particular chapter, any key highlights you come across can act as a subheading. For example, Subheading 1 for this chapter is “Ocean Conservation” where you then discuss the importance of being eco-conscious and “green”, etc.</w:t>
          </w:r>
        </w:p>
      </w:sdtContent>
    </w:sdt>
    <w:sdt>
      <w:sdtPr>
        <w:id w:val="-1584830458"/>
        <w:placeholder>
          <w:docPart w:val="F3C2F4B5F48442A39581BF9D97B5F5A8"/>
        </w:placeholder>
        <w:showingPlcHdr/>
        <w15:appearance w15:val="hidden"/>
      </w:sdtPr>
      <w:sdtEndPr/>
      <w:sdtContent>
        <w:p w14:paraId="49C5F17A" w14:textId="77777777" w:rsidR="009A2F30" w:rsidRPr="00107695" w:rsidRDefault="00107695" w:rsidP="00107695">
          <w:pPr>
            <w:pStyle w:val="Heading3"/>
          </w:pPr>
          <w:r w:rsidRPr="00107695">
            <w:t>How to Volunteer</w:t>
          </w:r>
        </w:p>
      </w:sdtContent>
    </w:sdt>
    <w:sdt>
      <w:sdtPr>
        <w:id w:val="722259401"/>
        <w:placeholder>
          <w:docPart w:val="618F30F3A5314B6ABF24F1C2A296BCD0"/>
        </w:placeholder>
        <w:temporary/>
        <w:showingPlcHdr/>
        <w15:appearance w15:val="hidden"/>
      </w:sdtPr>
      <w:sdtEndPr/>
      <w:sdtContent>
        <w:p w14:paraId="49CDAA97" w14:textId="77777777" w:rsidR="00D17DE7" w:rsidRDefault="001710CE" w:rsidP="001710CE">
          <w:r w:rsidRPr="001710CE">
            <w:t>Insert content here…</w:t>
          </w:r>
        </w:p>
      </w:sdtContent>
    </w:sdt>
    <w:sdt>
      <w:sdtPr>
        <w:id w:val="523916162"/>
        <w:placeholder>
          <w:docPart w:val="D1215F2BA3FB405BB3FB9A53BD261534"/>
        </w:placeholder>
        <w:temporary/>
        <w:showingPlcHdr/>
        <w15:appearance w15:val="hidden"/>
      </w:sdtPr>
      <w:sdtEndPr/>
      <w:sdtContent>
        <w:p w14:paraId="72163174" w14:textId="77777777" w:rsidR="00D17DE7" w:rsidRPr="002C7C9F" w:rsidRDefault="00F46743" w:rsidP="001710CE">
          <w:pPr>
            <w:pStyle w:val="TipText"/>
          </w:pPr>
          <w:r w:rsidRPr="00F46743">
            <w:t>For Subheading 2, use a subtitle such as “How to Volunteer.” Here, wrap everything up by discussing how all the strategies provided will ensure a better tomorrow for all.</w:t>
          </w:r>
        </w:p>
      </w:sdtContent>
    </w:sdt>
    <w:sdt>
      <w:sdtPr>
        <w:id w:val="1663739371"/>
        <w:placeholder>
          <w:docPart w:val="8A6F65C7586441F4B3ACFD40AE490F25"/>
        </w:placeholder>
        <w:temporary/>
        <w:showingPlcHdr/>
        <w15:appearance w15:val="hidden"/>
      </w:sdtPr>
      <w:sdtEndPr/>
      <w:sdtContent>
        <w:p w14:paraId="58741DBC" w14:textId="77777777" w:rsidR="009A2F30" w:rsidRPr="00DD46F4" w:rsidRDefault="001710CE" w:rsidP="001710CE">
          <w:pPr>
            <w:pStyle w:val="Heading3"/>
          </w:pPr>
          <w:r w:rsidRPr="001710CE">
            <w:t>Chapter Summary/Key Takeaways</w:t>
          </w:r>
        </w:p>
      </w:sdtContent>
    </w:sdt>
    <w:sdt>
      <w:sdtPr>
        <w:id w:val="-1226986217"/>
        <w:placeholder>
          <w:docPart w:val="65B487D596394F4E9C9D8C3C23DE74FB"/>
        </w:placeholder>
        <w:temporary/>
        <w:showingPlcHdr/>
        <w15:appearance w15:val="hidden"/>
      </w:sdtPr>
      <w:sdtEndPr/>
      <w:sdtContent>
        <w:p w14:paraId="79A59307" w14:textId="77777777" w:rsidR="00C52D44" w:rsidRDefault="001710CE" w:rsidP="001710CE">
          <w:r w:rsidRPr="001710CE">
            <w:t>Insert content here…</w:t>
          </w:r>
        </w:p>
      </w:sdtContent>
    </w:sdt>
    <w:sdt>
      <w:sdtPr>
        <w:rPr>
          <w:rFonts w:ascii="Times New Roman" w:hAnsi="Times New Roman"/>
          <w:color w:val="auto"/>
        </w:rPr>
        <w:id w:val="-1088072220"/>
        <w:placeholder>
          <w:docPart w:val="206A293E0B264BEEB31F00B24A3358A8"/>
        </w:placeholder>
        <w:temporary/>
        <w:showingPlcHdr/>
        <w15:appearance w15:val="hidden"/>
      </w:sdtPr>
      <w:sdtEndPr>
        <w:rPr>
          <w:rFonts w:ascii="Calibri" w:hAnsi="Calibri" w:cs="Calibri"/>
          <w:color w:val="0034EF" w:themeColor="accent5" w:themeShade="BF"/>
        </w:rPr>
      </w:sdtEndPr>
      <w:sdtContent>
        <w:p w14:paraId="60067CA9" w14:textId="77777777" w:rsidR="001710CE" w:rsidRPr="00892AD0" w:rsidRDefault="001710CE" w:rsidP="001710CE">
          <w:pPr>
            <w:pStyle w:val="TipText"/>
          </w:pPr>
          <w:r w:rsidRPr="00892AD0">
            <w:t xml:space="preserve">Remind the reader of the key points of the chapter in a short paragraph. Alternatively, use a bullet point format as shown below: </w:t>
          </w:r>
        </w:p>
        <w:p w14:paraId="73E948D1" w14:textId="77777777" w:rsidR="001710CE" w:rsidRPr="00892AD0" w:rsidRDefault="00F46743" w:rsidP="00107695">
          <w:pPr>
            <w:pStyle w:val="TipTextBullets"/>
          </w:pPr>
          <w:r w:rsidRPr="00F46743">
            <w:t>Taking care of our oceans is in the best interest of ourselves and the planet…</w:t>
          </w:r>
        </w:p>
        <w:p w14:paraId="579B6991" w14:textId="77777777" w:rsidR="001710CE" w:rsidRPr="00892AD0" w:rsidRDefault="001710CE" w:rsidP="00107695">
          <w:pPr>
            <w:pStyle w:val="TipTextBullets"/>
          </w:pPr>
          <w:r w:rsidRPr="00892AD0">
            <w:t>Point 2 from your text…</w:t>
          </w:r>
        </w:p>
        <w:p w14:paraId="002DD265" w14:textId="77777777" w:rsidR="001710CE" w:rsidRPr="00892AD0" w:rsidRDefault="001710CE" w:rsidP="00107695">
          <w:pPr>
            <w:pStyle w:val="TipTextBullets"/>
          </w:pPr>
          <w:r w:rsidRPr="00892AD0">
            <w:t>Point 3 from your text…</w:t>
          </w:r>
        </w:p>
        <w:p w14:paraId="78ED23B0" w14:textId="77777777" w:rsidR="001710CE" w:rsidRPr="001710CE" w:rsidRDefault="001710CE" w:rsidP="00107695">
          <w:pPr>
            <w:pStyle w:val="TipTextBullets"/>
            <w:rPr>
              <w:rFonts w:cs="Calibri"/>
              <w:color w:val="0070C0"/>
            </w:rPr>
          </w:pPr>
          <w:r w:rsidRPr="00892AD0">
            <w:t>etc.</w:t>
          </w:r>
        </w:p>
      </w:sdtContent>
    </w:sdt>
    <w:p w14:paraId="3C7EFD37" w14:textId="77777777" w:rsidR="009A2F30" w:rsidRDefault="009A2F30" w:rsidP="00E30FF1">
      <w:pPr>
        <w:pStyle w:val="Heading1"/>
        <w:rPr>
          <w:rFonts w:ascii="Times New Roman" w:hAnsi="Times New Roman"/>
          <w:sz w:val="24"/>
          <w:szCs w:val="24"/>
        </w:rPr>
      </w:pPr>
      <w:r>
        <w:rPr>
          <w:rFonts w:ascii="Times New Roman" w:hAnsi="Times New Roman"/>
          <w:sz w:val="24"/>
          <w:szCs w:val="24"/>
        </w:rPr>
        <w:br w:type="page"/>
      </w:r>
    </w:p>
    <w:bookmarkStart w:id="32" w:name="_Toc121308541" w:displacedByCustomXml="next"/>
    <w:bookmarkStart w:id="33" w:name="_Toc529756743" w:displacedByCustomXml="next"/>
    <w:bookmarkStart w:id="34" w:name="_Toc529756682" w:displacedByCustomXml="next"/>
    <w:sdt>
      <w:sdtPr>
        <w:id w:val="1723244645"/>
        <w:placeholder>
          <w:docPart w:val="C0D0B0EC33104F4A8A2F39E7F64D7092"/>
        </w:placeholder>
        <w:temporary/>
        <w:showingPlcHdr/>
        <w15:appearance w15:val="hidden"/>
      </w:sdtPr>
      <w:sdtEndPr/>
      <w:sdtContent>
        <w:bookmarkStart w:id="35" w:name="_Toc527370448" w:displacedByCustomXml="prev"/>
        <w:p w14:paraId="6EC50CF5" w14:textId="77777777" w:rsidR="001710CE" w:rsidRPr="001710CE" w:rsidRDefault="001710CE" w:rsidP="001710CE">
          <w:pPr>
            <w:pStyle w:val="Heading1"/>
          </w:pPr>
          <w:r w:rsidRPr="001710CE">
            <w:t>Epilogue/Conclusion</w:t>
          </w:r>
        </w:p>
        <w:bookmarkEnd w:id="35" w:displacedByCustomXml="next"/>
      </w:sdtContent>
    </w:sdt>
    <w:bookmarkEnd w:id="32" w:displacedByCustomXml="prev"/>
    <w:bookmarkEnd w:id="33" w:displacedByCustomXml="prev"/>
    <w:bookmarkEnd w:id="34" w:displacedByCustomXml="prev"/>
    <w:sdt>
      <w:sdtPr>
        <w:id w:val="-1780489001"/>
        <w:placeholder>
          <w:docPart w:val="1286FF6C2D0B421DADEEA1CC1E1E64FF"/>
        </w:placeholder>
        <w:temporary/>
        <w:showingPlcHdr/>
        <w15:appearance w15:val="hidden"/>
      </w:sdtPr>
      <w:sdtEndPr/>
      <w:sdtContent>
        <w:p w14:paraId="188EF503" w14:textId="77777777" w:rsidR="00A0776B" w:rsidRDefault="001710CE" w:rsidP="001710CE">
          <w:r w:rsidRPr="001710CE">
            <w:t>Insert content here…</w:t>
          </w:r>
        </w:p>
      </w:sdtContent>
    </w:sdt>
    <w:sdt>
      <w:sdtPr>
        <w:id w:val="-1609041544"/>
        <w:placeholder>
          <w:docPart w:val="418D7DA077BE466C98661357BA25F7DE"/>
        </w:placeholder>
        <w:temporary/>
        <w:showingPlcHdr/>
        <w15:appearance w15:val="hidden"/>
      </w:sdtPr>
      <w:sdtEndPr/>
      <w:sdtContent>
        <w:p w14:paraId="3F5A3E0B" w14:textId="77777777" w:rsidR="00205500" w:rsidRDefault="001710CE" w:rsidP="001710CE">
          <w:pPr>
            <w:pStyle w:val="TipText"/>
          </w:pPr>
          <w:r w:rsidRPr="001710CE">
            <w:t>Keep it short and sweet. Mention the key highlights of the book and the action steps to solve the problem</w:t>
          </w:r>
          <w:r>
            <w:t>s</w:t>
          </w:r>
          <w:r w:rsidRPr="001710CE">
            <w:t xml:space="preserve">. Remind </w:t>
          </w:r>
          <w:r>
            <w:t>the reader</w:t>
          </w:r>
          <w:r w:rsidRPr="001710CE">
            <w:t xml:space="preserve"> of how taking the said action steps will benefit them.</w:t>
          </w:r>
        </w:p>
      </w:sdtContent>
    </w:sdt>
    <w:p w14:paraId="040B108E" w14:textId="77777777" w:rsidR="00205500" w:rsidRDefault="00205500" w:rsidP="00211C7A">
      <w:r>
        <w:br w:type="page"/>
      </w:r>
    </w:p>
    <w:bookmarkStart w:id="36" w:name="_Toc121308542" w:displacedByCustomXml="next"/>
    <w:bookmarkStart w:id="37" w:name="_Toc529756744" w:displacedByCustomXml="next"/>
    <w:bookmarkStart w:id="38" w:name="_Toc529756683" w:displacedByCustomXml="next"/>
    <w:sdt>
      <w:sdtPr>
        <w:id w:val="1707216621"/>
        <w:placeholder>
          <w:docPart w:val="2407540533424DEE80098D90899A2AC0"/>
        </w:placeholder>
        <w:temporary/>
        <w:showingPlcHdr/>
        <w15:appearance w15:val="hidden"/>
      </w:sdtPr>
      <w:sdtEndPr/>
      <w:sdtContent>
        <w:bookmarkStart w:id="39" w:name="_Toc527370449" w:displacedByCustomXml="prev"/>
        <w:p w14:paraId="3786C1EC" w14:textId="77777777" w:rsidR="001710CE" w:rsidRPr="001710CE" w:rsidRDefault="001710CE" w:rsidP="001710CE">
          <w:pPr>
            <w:pStyle w:val="Heading1"/>
          </w:pPr>
          <w:r w:rsidRPr="001710CE">
            <w:t>Bibliography</w:t>
          </w:r>
        </w:p>
        <w:bookmarkEnd w:id="39" w:displacedByCustomXml="next"/>
      </w:sdtContent>
    </w:sdt>
    <w:bookmarkEnd w:id="36" w:displacedByCustomXml="prev"/>
    <w:bookmarkEnd w:id="37" w:displacedByCustomXml="prev"/>
    <w:bookmarkEnd w:id="38" w:displacedByCustomXml="prev"/>
    <w:sdt>
      <w:sdtPr>
        <w:id w:val="-130476122"/>
        <w:placeholder>
          <w:docPart w:val="CBC65D364BF04ABCB2A1A1602BD57109"/>
        </w:placeholder>
        <w:temporary/>
        <w:showingPlcHdr/>
        <w15:appearance w15:val="hidden"/>
      </w:sdtPr>
      <w:sdtEndPr/>
      <w:sdtContent>
        <w:p w14:paraId="47CA4643" w14:textId="77777777" w:rsidR="00D84035" w:rsidRPr="00D84035" w:rsidRDefault="00D84035" w:rsidP="00D84035">
          <w:pPr>
            <w:pStyle w:val="TipText"/>
          </w:pPr>
          <w:r w:rsidRPr="00D84035">
            <w:t>Below is an example of a list of works cited using APA style. Arrange your list of references alphabetically.</w:t>
          </w:r>
        </w:p>
        <w:p w14:paraId="35F655C7" w14:textId="77777777" w:rsidR="00D84035" w:rsidRDefault="00D84035" w:rsidP="00D84035">
          <w:pPr>
            <w:pStyle w:val="TipText"/>
          </w:pPr>
          <w:r w:rsidRPr="00D84035">
            <w:t>When citing books, use the format as shown in the following examples, applying Bibliography style to the format:</w:t>
          </w:r>
        </w:p>
        <w:p w14:paraId="46457A2D"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726CE3BD"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5669D03B"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346649F7" w14:textId="77777777" w:rsidR="00D84035" w:rsidRDefault="00D84035" w:rsidP="00D84035">
          <w:pPr>
            <w:pStyle w:val="TipText"/>
          </w:pPr>
          <w:r w:rsidRPr="00593D2D">
            <w:rPr>
              <w:u w:val="single"/>
            </w:rPr>
            <w:t>For internet documents</w:t>
          </w:r>
        </w:p>
        <w:p w14:paraId="53305D19"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01707628"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5271897D" w14:textId="77777777" w:rsidR="00D84035" w:rsidRDefault="00D84035" w:rsidP="00D84035">
          <w:pPr>
            <w:pStyle w:val="TipText"/>
          </w:pPr>
          <w:r w:rsidRPr="00593D2D">
            <w:rPr>
              <w:u w:val="single"/>
            </w:rPr>
            <w:t>For online periodicals</w:t>
          </w:r>
        </w:p>
        <w:p w14:paraId="68B459A6" w14:textId="77777777" w:rsidR="00D84035" w:rsidRDefault="00D84035"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69E0276B"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57552636" w14:textId="77777777" w:rsidR="00D84035" w:rsidRDefault="00D84035" w:rsidP="00D84035">
          <w:pPr>
            <w:pStyle w:val="TipText"/>
          </w:pPr>
          <w:r w:rsidRPr="00DA6FC3">
            <w:t>When citing magazines, use the format as shown in the following examples:</w:t>
          </w:r>
        </w:p>
        <w:p w14:paraId="78A7C67F" w14:textId="77777777" w:rsidR="00D84035" w:rsidRPr="00D84035" w:rsidRDefault="00D84035" w:rsidP="00D84035">
          <w:pPr>
            <w:pStyle w:val="TipText"/>
            <w:rPr>
              <w:u w:val="single"/>
            </w:rPr>
          </w:pPr>
          <w:r w:rsidRPr="00DA6FC3">
            <w:rPr>
              <w:u w:val="single"/>
            </w:rPr>
            <w:t>For magazines and periodicals</w:t>
          </w:r>
        </w:p>
        <w:p w14:paraId="5776F105"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09092277"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3E7BD3F2" w14:textId="77777777" w:rsidR="002D24E9" w:rsidRDefault="00D84035" w:rsidP="00D84035">
          <w:pPr>
            <w:pStyle w:val="TipText"/>
          </w:pPr>
          <w:r>
            <w:t>For more details and guidelines, consult the APA Publication Manual.</w:t>
          </w:r>
        </w:p>
      </w:sdtContent>
    </w:sdt>
    <w:p w14:paraId="2F7EC4E7" w14:textId="77777777" w:rsidR="00205500" w:rsidRDefault="00205500" w:rsidP="00211C7A">
      <w:r>
        <w:br w:type="page"/>
      </w:r>
    </w:p>
    <w:bookmarkStart w:id="40" w:name="_Toc121308543" w:displacedByCustomXml="next"/>
    <w:bookmarkStart w:id="41" w:name="_Toc529756745" w:displacedByCustomXml="next"/>
    <w:bookmarkStart w:id="42" w:name="_Toc529756684" w:displacedByCustomXml="next"/>
    <w:sdt>
      <w:sdtPr>
        <w:id w:val="-1282343791"/>
        <w:placeholder>
          <w:docPart w:val="FD008257FA8E4BAB9EABAA1329B36677"/>
        </w:placeholder>
        <w:temporary/>
        <w:showingPlcHdr/>
        <w15:appearance w15:val="hidden"/>
      </w:sdtPr>
      <w:sdtEndPr/>
      <w:sdtContent>
        <w:bookmarkStart w:id="43" w:name="_Toc527370450" w:displacedByCustomXml="prev"/>
        <w:p w14:paraId="2D54B187" w14:textId="77777777" w:rsidR="001710CE" w:rsidRPr="001710CE" w:rsidRDefault="001710CE" w:rsidP="001710CE">
          <w:pPr>
            <w:pStyle w:val="Heading1"/>
          </w:pPr>
          <w:r w:rsidRPr="001710CE">
            <w:t>Acknowledgments</w:t>
          </w:r>
        </w:p>
        <w:bookmarkEnd w:id="43" w:displacedByCustomXml="next"/>
      </w:sdtContent>
    </w:sdt>
    <w:bookmarkEnd w:id="40" w:displacedByCustomXml="prev"/>
    <w:bookmarkEnd w:id="41" w:displacedByCustomXml="prev"/>
    <w:bookmarkEnd w:id="42" w:displacedByCustomXml="prev"/>
    <w:sdt>
      <w:sdtPr>
        <w:id w:val="1801799683"/>
        <w:placeholder>
          <w:docPart w:val="5CD6E9D09BFF42919E6F4FC0C37B1F91"/>
        </w:placeholder>
        <w:temporary/>
        <w:showingPlcHdr/>
        <w15:appearance w15:val="hidden"/>
      </w:sdtPr>
      <w:sdtEndPr/>
      <w:sdtContent>
        <w:p w14:paraId="252B5931" w14:textId="77777777" w:rsidR="00205500" w:rsidRDefault="001710CE" w:rsidP="001710CE">
          <w:r w:rsidRPr="001710CE">
            <w:t>Insert content here…</w:t>
          </w:r>
        </w:p>
      </w:sdtContent>
    </w:sdt>
    <w:sdt>
      <w:sdtPr>
        <w:id w:val="1572462659"/>
        <w:placeholder>
          <w:docPart w:val="A57266E40ABA4DB8B0B34C2DB2E61B0C"/>
        </w:placeholder>
        <w:temporary/>
        <w:showingPlcHdr/>
        <w15:appearance w15:val="hidden"/>
      </w:sdtPr>
      <w:sdtEndPr/>
      <w:sdtContent>
        <w:p w14:paraId="0B097BC7"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05DE4602" w14:textId="77777777" w:rsidR="00205500" w:rsidRDefault="00205500" w:rsidP="00211C7A">
      <w:r>
        <w:br w:type="page"/>
      </w:r>
    </w:p>
    <w:bookmarkStart w:id="44" w:name="_Toc121308544" w:displacedByCustomXml="next"/>
    <w:bookmarkStart w:id="45" w:name="_Toc529756746" w:displacedByCustomXml="next"/>
    <w:bookmarkStart w:id="46" w:name="_Toc529756685" w:displacedByCustomXml="next"/>
    <w:sdt>
      <w:sdtPr>
        <w:id w:val="-2072344064"/>
        <w:placeholder>
          <w:docPart w:val="59094D891D30476C891E913DA3D0A0C7"/>
        </w:placeholder>
        <w:temporary/>
        <w:showingPlcHdr/>
        <w15:appearance w15:val="hidden"/>
      </w:sdtPr>
      <w:sdtEndPr/>
      <w:sdtContent>
        <w:bookmarkStart w:id="47" w:name="_Toc527370451" w:displacedByCustomXml="prev"/>
        <w:p w14:paraId="3B305D7E" w14:textId="77777777" w:rsidR="001710CE" w:rsidRPr="001710CE" w:rsidRDefault="001710CE" w:rsidP="001710CE">
          <w:pPr>
            <w:pStyle w:val="Heading1"/>
          </w:pPr>
          <w:r w:rsidRPr="001710CE">
            <w:t>About the Author</w:t>
          </w:r>
        </w:p>
        <w:bookmarkEnd w:id="47" w:displacedByCustomXml="next"/>
      </w:sdtContent>
    </w:sdt>
    <w:bookmarkEnd w:id="44" w:displacedByCustomXml="prev"/>
    <w:bookmarkEnd w:id="45" w:displacedByCustomXml="prev"/>
    <w:bookmarkEnd w:id="46" w:displacedByCustomXml="prev"/>
    <w:sdt>
      <w:sdtPr>
        <w:id w:val="-1232304388"/>
        <w:placeholder>
          <w:docPart w:val="7DB405638A9349D5AF18FB9E974DB823"/>
        </w:placeholder>
        <w:temporary/>
        <w:showingPlcHdr/>
        <w15:appearance w15:val="hidden"/>
      </w:sdtPr>
      <w:sdtEndPr/>
      <w:sdtContent>
        <w:p w14:paraId="497F8F67" w14:textId="77777777" w:rsidR="00A0776B" w:rsidRDefault="001710CE" w:rsidP="001710CE">
          <w:r w:rsidRPr="001710CE">
            <w:t>Insert content here…</w:t>
          </w:r>
        </w:p>
      </w:sdtContent>
    </w:sdt>
    <w:sdt>
      <w:sdtPr>
        <w:id w:val="56908774"/>
        <w:placeholder>
          <w:docPart w:val="31A18B1C21CE4A209471A49E4A7CE828"/>
        </w:placeholder>
        <w:temporary/>
        <w:showingPlcHdr/>
        <w15:appearance w15:val="hidden"/>
      </w:sdtPr>
      <w:sdtEndPr/>
      <w:sdtContent>
        <w:p w14:paraId="3DAD3A16"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399A2566" w14:textId="77777777" w:rsidR="001710CE" w:rsidRPr="001710CE" w:rsidRDefault="001710CE" w:rsidP="00107695">
          <w:pPr>
            <w:pStyle w:val="TipTextBullets"/>
          </w:pPr>
          <w:r w:rsidRPr="001710CE">
            <w:t>Professional and personal achievements related to the topic at hand</w:t>
          </w:r>
        </w:p>
        <w:p w14:paraId="699997DD" w14:textId="77777777" w:rsidR="001710CE" w:rsidRPr="001710CE" w:rsidRDefault="001710CE" w:rsidP="00107695">
          <w:pPr>
            <w:pStyle w:val="TipTextBullets"/>
          </w:pPr>
          <w:r w:rsidRPr="001710CE">
            <w:t>List of other published works and a link to your website</w:t>
          </w:r>
        </w:p>
        <w:p w14:paraId="4463E302" w14:textId="77777777" w:rsidR="001710CE" w:rsidRPr="001710CE" w:rsidRDefault="001710CE" w:rsidP="00107695">
          <w:pPr>
            <w:pStyle w:val="TipTextBullets"/>
          </w:pPr>
          <w:r w:rsidRPr="001710CE">
            <w:t>Educational background</w:t>
          </w:r>
        </w:p>
        <w:p w14:paraId="4708A8E1" w14:textId="77777777" w:rsidR="001710CE" w:rsidRPr="001710CE" w:rsidRDefault="001710CE" w:rsidP="00107695">
          <w:pPr>
            <w:pStyle w:val="TipTextBullets"/>
          </w:pPr>
          <w:r w:rsidRPr="001710CE">
            <w:t>Mention other notable experts in the field that you have worked with</w:t>
          </w:r>
        </w:p>
        <w:p w14:paraId="3243A1D2" w14:textId="77777777" w:rsidR="00205500" w:rsidRDefault="001710CE" w:rsidP="00107695">
          <w:pPr>
            <w:pStyle w:val="TipTextBullets"/>
          </w:pPr>
          <w:r w:rsidRPr="001710CE">
            <w:t>Your area of residence, family status, hobbies, etc.</w:t>
          </w:r>
        </w:p>
      </w:sdtContent>
    </w:sdt>
    <w:p w14:paraId="67A3C636" w14:textId="77777777" w:rsidR="00205500" w:rsidRPr="00AF2876" w:rsidRDefault="00205500" w:rsidP="00E30FF1"/>
    <w:sectPr w:rsidR="00205500" w:rsidRPr="00AF2876" w:rsidSect="00E678C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D2D31" w14:textId="77777777" w:rsidR="00DB70B4" w:rsidRDefault="00DB70B4" w:rsidP="00E30FF1">
      <w:r>
        <w:separator/>
      </w:r>
    </w:p>
    <w:p w14:paraId="4DBB6879" w14:textId="77777777" w:rsidR="00DB70B4" w:rsidRDefault="00DB70B4"/>
  </w:endnote>
  <w:endnote w:type="continuationSeparator" w:id="0">
    <w:p w14:paraId="0A5EDD80" w14:textId="77777777" w:rsidR="00DB70B4" w:rsidRDefault="00DB70B4" w:rsidP="00E30FF1">
      <w:r>
        <w:continuationSeparator/>
      </w:r>
    </w:p>
    <w:p w14:paraId="74643457" w14:textId="77777777" w:rsidR="00DB70B4" w:rsidRDefault="00DB7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4664151"/>
      <w:docPartObj>
        <w:docPartGallery w:val="Page Numbers (Bottom of Page)"/>
        <w:docPartUnique/>
      </w:docPartObj>
    </w:sdtPr>
    <w:sdtEndPr>
      <w:rPr>
        <w:noProof/>
      </w:rPr>
    </w:sdtEndPr>
    <w:sdtContent>
      <w:p w14:paraId="771C9191"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E0E3E" w14:textId="77777777" w:rsidR="00DB70B4" w:rsidRDefault="00DB70B4" w:rsidP="00E30FF1">
      <w:r>
        <w:separator/>
      </w:r>
    </w:p>
    <w:p w14:paraId="79150336" w14:textId="77777777" w:rsidR="00DB70B4" w:rsidRDefault="00DB70B4"/>
  </w:footnote>
  <w:footnote w:type="continuationSeparator" w:id="0">
    <w:p w14:paraId="6588A4E7" w14:textId="77777777" w:rsidR="00DB70B4" w:rsidRDefault="00DB70B4" w:rsidP="00E30FF1">
      <w:r>
        <w:continuationSeparator/>
      </w:r>
    </w:p>
    <w:p w14:paraId="462B1E44" w14:textId="77777777" w:rsidR="00DB70B4" w:rsidRDefault="00DB7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58DF6" w14:textId="77777777" w:rsidR="00005256" w:rsidRDefault="008E5EB4" w:rsidP="00E678C1">
    <w:pPr>
      <w:pStyle w:val="Header"/>
    </w:pPr>
    <w:r>
      <w:t>Robledo – Sounds of the Sea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C9B6CCCA"/>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30DC2E4C"/>
    <w:multiLevelType w:val="hybridMultilevel"/>
    <w:tmpl w:val="9EF823D0"/>
    <w:lvl w:ilvl="0" w:tplc="B64C0776">
      <w:numFmt w:val="bullet"/>
      <w:lvlText w:val="-"/>
      <w:lvlJc w:val="left"/>
      <w:pPr>
        <w:ind w:left="720" w:hanging="360"/>
      </w:pPr>
      <w:rPr>
        <w:rFonts w:ascii="Liberation Serif" w:eastAsia="Noto Serif CJK SC"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60AF7239"/>
    <w:multiLevelType w:val="hybridMultilevel"/>
    <w:tmpl w:val="3EE09F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3" w15:restartNumberingAfterBreak="0">
    <w:nsid w:val="69011C19"/>
    <w:multiLevelType w:val="hybridMultilevel"/>
    <w:tmpl w:val="363C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41234D"/>
    <w:multiLevelType w:val="hybridMultilevel"/>
    <w:tmpl w:val="DBA87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F385C"/>
    <w:multiLevelType w:val="hybridMultilevel"/>
    <w:tmpl w:val="ABE01D30"/>
    <w:lvl w:ilvl="0" w:tplc="0D668086">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6"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202666">
    <w:abstractNumId w:val="4"/>
  </w:num>
  <w:num w:numId="2" w16cid:durableId="1357658571">
    <w:abstractNumId w:val="16"/>
  </w:num>
  <w:num w:numId="3" w16cid:durableId="1879854565">
    <w:abstractNumId w:val="3"/>
  </w:num>
  <w:num w:numId="4" w16cid:durableId="1241208757">
    <w:abstractNumId w:val="17"/>
  </w:num>
  <w:num w:numId="5" w16cid:durableId="790591750">
    <w:abstractNumId w:val="15"/>
  </w:num>
  <w:num w:numId="6" w16cid:durableId="1655454314">
    <w:abstractNumId w:val="12"/>
  </w:num>
  <w:num w:numId="7" w16cid:durableId="62801752">
    <w:abstractNumId w:val="2"/>
  </w:num>
  <w:num w:numId="8" w16cid:durableId="416288814">
    <w:abstractNumId w:val="8"/>
  </w:num>
  <w:num w:numId="9" w16cid:durableId="618029367">
    <w:abstractNumId w:val="10"/>
  </w:num>
  <w:num w:numId="10" w16cid:durableId="315961443">
    <w:abstractNumId w:val="6"/>
  </w:num>
  <w:num w:numId="11" w16cid:durableId="89088758">
    <w:abstractNumId w:val="9"/>
  </w:num>
  <w:num w:numId="12" w16cid:durableId="820735652">
    <w:abstractNumId w:val="5"/>
  </w:num>
  <w:num w:numId="13" w16cid:durableId="1963222208">
    <w:abstractNumId w:val="0"/>
  </w:num>
  <w:num w:numId="14" w16cid:durableId="1444033058">
    <w:abstractNumId w:val="4"/>
    <w:lvlOverride w:ilvl="0">
      <w:startOverride w:val="1"/>
    </w:lvlOverride>
  </w:num>
  <w:num w:numId="15" w16cid:durableId="1210923572">
    <w:abstractNumId w:val="4"/>
    <w:lvlOverride w:ilvl="0">
      <w:startOverride w:val="1"/>
    </w:lvlOverride>
  </w:num>
  <w:num w:numId="16" w16cid:durableId="92360102">
    <w:abstractNumId w:val="1"/>
  </w:num>
  <w:num w:numId="17" w16cid:durableId="13924640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052454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4358819">
    <w:abstractNumId w:val="14"/>
  </w:num>
  <w:num w:numId="20" w16cid:durableId="1214006705">
    <w:abstractNumId w:val="13"/>
  </w:num>
  <w:num w:numId="21" w16cid:durableId="1589658807">
    <w:abstractNumId w:val="7"/>
  </w:num>
  <w:num w:numId="22" w16cid:durableId="8669130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US"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DB70B4"/>
    <w:rsid w:val="000043FC"/>
    <w:rsid w:val="00005256"/>
    <w:rsid w:val="00014DE0"/>
    <w:rsid w:val="00026617"/>
    <w:rsid w:val="000336FA"/>
    <w:rsid w:val="00043B47"/>
    <w:rsid w:val="00046D6B"/>
    <w:rsid w:val="00050090"/>
    <w:rsid w:val="000560C0"/>
    <w:rsid w:val="00064CCD"/>
    <w:rsid w:val="00065742"/>
    <w:rsid w:val="000750BA"/>
    <w:rsid w:val="000852A5"/>
    <w:rsid w:val="0008536F"/>
    <w:rsid w:val="00093DAE"/>
    <w:rsid w:val="000A041C"/>
    <w:rsid w:val="000B3B0D"/>
    <w:rsid w:val="000E4318"/>
    <w:rsid w:val="000E6E90"/>
    <w:rsid w:val="000F52C7"/>
    <w:rsid w:val="000F7C37"/>
    <w:rsid w:val="00107695"/>
    <w:rsid w:val="00113DC6"/>
    <w:rsid w:val="00114452"/>
    <w:rsid w:val="001156B0"/>
    <w:rsid w:val="0012264F"/>
    <w:rsid w:val="001237BA"/>
    <w:rsid w:val="00137718"/>
    <w:rsid w:val="00150C28"/>
    <w:rsid w:val="00154A4E"/>
    <w:rsid w:val="00154B17"/>
    <w:rsid w:val="0015606F"/>
    <w:rsid w:val="001710CE"/>
    <w:rsid w:val="0017198D"/>
    <w:rsid w:val="0017482A"/>
    <w:rsid w:val="00185713"/>
    <w:rsid w:val="00194DFE"/>
    <w:rsid w:val="001B2655"/>
    <w:rsid w:val="001B293B"/>
    <w:rsid w:val="001B5A9E"/>
    <w:rsid w:val="001C7C96"/>
    <w:rsid w:val="001D3ED6"/>
    <w:rsid w:val="001F0CAA"/>
    <w:rsid w:val="001F5474"/>
    <w:rsid w:val="00205500"/>
    <w:rsid w:val="00211C7A"/>
    <w:rsid w:val="0022536A"/>
    <w:rsid w:val="00235F2F"/>
    <w:rsid w:val="00246C04"/>
    <w:rsid w:val="00246D74"/>
    <w:rsid w:val="00251766"/>
    <w:rsid w:val="00262B3C"/>
    <w:rsid w:val="00270580"/>
    <w:rsid w:val="002713C1"/>
    <w:rsid w:val="00272FEB"/>
    <w:rsid w:val="00283444"/>
    <w:rsid w:val="00286B0E"/>
    <w:rsid w:val="0029363D"/>
    <w:rsid w:val="002A0D52"/>
    <w:rsid w:val="002A2EF9"/>
    <w:rsid w:val="002B68E4"/>
    <w:rsid w:val="002C409A"/>
    <w:rsid w:val="002C6962"/>
    <w:rsid w:val="002C7C9F"/>
    <w:rsid w:val="002D0D93"/>
    <w:rsid w:val="002D24E9"/>
    <w:rsid w:val="002D452D"/>
    <w:rsid w:val="002E0175"/>
    <w:rsid w:val="002E0A80"/>
    <w:rsid w:val="002E5C07"/>
    <w:rsid w:val="002F278E"/>
    <w:rsid w:val="002F40AE"/>
    <w:rsid w:val="00315AB3"/>
    <w:rsid w:val="0033243B"/>
    <w:rsid w:val="00345B59"/>
    <w:rsid w:val="003525B6"/>
    <w:rsid w:val="0035527B"/>
    <w:rsid w:val="0035576A"/>
    <w:rsid w:val="00363CDC"/>
    <w:rsid w:val="00365692"/>
    <w:rsid w:val="00381FB5"/>
    <w:rsid w:val="00383D43"/>
    <w:rsid w:val="003948BF"/>
    <w:rsid w:val="003A1A40"/>
    <w:rsid w:val="003A67CF"/>
    <w:rsid w:val="003B0566"/>
    <w:rsid w:val="003B10AF"/>
    <w:rsid w:val="003B27FD"/>
    <w:rsid w:val="003E1DF9"/>
    <w:rsid w:val="003E36A4"/>
    <w:rsid w:val="003F319C"/>
    <w:rsid w:val="003F6C83"/>
    <w:rsid w:val="004127A8"/>
    <w:rsid w:val="00414D16"/>
    <w:rsid w:val="0041725A"/>
    <w:rsid w:val="00420299"/>
    <w:rsid w:val="0042724C"/>
    <w:rsid w:val="00432573"/>
    <w:rsid w:val="00433021"/>
    <w:rsid w:val="004403AE"/>
    <w:rsid w:val="00442C47"/>
    <w:rsid w:val="00442FF5"/>
    <w:rsid w:val="004548BC"/>
    <w:rsid w:val="00456AFE"/>
    <w:rsid w:val="0045705F"/>
    <w:rsid w:val="0046251D"/>
    <w:rsid w:val="00467F2C"/>
    <w:rsid w:val="00485591"/>
    <w:rsid w:val="00485DD4"/>
    <w:rsid w:val="0049228D"/>
    <w:rsid w:val="004968A3"/>
    <w:rsid w:val="004A07B8"/>
    <w:rsid w:val="004C53BE"/>
    <w:rsid w:val="004C63A4"/>
    <w:rsid w:val="004C7801"/>
    <w:rsid w:val="004D2DED"/>
    <w:rsid w:val="004E0422"/>
    <w:rsid w:val="004F185B"/>
    <w:rsid w:val="004F40C2"/>
    <w:rsid w:val="005075CF"/>
    <w:rsid w:val="0052043C"/>
    <w:rsid w:val="0054089F"/>
    <w:rsid w:val="0054764A"/>
    <w:rsid w:val="00551C2E"/>
    <w:rsid w:val="005567E7"/>
    <w:rsid w:val="00561FD1"/>
    <w:rsid w:val="00567470"/>
    <w:rsid w:val="00567B46"/>
    <w:rsid w:val="00567B95"/>
    <w:rsid w:val="00571197"/>
    <w:rsid w:val="00575268"/>
    <w:rsid w:val="00593D2D"/>
    <w:rsid w:val="005A3DF5"/>
    <w:rsid w:val="005A6E48"/>
    <w:rsid w:val="005B0CD6"/>
    <w:rsid w:val="005B6061"/>
    <w:rsid w:val="005B7855"/>
    <w:rsid w:val="005C5654"/>
    <w:rsid w:val="005D5458"/>
    <w:rsid w:val="005E7638"/>
    <w:rsid w:val="005E786A"/>
    <w:rsid w:val="005F5EA4"/>
    <w:rsid w:val="005F670C"/>
    <w:rsid w:val="005F6D2A"/>
    <w:rsid w:val="00610D60"/>
    <w:rsid w:val="006173B1"/>
    <w:rsid w:val="00625B4B"/>
    <w:rsid w:val="0062639F"/>
    <w:rsid w:val="00634051"/>
    <w:rsid w:val="00636659"/>
    <w:rsid w:val="0066037E"/>
    <w:rsid w:val="0066603D"/>
    <w:rsid w:val="00666DB5"/>
    <w:rsid w:val="006749AC"/>
    <w:rsid w:val="00690307"/>
    <w:rsid w:val="00692E9D"/>
    <w:rsid w:val="006946C4"/>
    <w:rsid w:val="006A3CC1"/>
    <w:rsid w:val="006B573D"/>
    <w:rsid w:val="006C40C4"/>
    <w:rsid w:val="006C685E"/>
    <w:rsid w:val="006D0A3A"/>
    <w:rsid w:val="006D36B3"/>
    <w:rsid w:val="006E39E8"/>
    <w:rsid w:val="007138FD"/>
    <w:rsid w:val="007201AE"/>
    <w:rsid w:val="0074004C"/>
    <w:rsid w:val="007414E3"/>
    <w:rsid w:val="00744EC9"/>
    <w:rsid w:val="00746F3A"/>
    <w:rsid w:val="00751B55"/>
    <w:rsid w:val="00753DBE"/>
    <w:rsid w:val="0075795F"/>
    <w:rsid w:val="00760DC5"/>
    <w:rsid w:val="00777D46"/>
    <w:rsid w:val="0078433D"/>
    <w:rsid w:val="00791FA5"/>
    <w:rsid w:val="00792884"/>
    <w:rsid w:val="00793215"/>
    <w:rsid w:val="0079324B"/>
    <w:rsid w:val="0079638D"/>
    <w:rsid w:val="007A210F"/>
    <w:rsid w:val="007A400E"/>
    <w:rsid w:val="007B7B43"/>
    <w:rsid w:val="007B7D31"/>
    <w:rsid w:val="007C0879"/>
    <w:rsid w:val="007C10F5"/>
    <w:rsid w:val="007C4962"/>
    <w:rsid w:val="007D20DA"/>
    <w:rsid w:val="007D3680"/>
    <w:rsid w:val="007E3CF1"/>
    <w:rsid w:val="007E7ED1"/>
    <w:rsid w:val="00815B2B"/>
    <w:rsid w:val="00831027"/>
    <w:rsid w:val="008339EE"/>
    <w:rsid w:val="00840BEA"/>
    <w:rsid w:val="00851795"/>
    <w:rsid w:val="00853825"/>
    <w:rsid w:val="00856148"/>
    <w:rsid w:val="0088515E"/>
    <w:rsid w:val="00887B51"/>
    <w:rsid w:val="00892AD0"/>
    <w:rsid w:val="00895103"/>
    <w:rsid w:val="008B3004"/>
    <w:rsid w:val="008D028D"/>
    <w:rsid w:val="008D0ED1"/>
    <w:rsid w:val="008D3383"/>
    <w:rsid w:val="008E1556"/>
    <w:rsid w:val="008E1730"/>
    <w:rsid w:val="008E2B11"/>
    <w:rsid w:val="008E5EB4"/>
    <w:rsid w:val="008F22CC"/>
    <w:rsid w:val="0090317B"/>
    <w:rsid w:val="00904DDD"/>
    <w:rsid w:val="009123A3"/>
    <w:rsid w:val="00917820"/>
    <w:rsid w:val="009202B0"/>
    <w:rsid w:val="009245E0"/>
    <w:rsid w:val="00925982"/>
    <w:rsid w:val="00926465"/>
    <w:rsid w:val="00926CC5"/>
    <w:rsid w:val="00936DBE"/>
    <w:rsid w:val="00940403"/>
    <w:rsid w:val="00940D3A"/>
    <w:rsid w:val="009558E7"/>
    <w:rsid w:val="00956819"/>
    <w:rsid w:val="009571CD"/>
    <w:rsid w:val="009643BB"/>
    <w:rsid w:val="00966CF6"/>
    <w:rsid w:val="00967ACB"/>
    <w:rsid w:val="00972D2C"/>
    <w:rsid w:val="0097484A"/>
    <w:rsid w:val="00993F56"/>
    <w:rsid w:val="009A2F30"/>
    <w:rsid w:val="009A7D23"/>
    <w:rsid w:val="009B3579"/>
    <w:rsid w:val="009B3E0C"/>
    <w:rsid w:val="009C0149"/>
    <w:rsid w:val="009E027C"/>
    <w:rsid w:val="009E3456"/>
    <w:rsid w:val="009F01AB"/>
    <w:rsid w:val="009F1EB7"/>
    <w:rsid w:val="00A0776B"/>
    <w:rsid w:val="00A139FF"/>
    <w:rsid w:val="00A253A6"/>
    <w:rsid w:val="00A268C6"/>
    <w:rsid w:val="00A37C8B"/>
    <w:rsid w:val="00A42A8C"/>
    <w:rsid w:val="00A52E17"/>
    <w:rsid w:val="00A70944"/>
    <w:rsid w:val="00A80BF8"/>
    <w:rsid w:val="00A81797"/>
    <w:rsid w:val="00AB3B1C"/>
    <w:rsid w:val="00AB6DEC"/>
    <w:rsid w:val="00AC711E"/>
    <w:rsid w:val="00AD6007"/>
    <w:rsid w:val="00AE09CE"/>
    <w:rsid w:val="00AE7413"/>
    <w:rsid w:val="00AF2876"/>
    <w:rsid w:val="00B06730"/>
    <w:rsid w:val="00B131AD"/>
    <w:rsid w:val="00B1788E"/>
    <w:rsid w:val="00B20265"/>
    <w:rsid w:val="00B20FCB"/>
    <w:rsid w:val="00B249EE"/>
    <w:rsid w:val="00B26B6E"/>
    <w:rsid w:val="00B30C6D"/>
    <w:rsid w:val="00B35D13"/>
    <w:rsid w:val="00B36088"/>
    <w:rsid w:val="00B61B8E"/>
    <w:rsid w:val="00B74B8C"/>
    <w:rsid w:val="00B75D28"/>
    <w:rsid w:val="00B8329E"/>
    <w:rsid w:val="00B83D1E"/>
    <w:rsid w:val="00B871F1"/>
    <w:rsid w:val="00BA3560"/>
    <w:rsid w:val="00BA6311"/>
    <w:rsid w:val="00BB1E9A"/>
    <w:rsid w:val="00BC63B7"/>
    <w:rsid w:val="00BD49FA"/>
    <w:rsid w:val="00BD5268"/>
    <w:rsid w:val="00BD7DB1"/>
    <w:rsid w:val="00BE10D0"/>
    <w:rsid w:val="00BF5D9B"/>
    <w:rsid w:val="00C05ACE"/>
    <w:rsid w:val="00C078DB"/>
    <w:rsid w:val="00C15E02"/>
    <w:rsid w:val="00C2158A"/>
    <w:rsid w:val="00C26BEA"/>
    <w:rsid w:val="00C33468"/>
    <w:rsid w:val="00C42C5A"/>
    <w:rsid w:val="00C52D44"/>
    <w:rsid w:val="00C56D47"/>
    <w:rsid w:val="00C612B9"/>
    <w:rsid w:val="00C716A1"/>
    <w:rsid w:val="00C73EB8"/>
    <w:rsid w:val="00C81F24"/>
    <w:rsid w:val="00C85DE6"/>
    <w:rsid w:val="00C919C2"/>
    <w:rsid w:val="00C96AC3"/>
    <w:rsid w:val="00CA727B"/>
    <w:rsid w:val="00CB5363"/>
    <w:rsid w:val="00CB6F81"/>
    <w:rsid w:val="00CD0DD7"/>
    <w:rsid w:val="00CD0FAD"/>
    <w:rsid w:val="00CE08B8"/>
    <w:rsid w:val="00CF5046"/>
    <w:rsid w:val="00D05A59"/>
    <w:rsid w:val="00D11196"/>
    <w:rsid w:val="00D1159C"/>
    <w:rsid w:val="00D16858"/>
    <w:rsid w:val="00D17DE7"/>
    <w:rsid w:val="00D215FF"/>
    <w:rsid w:val="00D338D7"/>
    <w:rsid w:val="00D352B9"/>
    <w:rsid w:val="00D40C9B"/>
    <w:rsid w:val="00D45705"/>
    <w:rsid w:val="00D50EC1"/>
    <w:rsid w:val="00D52992"/>
    <w:rsid w:val="00D53B69"/>
    <w:rsid w:val="00D64601"/>
    <w:rsid w:val="00D777C1"/>
    <w:rsid w:val="00D80190"/>
    <w:rsid w:val="00D84035"/>
    <w:rsid w:val="00D86E01"/>
    <w:rsid w:val="00DA2A88"/>
    <w:rsid w:val="00DA6FC3"/>
    <w:rsid w:val="00DB70B4"/>
    <w:rsid w:val="00DC44AC"/>
    <w:rsid w:val="00DC4993"/>
    <w:rsid w:val="00DD31F9"/>
    <w:rsid w:val="00DD46F4"/>
    <w:rsid w:val="00DE490B"/>
    <w:rsid w:val="00DF217C"/>
    <w:rsid w:val="00E07AB5"/>
    <w:rsid w:val="00E13641"/>
    <w:rsid w:val="00E15CA7"/>
    <w:rsid w:val="00E21412"/>
    <w:rsid w:val="00E223BD"/>
    <w:rsid w:val="00E25FC0"/>
    <w:rsid w:val="00E27134"/>
    <w:rsid w:val="00E30FF1"/>
    <w:rsid w:val="00E40C38"/>
    <w:rsid w:val="00E5008F"/>
    <w:rsid w:val="00E678C1"/>
    <w:rsid w:val="00E85583"/>
    <w:rsid w:val="00E90DA8"/>
    <w:rsid w:val="00EA6E10"/>
    <w:rsid w:val="00EB362D"/>
    <w:rsid w:val="00EC4680"/>
    <w:rsid w:val="00EC628A"/>
    <w:rsid w:val="00EC7849"/>
    <w:rsid w:val="00ED0D14"/>
    <w:rsid w:val="00ED0DD0"/>
    <w:rsid w:val="00EE4EA5"/>
    <w:rsid w:val="00EF262B"/>
    <w:rsid w:val="00F0457A"/>
    <w:rsid w:val="00F15D2A"/>
    <w:rsid w:val="00F175C2"/>
    <w:rsid w:val="00F2290A"/>
    <w:rsid w:val="00F2612F"/>
    <w:rsid w:val="00F36A01"/>
    <w:rsid w:val="00F37DA1"/>
    <w:rsid w:val="00F46743"/>
    <w:rsid w:val="00F52947"/>
    <w:rsid w:val="00F529A6"/>
    <w:rsid w:val="00F55026"/>
    <w:rsid w:val="00F61933"/>
    <w:rsid w:val="00F62E50"/>
    <w:rsid w:val="00F71942"/>
    <w:rsid w:val="00F77ED1"/>
    <w:rsid w:val="00F80CC4"/>
    <w:rsid w:val="00FA1962"/>
    <w:rsid w:val="00FB0F21"/>
    <w:rsid w:val="00FD2E9F"/>
    <w:rsid w:val="00FD2FAF"/>
    <w:rsid w:val="00FD4910"/>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95F46"/>
  <w15:chartTrackingRefBased/>
  <w15:docId w15:val="{F6CE7747-AAE4-4DBA-8BFD-435A043B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90A"/>
    <w:pPr>
      <w:spacing w:after="160" w:line="259" w:lineRule="auto"/>
      <w:ind w:firstLine="720"/>
    </w:pPr>
    <w:rPr>
      <w:rFonts w:asciiTheme="majorHAnsi" w:hAnsiTheme="majorHAnsi"/>
      <w:sz w:val="24"/>
      <w:szCs w:val="24"/>
    </w:rPr>
  </w:style>
  <w:style w:type="paragraph" w:styleId="Heading1">
    <w:name w:val="heading 1"/>
    <w:basedOn w:val="Normal"/>
    <w:next w:val="Normal"/>
    <w:link w:val="Heading1Char"/>
    <w:uiPriority w:val="9"/>
    <w:qFormat/>
    <w:rsid w:val="00345B59"/>
    <w:pPr>
      <w:keepNext/>
      <w:spacing w:before="240" w:after="60"/>
      <w:ind w:firstLine="0"/>
      <w:jc w:val="center"/>
      <w:outlineLvl w:val="0"/>
    </w:pPr>
    <w:rPr>
      <w:rFonts w:eastAsia="Times New Roman"/>
      <w:b/>
      <w:bCs/>
      <w:spacing w:val="10"/>
      <w:kern w:val="32"/>
      <w:sz w:val="32"/>
      <w:szCs w:val="32"/>
    </w:rPr>
  </w:style>
  <w:style w:type="paragraph" w:styleId="Heading2">
    <w:name w:val="heading 2"/>
    <w:basedOn w:val="Heading1"/>
    <w:next w:val="Normal"/>
    <w:link w:val="Heading2Char"/>
    <w:uiPriority w:val="9"/>
    <w:qFormat/>
    <w:rsid w:val="0062639F"/>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5B59"/>
    <w:rPr>
      <w:rFonts w:ascii="Times" w:eastAsia="Times New Roman" w:hAnsi="Times"/>
      <w:b/>
      <w:bCs/>
      <w:spacing w:val="10"/>
      <w:kern w:val="32"/>
      <w:sz w:val="32"/>
      <w:szCs w:val="32"/>
    </w:rPr>
  </w:style>
  <w:style w:type="paragraph" w:styleId="TOCHeading">
    <w:name w:val="TOC Heading"/>
    <w:basedOn w:val="Normal"/>
    <w:next w:val="Normal"/>
    <w:uiPriority w:val="39"/>
    <w:unhideWhenUsed/>
    <w:qFormat/>
    <w:rsid w:val="002A2EF9"/>
    <w:pPr>
      <w:ind w:firstLine="0"/>
      <w:jc w:val="center"/>
      <w:outlineLvl w:val="0"/>
    </w:pPr>
    <w:rPr>
      <w:caps/>
      <w:spacing w:val="20"/>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62639F"/>
    <w:rPr>
      <w:rFonts w:ascii="Times" w:eastAsia="Times New Roman" w:hAnsi="Times"/>
      <w:b/>
      <w:bCs/>
      <w:spacing w:val="10"/>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C919C2"/>
    <w:pPr>
      <w:numPr>
        <w:numId w:val="1"/>
      </w:numPr>
      <w:spacing w:before="240" w:after="60"/>
    </w:pPr>
    <w:rPr>
      <w:color w:val="000000" w:themeColor="text1"/>
    </w:rPr>
  </w:style>
  <w:style w:type="paragraph" w:styleId="Title">
    <w:name w:val="Title"/>
    <w:basedOn w:val="Normal"/>
    <w:next w:val="Normal"/>
    <w:link w:val="TitleChar"/>
    <w:uiPriority w:val="10"/>
    <w:qFormat/>
    <w:rsid w:val="00FD2E9F"/>
    <w:pPr>
      <w:spacing w:line="180" w:lineRule="auto"/>
      <w:ind w:firstLine="0"/>
      <w:jc w:val="center"/>
    </w:pPr>
    <w:rPr>
      <w:i/>
      <w:caps/>
      <w:color w:val="000000" w:themeColor="text1"/>
      <w:sz w:val="144"/>
      <w:szCs w:val="96"/>
    </w:rPr>
  </w:style>
  <w:style w:type="character" w:customStyle="1" w:styleId="TitleChar">
    <w:name w:val="Title Char"/>
    <w:basedOn w:val="DefaultParagraphFont"/>
    <w:link w:val="Title"/>
    <w:uiPriority w:val="10"/>
    <w:rsid w:val="00FD2E9F"/>
    <w:rPr>
      <w:rFonts w:asciiTheme="majorHAnsi" w:hAnsiTheme="majorHAnsi"/>
      <w:i/>
      <w:caps/>
      <w:color w:val="000000" w:themeColor="text1"/>
      <w:sz w:val="144"/>
      <w:szCs w:val="96"/>
    </w:rPr>
  </w:style>
  <w:style w:type="paragraph" w:styleId="Subtitle">
    <w:name w:val="Subtitle"/>
    <w:basedOn w:val="Normal"/>
    <w:next w:val="Normal"/>
    <w:link w:val="SubtitleChar"/>
    <w:uiPriority w:val="11"/>
    <w:qFormat/>
    <w:rsid w:val="00DC4993"/>
    <w:pPr>
      <w:ind w:firstLine="0"/>
      <w:jc w:val="center"/>
    </w:pPr>
    <w:rPr>
      <w:caps/>
      <w:spacing w:val="20"/>
      <w:sz w:val="32"/>
      <w:szCs w:val="40"/>
    </w:rPr>
  </w:style>
  <w:style w:type="character" w:customStyle="1" w:styleId="SubtitleChar">
    <w:name w:val="Subtitle Char"/>
    <w:basedOn w:val="DefaultParagraphFont"/>
    <w:link w:val="Subtitle"/>
    <w:uiPriority w:val="11"/>
    <w:rsid w:val="00DC4993"/>
    <w:rPr>
      <w:rFonts w:ascii="Times" w:hAnsi="Times"/>
      <w:caps/>
      <w:spacing w:val="20"/>
      <w:sz w:val="32"/>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5F670C"/>
    <w:pPr>
      <w:ind w:firstLine="0"/>
      <w:jc w:val="center"/>
    </w:pPr>
    <w:rPr>
      <w:i/>
      <w:sz w:val="32"/>
      <w:szCs w:val="36"/>
    </w:rPr>
  </w:style>
  <w:style w:type="paragraph" w:styleId="ListBullet">
    <w:name w:val="List Bullet"/>
    <w:basedOn w:val="ListParagraph"/>
    <w:uiPriority w:val="99"/>
    <w:rsid w:val="00C919C2"/>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F2290A"/>
    <w:rPr>
      <w:rFonts w:ascii="Calibri" w:hAnsi="Calibri"/>
      <w:color w:val="0034EF" w:themeColor="accent5" w:themeShade="BF"/>
    </w:rPr>
  </w:style>
  <w:style w:type="paragraph" w:customStyle="1" w:styleId="TipTextHeader">
    <w:name w:val="Tip Text Header"/>
    <w:basedOn w:val="TipText"/>
    <w:qFormat/>
    <w:rsid w:val="008E1556"/>
    <w:pPr>
      <w:ind w:firstLine="0"/>
      <w:jc w:val="center"/>
    </w:pPr>
    <w:rPr>
      <w:b/>
      <w:caps/>
      <w:spacing w:val="10"/>
      <w:sz w:val="28"/>
    </w:r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paragraph" w:customStyle="1" w:styleId="Sub-head">
    <w:name w:val="Sub-head"/>
    <w:basedOn w:val="TipTextHeader"/>
    <w:qFormat/>
    <w:rsid w:val="003A1A40"/>
    <w:rPr>
      <w:color w:val="000000" w:themeColor="text1"/>
      <w:sz w:val="36"/>
    </w:rPr>
  </w:style>
  <w:style w:type="paragraph" w:customStyle="1" w:styleId="Instructions">
    <w:name w:val="Instructions"/>
    <w:basedOn w:val="Normal"/>
    <w:qFormat/>
    <w:rsid w:val="00B06730"/>
    <w:rPr>
      <w:b/>
      <w:i/>
      <w:color w:val="268DA4" w:themeColor="accent2" w:themeShade="80"/>
    </w:rPr>
  </w:style>
  <w:style w:type="paragraph" w:customStyle="1" w:styleId="TipTextList">
    <w:name w:val="Tip Text List"/>
    <w:basedOn w:val="ListParagraph"/>
    <w:qFormat/>
    <w:rsid w:val="00F2290A"/>
    <w:pPr>
      <w:spacing w:before="120" w:after="0"/>
    </w:pPr>
    <w:rPr>
      <w:rFonts w:ascii="Calibri" w:hAnsi="Calibri"/>
      <w:color w:val="0034EF" w:themeColor="accent5" w:themeShade="BF"/>
    </w:rPr>
  </w:style>
  <w:style w:type="paragraph" w:customStyle="1" w:styleId="TipTextBullets">
    <w:name w:val="Tip Text Bullets"/>
    <w:basedOn w:val="ListBullet"/>
    <w:qFormat/>
    <w:rsid w:val="00F2290A"/>
    <w:pPr>
      <w:spacing w:before="0"/>
    </w:pPr>
    <w:rPr>
      <w:rFonts w:ascii="Calibri" w:hAnsi="Calibri"/>
      <w:color w:val="0034EF" w:themeColor="accent5" w:themeShade="BF"/>
    </w:rPr>
  </w:style>
  <w:style w:type="paragraph" w:customStyle="1" w:styleId="Standard">
    <w:name w:val="Standard"/>
    <w:rsid w:val="00EC628A"/>
    <w:pPr>
      <w:suppressAutoHyphens/>
      <w:autoSpaceDN w:val="0"/>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579CCACA994C3B8B4E074E7D2ADF7A"/>
        <w:category>
          <w:name w:val="General"/>
          <w:gallery w:val="placeholder"/>
        </w:category>
        <w:types>
          <w:type w:val="bbPlcHdr"/>
        </w:types>
        <w:behaviors>
          <w:behavior w:val="content"/>
        </w:behaviors>
        <w:guid w:val="{85418AE7-FA99-4F5D-92CC-EE5DB8C47028}"/>
      </w:docPartPr>
      <w:docPartBody>
        <w:p w:rsidR="006F0ED1" w:rsidRDefault="006F0ED1">
          <w:pPr>
            <w:pStyle w:val="7A579CCACA994C3B8B4E074E7D2ADF7A"/>
          </w:pPr>
          <w:r w:rsidRPr="00107695">
            <w:t xml:space="preserve">sounds </w:t>
          </w:r>
          <w:r>
            <w:br/>
          </w:r>
          <w:r w:rsidRPr="00107695">
            <w:t>of the sea</w:t>
          </w:r>
        </w:p>
      </w:docPartBody>
    </w:docPart>
    <w:docPart>
      <w:docPartPr>
        <w:name w:val="0BF9F9A90DC143618A7EB39A38B9464F"/>
        <w:category>
          <w:name w:val="General"/>
          <w:gallery w:val="placeholder"/>
        </w:category>
        <w:types>
          <w:type w:val="bbPlcHdr"/>
        </w:types>
        <w:behaviors>
          <w:behavior w:val="content"/>
        </w:behaviors>
        <w:guid w:val="{7EC5E773-EDE6-40D6-88F2-9A6DD81B2B9D}"/>
      </w:docPartPr>
      <w:docPartBody>
        <w:p w:rsidR="006F0ED1" w:rsidRDefault="006F0ED1">
          <w:pPr>
            <w:pStyle w:val="0BF9F9A90DC143618A7EB39A38B9464F"/>
          </w:pPr>
          <w:r w:rsidRPr="00107695">
            <w:t>The Whale’s Song</w:t>
          </w:r>
        </w:p>
      </w:docPartBody>
    </w:docPart>
    <w:docPart>
      <w:docPartPr>
        <w:name w:val="E442210608E749F4827B13FDCFF0CF8A"/>
        <w:category>
          <w:name w:val="General"/>
          <w:gallery w:val="placeholder"/>
        </w:category>
        <w:types>
          <w:type w:val="bbPlcHdr"/>
        </w:types>
        <w:behaviors>
          <w:behavior w:val="content"/>
        </w:behaviors>
        <w:guid w:val="{BB062FEC-6E00-4040-8DAE-CC98C226AE2E}"/>
      </w:docPartPr>
      <w:docPartBody>
        <w:p w:rsidR="006F0ED1" w:rsidRDefault="006F0ED1">
          <w:pPr>
            <w:pStyle w:val="E442210608E749F4827B13FDCFF0CF8A"/>
          </w:pPr>
          <w:r w:rsidRPr="00107695">
            <w:t>By</w:t>
          </w:r>
        </w:p>
      </w:docPartBody>
    </w:docPart>
    <w:docPart>
      <w:docPartPr>
        <w:name w:val="702726ADBC294900B99B9A575497BE0A"/>
        <w:category>
          <w:name w:val="General"/>
          <w:gallery w:val="placeholder"/>
        </w:category>
        <w:types>
          <w:type w:val="bbPlcHdr"/>
        </w:types>
        <w:behaviors>
          <w:behavior w:val="content"/>
        </w:behaviors>
        <w:guid w:val="{11B13643-6552-4238-957A-6B9195E3C916}"/>
      </w:docPartPr>
      <w:docPartBody>
        <w:p w:rsidR="006F0ED1" w:rsidRDefault="006F0ED1">
          <w:pPr>
            <w:pStyle w:val="702726ADBC294900B99B9A575497BE0A"/>
          </w:pPr>
          <w:r w:rsidRPr="00107695">
            <w:t>Marina Robledo</w:t>
          </w:r>
        </w:p>
      </w:docPartBody>
    </w:docPart>
    <w:docPart>
      <w:docPartPr>
        <w:name w:val="C26D7CD0E9BC44E297106CF5932FBAE8"/>
        <w:category>
          <w:name w:val="General"/>
          <w:gallery w:val="placeholder"/>
        </w:category>
        <w:types>
          <w:type w:val="bbPlcHdr"/>
        </w:types>
        <w:behaviors>
          <w:behavior w:val="content"/>
        </w:behaviors>
        <w:guid w:val="{93F9515F-2D06-4ABD-8F7C-B65C3D53B59C}"/>
      </w:docPartPr>
      <w:docPartBody>
        <w:p w:rsidR="006F0ED1" w:rsidRDefault="006F0ED1" w:rsidP="00F46743">
          <w:bookmarkStart w:id="0" w:name="_Hlk121307520"/>
          <w:r>
            <w:t xml:space="preserve">© Copyright 2023 by </w:t>
          </w:r>
          <w:r w:rsidRPr="009B3E0C">
            <w:t>Printed Page Publishers</w:t>
          </w:r>
          <w:r>
            <w:t xml:space="preserve"> - All rights reserved.</w:t>
          </w:r>
        </w:p>
        <w:p w:rsidR="006F0ED1" w:rsidRDefault="006F0ED1">
          <w:pPr>
            <w:pStyle w:val="C26D7CD0E9BC44E297106CF5932FBAE8"/>
          </w:pPr>
          <w:r>
            <w:t>It is not legal to reproduce, duplicate, or transmit any part of this document in either electronic means or printed format. Recording of this publication is strictly prohibited.</w:t>
          </w:r>
          <w:bookmarkEnd w:id="0"/>
        </w:p>
      </w:docPartBody>
    </w:docPart>
    <w:docPart>
      <w:docPartPr>
        <w:name w:val="A09FDABEA52A40CDB6F24A7142663914"/>
        <w:category>
          <w:name w:val="General"/>
          <w:gallery w:val="placeholder"/>
        </w:category>
        <w:types>
          <w:type w:val="bbPlcHdr"/>
        </w:types>
        <w:behaviors>
          <w:behavior w:val="content"/>
        </w:behaviors>
        <w:guid w:val="{A2005292-018F-4BFF-A74C-313064B867B1}"/>
      </w:docPartPr>
      <w:docPartBody>
        <w:p w:rsidR="006F0ED1" w:rsidRDefault="006F0ED1">
          <w:pPr>
            <w:pStyle w:val="A09FDABEA52A40CDB6F24A7142663914"/>
          </w:pPr>
          <w:r w:rsidRPr="008339EE">
            <w:t>Introduction</w:t>
          </w:r>
        </w:p>
      </w:docPartBody>
    </w:docPart>
    <w:docPart>
      <w:docPartPr>
        <w:name w:val="C07F24E89CE848D4B641D7BD577AC1F4"/>
        <w:category>
          <w:name w:val="General"/>
          <w:gallery w:val="placeholder"/>
        </w:category>
        <w:types>
          <w:type w:val="bbPlcHdr"/>
        </w:types>
        <w:behaviors>
          <w:behavior w:val="content"/>
        </w:behaviors>
        <w:guid w:val="{4DD99754-DAEB-45AC-BC38-4E5C64D48505}"/>
      </w:docPartPr>
      <w:docPartBody>
        <w:p w:rsidR="006F0ED1" w:rsidRDefault="006F0ED1">
          <w:pPr>
            <w:pStyle w:val="C07F24E89CE848D4B641D7BD577AC1F4"/>
          </w:pPr>
          <w:r w:rsidRPr="00972D2C">
            <w:t>PART I</w:t>
          </w:r>
        </w:p>
      </w:docPartBody>
    </w:docPart>
    <w:docPart>
      <w:docPartPr>
        <w:name w:val="B7DC2749FB0A452DA14D96E1AEE15B42"/>
        <w:category>
          <w:name w:val="General"/>
          <w:gallery w:val="placeholder"/>
        </w:category>
        <w:types>
          <w:type w:val="bbPlcHdr"/>
        </w:types>
        <w:behaviors>
          <w:behavior w:val="content"/>
        </w:behaviors>
        <w:guid w:val="{CD122397-5A19-4311-9151-B3982F9ECDA2}"/>
      </w:docPartPr>
      <w:docPartBody>
        <w:p w:rsidR="006F0ED1" w:rsidRDefault="006F0ED1">
          <w:pPr>
            <w:pStyle w:val="B7DC2749FB0A452DA14D96E1AEE15B42"/>
          </w:pPr>
          <w:r w:rsidRPr="00A268C6">
            <w:t>Mysterious Music</w:t>
          </w:r>
        </w:p>
      </w:docPartBody>
    </w:docPart>
    <w:docPart>
      <w:docPartPr>
        <w:name w:val="FE08A66AB7654498A1DDE163C9CA02D1"/>
        <w:category>
          <w:name w:val="General"/>
          <w:gallery w:val="placeholder"/>
        </w:category>
        <w:types>
          <w:type w:val="bbPlcHdr"/>
        </w:types>
        <w:behaviors>
          <w:behavior w:val="content"/>
        </w:behaviors>
        <w:guid w:val="{DD000278-167E-4D6E-BBFE-4F1780D027BD}"/>
      </w:docPartPr>
      <w:docPartBody>
        <w:p w:rsidR="006F0ED1" w:rsidRDefault="006F0ED1">
          <w:pPr>
            <w:pStyle w:val="FE08A66AB7654498A1DDE163C9CA02D1"/>
          </w:pPr>
          <w:r w:rsidRPr="00561FD1">
            <w:t>Chapter One</w:t>
          </w:r>
        </w:p>
      </w:docPartBody>
    </w:docPart>
    <w:docPart>
      <w:docPartPr>
        <w:name w:val="6885C487E95E4AE78142324058D24E07"/>
        <w:category>
          <w:name w:val="General"/>
          <w:gallery w:val="placeholder"/>
        </w:category>
        <w:types>
          <w:type w:val="bbPlcHdr"/>
        </w:types>
        <w:behaviors>
          <w:behavior w:val="content"/>
        </w:behaviors>
        <w:guid w:val="{96B4B4D4-9B1F-4FCE-86BA-1F35BC4743A7}"/>
      </w:docPartPr>
      <w:docPartBody>
        <w:p w:rsidR="006F0ED1" w:rsidRDefault="006F0ED1">
          <w:pPr>
            <w:pStyle w:val="6885C487E95E4AE78142324058D24E07"/>
          </w:pPr>
          <w:r w:rsidRPr="00A268C6">
            <w:t>An Ancient Song</w:t>
          </w:r>
        </w:p>
      </w:docPartBody>
    </w:docPart>
    <w:docPart>
      <w:docPartPr>
        <w:name w:val="1776436796D846389E7188F6F3910BC4"/>
        <w:category>
          <w:name w:val="General"/>
          <w:gallery w:val="placeholder"/>
        </w:category>
        <w:types>
          <w:type w:val="bbPlcHdr"/>
        </w:types>
        <w:behaviors>
          <w:behavior w:val="content"/>
        </w:behaviors>
        <w:guid w:val="{C4003040-D485-40C4-B727-1A0033D31427}"/>
      </w:docPartPr>
      <w:docPartBody>
        <w:p w:rsidR="006F0ED1" w:rsidRDefault="006F0ED1">
          <w:pPr>
            <w:pStyle w:val="1776436796D846389E7188F6F3910BC4"/>
          </w:pPr>
          <w:r w:rsidRPr="00107695">
            <w:rPr>
              <w:rStyle w:val="Hyperlink"/>
            </w:rPr>
            <w:t>A Mother’s Melody</w:t>
          </w:r>
        </w:p>
      </w:docPartBody>
    </w:docPart>
    <w:docPart>
      <w:docPartPr>
        <w:name w:val="27B92455324D442AB04A0E8910E4B0A5"/>
        <w:category>
          <w:name w:val="General"/>
          <w:gallery w:val="placeholder"/>
        </w:category>
        <w:types>
          <w:type w:val="bbPlcHdr"/>
        </w:types>
        <w:behaviors>
          <w:behavior w:val="content"/>
        </w:behaviors>
        <w:guid w:val="{A8AD0C90-3DEA-4A5C-812F-D7C10D56D076}"/>
      </w:docPartPr>
      <w:docPartBody>
        <w:p w:rsidR="006F0ED1" w:rsidRDefault="006F0ED1">
          <w:pPr>
            <w:pStyle w:val="27B92455324D442AB04A0E8910E4B0A5"/>
          </w:pPr>
          <w:r w:rsidRPr="0035576A">
            <w:t>(Capitalize First Letter of Each Word in Subheadings.)</w:t>
          </w:r>
        </w:p>
      </w:docPartBody>
    </w:docPart>
    <w:docPart>
      <w:docPartPr>
        <w:name w:val="39894847D8474D499BDDCF70CF3753D8"/>
        <w:category>
          <w:name w:val="General"/>
          <w:gallery w:val="placeholder"/>
        </w:category>
        <w:types>
          <w:type w:val="bbPlcHdr"/>
        </w:types>
        <w:behaviors>
          <w:behavior w:val="content"/>
        </w:behaviors>
        <w:guid w:val="{4E73244D-8A98-4D1E-98BF-290992F89678}"/>
      </w:docPartPr>
      <w:docPartBody>
        <w:p w:rsidR="006F0ED1" w:rsidRDefault="006F0ED1">
          <w:pPr>
            <w:pStyle w:val="39894847D8474D499BDDCF70CF3753D8"/>
          </w:pPr>
          <w:r w:rsidRPr="00107695">
            <w:t>Love Songs</w:t>
          </w:r>
        </w:p>
      </w:docPartBody>
    </w:docPart>
    <w:docPart>
      <w:docPartPr>
        <w:name w:val="30E23EE541214006A48E5FFC46FA400D"/>
        <w:category>
          <w:name w:val="General"/>
          <w:gallery w:val="placeholder"/>
        </w:category>
        <w:types>
          <w:type w:val="bbPlcHdr"/>
        </w:types>
        <w:behaviors>
          <w:behavior w:val="content"/>
        </w:behaviors>
        <w:guid w:val="{F937B96C-C8CC-4EBD-8DD2-8C06E3037127}"/>
      </w:docPartPr>
      <w:docPartBody>
        <w:p w:rsidR="006F0ED1" w:rsidRDefault="006F0ED1">
          <w:pPr>
            <w:pStyle w:val="30E23EE541214006A48E5FFC46FA400D"/>
          </w:pPr>
          <w:r w:rsidRPr="0035576A">
            <w:t>Insert content here…</w:t>
          </w:r>
        </w:p>
      </w:docPartBody>
    </w:docPart>
    <w:docPart>
      <w:docPartPr>
        <w:name w:val="3D3CC3CBC71E4D79B209CC0598AAC2BC"/>
        <w:category>
          <w:name w:val="General"/>
          <w:gallery w:val="placeholder"/>
        </w:category>
        <w:types>
          <w:type w:val="bbPlcHdr"/>
        </w:types>
        <w:behaviors>
          <w:behavior w:val="content"/>
        </w:behaviors>
        <w:guid w:val="{9286C1F4-6E87-437A-9801-A33F89F18114}"/>
      </w:docPartPr>
      <w:docPartBody>
        <w:p w:rsidR="006F0ED1" w:rsidRDefault="006F0ED1">
          <w:pPr>
            <w:pStyle w:val="3D3CC3CBC71E4D79B209CC0598AAC2BC"/>
          </w:pPr>
          <w:r w:rsidRPr="00F46743">
            <w:t xml:space="preserve">An example for </w:t>
          </w:r>
          <w:r w:rsidRPr="00F46743">
            <w:t>Subheading 2 is “Love Songs.” This chapter would talk about songs whales use during mating season.</w:t>
          </w:r>
        </w:p>
      </w:docPartBody>
    </w:docPart>
    <w:docPart>
      <w:docPartPr>
        <w:name w:val="7D11FCBC958E451F95AF79434C10E13C"/>
        <w:category>
          <w:name w:val="General"/>
          <w:gallery w:val="placeholder"/>
        </w:category>
        <w:types>
          <w:type w:val="bbPlcHdr"/>
        </w:types>
        <w:behaviors>
          <w:behavior w:val="content"/>
        </w:behaviors>
        <w:guid w:val="{2E0E512E-B27F-46E5-8C7F-ADC36AD16CD2}"/>
      </w:docPartPr>
      <w:docPartBody>
        <w:p w:rsidR="006F0ED1" w:rsidRDefault="006F0ED1">
          <w:pPr>
            <w:pStyle w:val="7D11FCBC958E451F95AF79434C10E13C"/>
          </w:pPr>
          <w:r w:rsidRPr="0035576A">
            <w:t>Chapter Summary/Key Takeaways</w:t>
          </w:r>
        </w:p>
      </w:docPartBody>
    </w:docPart>
    <w:docPart>
      <w:docPartPr>
        <w:name w:val="CBD2444044BF49338EA0259447441B8E"/>
        <w:category>
          <w:name w:val="General"/>
          <w:gallery w:val="placeholder"/>
        </w:category>
        <w:types>
          <w:type w:val="bbPlcHdr"/>
        </w:types>
        <w:behaviors>
          <w:behavior w:val="content"/>
        </w:behaviors>
        <w:guid w:val="{14CCC8A8-C3D1-4D09-9468-B3C08292C3EE}"/>
      </w:docPartPr>
      <w:docPartBody>
        <w:p w:rsidR="006F0ED1" w:rsidRDefault="006F0ED1">
          <w:pPr>
            <w:pStyle w:val="CBD2444044BF49338EA0259447441B8E"/>
          </w:pPr>
          <w:r w:rsidRPr="00561FD1">
            <w:t>Chapter Two</w:t>
          </w:r>
        </w:p>
      </w:docPartBody>
    </w:docPart>
    <w:docPart>
      <w:docPartPr>
        <w:name w:val="70323322247744C6B3E57EC079BA6F42"/>
        <w:category>
          <w:name w:val="General"/>
          <w:gallery w:val="placeholder"/>
        </w:category>
        <w:types>
          <w:type w:val="bbPlcHdr"/>
        </w:types>
        <w:behaviors>
          <w:behavior w:val="content"/>
        </w:behaviors>
        <w:guid w:val="{07A95D51-6539-46B8-89F9-1B92F7625BCA}"/>
      </w:docPartPr>
      <w:docPartBody>
        <w:p w:rsidR="006F0ED1" w:rsidRDefault="006F0ED1">
          <w:pPr>
            <w:pStyle w:val="70323322247744C6B3E57EC079BA6F42"/>
          </w:pPr>
          <w:r w:rsidRPr="00A268C6">
            <w:t>Song of the Humpback Whale</w:t>
          </w:r>
        </w:p>
      </w:docPartBody>
    </w:docPart>
    <w:docPart>
      <w:docPartPr>
        <w:name w:val="BEC96CB8CA5C4741B21BB76B9984D195"/>
        <w:category>
          <w:name w:val="General"/>
          <w:gallery w:val="placeholder"/>
        </w:category>
        <w:types>
          <w:type w:val="bbPlcHdr"/>
        </w:types>
        <w:behaviors>
          <w:behavior w:val="content"/>
        </w:behaviors>
        <w:guid w:val="{B77CC082-BE52-4D7D-8AE2-FBC974D8EA6F}"/>
      </w:docPartPr>
      <w:docPartBody>
        <w:p w:rsidR="006F0ED1" w:rsidRDefault="006F0ED1">
          <w:pPr>
            <w:pStyle w:val="BEC96CB8CA5C4741B21BB76B9984D195"/>
          </w:pPr>
          <w:r w:rsidRPr="00107695">
            <w:t>An Oceanic Chorus</w:t>
          </w:r>
        </w:p>
      </w:docPartBody>
    </w:docPart>
    <w:docPart>
      <w:docPartPr>
        <w:name w:val="50C1C86A0C634550A998026C724CF21E"/>
        <w:category>
          <w:name w:val="General"/>
          <w:gallery w:val="placeholder"/>
        </w:category>
        <w:types>
          <w:type w:val="bbPlcHdr"/>
        </w:types>
        <w:behaviors>
          <w:behavior w:val="content"/>
        </w:behaviors>
        <w:guid w:val="{623E00E1-F173-4DC8-9D4F-F407973E6628}"/>
      </w:docPartPr>
      <w:docPartBody>
        <w:p w:rsidR="006F0ED1" w:rsidRDefault="006F0ED1">
          <w:pPr>
            <w:pStyle w:val="50C1C86A0C634550A998026C724CF21E"/>
          </w:pPr>
          <w:r w:rsidRPr="00561FD1">
            <w:t>Insert content here…</w:t>
          </w:r>
        </w:p>
      </w:docPartBody>
    </w:docPart>
    <w:docPart>
      <w:docPartPr>
        <w:name w:val="FE026E2B1D49415C8BC6A4E16FFD1168"/>
        <w:category>
          <w:name w:val="General"/>
          <w:gallery w:val="placeholder"/>
        </w:category>
        <w:types>
          <w:type w:val="bbPlcHdr"/>
        </w:types>
        <w:behaviors>
          <w:behavior w:val="content"/>
        </w:behaviors>
        <w:guid w:val="{A895EFB9-FB26-4CF2-A967-668930DEF060}"/>
      </w:docPartPr>
      <w:docPartBody>
        <w:p w:rsidR="006F0ED1" w:rsidRDefault="006F0ED1" w:rsidP="00F46743">
          <w:pPr>
            <w:pStyle w:val="TipText"/>
          </w:pPr>
          <w:r>
            <w:t xml:space="preserve">Divide your chapter into sections with relevant </w:t>
          </w:r>
          <w:r>
            <w:t>subheadings. Subheadings guide the reader through the chapter and help in showing how you perceive the topic. Always have more than one subheading per chapter and make sure they are related to your chapter topic.</w:t>
          </w:r>
        </w:p>
        <w:p w:rsidR="006F0ED1" w:rsidRDefault="006F0ED1">
          <w:pPr>
            <w:pStyle w:val="FE026E2B1D49415C8BC6A4E16FFD1168"/>
          </w:pPr>
          <w:r>
            <w:t>When researching content for a particular chapter, any key highlights you come across can act as a subheading. For example, Subheading 1 for this chapter is “An Oceanic Chorus.” You can talk about how different species of whale songs differ from each other.</w:t>
          </w:r>
        </w:p>
      </w:docPartBody>
    </w:docPart>
    <w:docPart>
      <w:docPartPr>
        <w:name w:val="AFC2E1923D6A4730A593ADCAB9A3854A"/>
        <w:category>
          <w:name w:val="General"/>
          <w:gallery w:val="placeholder"/>
        </w:category>
        <w:types>
          <w:type w:val="bbPlcHdr"/>
        </w:types>
        <w:behaviors>
          <w:behavior w:val="content"/>
        </w:behaviors>
        <w:guid w:val="{93708D57-5D6E-4EDC-A998-2FBE1E361E15}"/>
      </w:docPartPr>
      <w:docPartBody>
        <w:p w:rsidR="006F0ED1" w:rsidRDefault="006F0ED1">
          <w:pPr>
            <w:pStyle w:val="AFC2E1923D6A4730A593ADCAB9A3854A"/>
          </w:pPr>
          <w:r w:rsidRPr="00107695">
            <w:t>Phrases and Themes</w:t>
          </w:r>
        </w:p>
      </w:docPartBody>
    </w:docPart>
    <w:docPart>
      <w:docPartPr>
        <w:name w:val="826D35D2CBF242839A96801EC600F4E8"/>
        <w:category>
          <w:name w:val="General"/>
          <w:gallery w:val="placeholder"/>
        </w:category>
        <w:types>
          <w:type w:val="bbPlcHdr"/>
        </w:types>
        <w:behaviors>
          <w:behavior w:val="content"/>
        </w:behaviors>
        <w:guid w:val="{8375F0E5-4EC2-4066-845D-B322369BF14C}"/>
      </w:docPartPr>
      <w:docPartBody>
        <w:p w:rsidR="006F0ED1" w:rsidRDefault="006F0ED1">
          <w:pPr>
            <w:pStyle w:val="826D35D2CBF242839A96801EC600F4E8"/>
          </w:pPr>
          <w:r w:rsidRPr="00561FD1">
            <w:t>Insert content here…</w:t>
          </w:r>
        </w:p>
      </w:docPartBody>
    </w:docPart>
    <w:docPart>
      <w:docPartPr>
        <w:name w:val="28C66426030B4AA290D748956B7EFC2A"/>
        <w:category>
          <w:name w:val="General"/>
          <w:gallery w:val="placeholder"/>
        </w:category>
        <w:types>
          <w:type w:val="bbPlcHdr"/>
        </w:types>
        <w:behaviors>
          <w:behavior w:val="content"/>
        </w:behaviors>
        <w:guid w:val="{E2D2641B-0494-4AF8-85D3-4C6120B6F2C1}"/>
      </w:docPartPr>
      <w:docPartBody>
        <w:p w:rsidR="006F0ED1" w:rsidRDefault="006F0ED1">
          <w:pPr>
            <w:pStyle w:val="28C66426030B4AA290D748956B7EFC2A"/>
          </w:pPr>
          <w:r w:rsidRPr="00F46743">
            <w:t>For Subheading 2, use a subtitle such as “Phrases and Themes.” This subsection explains the differences between the elements of whale songs, the role those elements play in mating, their familial groups, etc.</w:t>
          </w:r>
        </w:p>
      </w:docPartBody>
    </w:docPart>
    <w:docPart>
      <w:docPartPr>
        <w:name w:val="C4D9FDF1EC9D40E48390892DD84A6BE4"/>
        <w:category>
          <w:name w:val="General"/>
          <w:gallery w:val="placeholder"/>
        </w:category>
        <w:types>
          <w:type w:val="bbPlcHdr"/>
        </w:types>
        <w:behaviors>
          <w:behavior w:val="content"/>
        </w:behaviors>
        <w:guid w:val="{002415ED-C6BA-4D2C-B2FD-7AD0A3C5CA13}"/>
      </w:docPartPr>
      <w:docPartBody>
        <w:p w:rsidR="006F0ED1" w:rsidRDefault="006F0ED1">
          <w:pPr>
            <w:pStyle w:val="C4D9FDF1EC9D40E48390892DD84A6BE4"/>
          </w:pPr>
          <w:r w:rsidRPr="00561FD1">
            <w:t>In the next chapter, you will learn…</w:t>
          </w:r>
        </w:p>
      </w:docPartBody>
    </w:docPart>
    <w:docPart>
      <w:docPartPr>
        <w:name w:val="74ED65D7DAAC4C5484C5F6F8645D8F1E"/>
        <w:category>
          <w:name w:val="General"/>
          <w:gallery w:val="placeholder"/>
        </w:category>
        <w:types>
          <w:type w:val="bbPlcHdr"/>
        </w:types>
        <w:behaviors>
          <w:behavior w:val="content"/>
        </w:behaviors>
        <w:guid w:val="{D8E74550-26E3-4D38-9C1D-E4DAE8123416}"/>
      </w:docPartPr>
      <w:docPartBody>
        <w:p w:rsidR="006F0ED1" w:rsidRDefault="006F0ED1">
          <w:pPr>
            <w:pStyle w:val="74ED65D7DAAC4C5484C5F6F8645D8F1E"/>
          </w:pPr>
          <w:r w:rsidRPr="00561FD1">
            <w:t>To logically transition smoothly from chapter to chapter, inform the reader of what is coming next. When ending your chapter, link the next chapter’s information with what has already been learned.</w:t>
          </w:r>
        </w:p>
      </w:docPartBody>
    </w:docPart>
    <w:docPart>
      <w:docPartPr>
        <w:name w:val="BA35A136E0BF4837A8CCAE4A7FDFAE39"/>
        <w:category>
          <w:name w:val="General"/>
          <w:gallery w:val="placeholder"/>
        </w:category>
        <w:types>
          <w:type w:val="bbPlcHdr"/>
        </w:types>
        <w:behaviors>
          <w:behavior w:val="content"/>
        </w:behaviors>
        <w:guid w:val="{FA5779F9-4CAA-40BC-B597-9FA8DD8813D3}"/>
      </w:docPartPr>
      <w:docPartBody>
        <w:p w:rsidR="006F0ED1" w:rsidRDefault="006F0ED1">
          <w:pPr>
            <w:pStyle w:val="BA35A136E0BF4837A8CCAE4A7FDFAE39"/>
          </w:pPr>
          <w:r w:rsidRPr="00CA727B">
            <w:t>PART II</w:t>
          </w:r>
        </w:p>
      </w:docPartBody>
    </w:docPart>
    <w:docPart>
      <w:docPartPr>
        <w:name w:val="2452979447C34389AE440A6427051F96"/>
        <w:category>
          <w:name w:val="General"/>
          <w:gallery w:val="placeholder"/>
        </w:category>
        <w:types>
          <w:type w:val="bbPlcHdr"/>
        </w:types>
        <w:behaviors>
          <w:behavior w:val="content"/>
        </w:behaviors>
        <w:guid w:val="{217CB1DB-EC89-4FC5-B9F8-89697269F42A}"/>
      </w:docPartPr>
      <w:docPartBody>
        <w:p w:rsidR="006F0ED1" w:rsidRDefault="006F0ED1">
          <w:pPr>
            <w:pStyle w:val="2452979447C34389AE440A6427051F96"/>
          </w:pPr>
          <w:r w:rsidRPr="00107695">
            <w:t>Blue Whale Ballads</w:t>
          </w:r>
        </w:p>
      </w:docPartBody>
    </w:docPart>
    <w:docPart>
      <w:docPartPr>
        <w:name w:val="6B27BCB3052145129F6C560FCD3B2066"/>
        <w:category>
          <w:name w:val="General"/>
          <w:gallery w:val="placeholder"/>
        </w:category>
        <w:types>
          <w:type w:val="bbPlcHdr"/>
        </w:types>
        <w:behaviors>
          <w:behavior w:val="content"/>
        </w:behaviors>
        <w:guid w:val="{111B0C3D-BDCF-421F-8A7C-9BB0C7E08332}"/>
      </w:docPartPr>
      <w:docPartBody>
        <w:p w:rsidR="006F0ED1" w:rsidRDefault="006F0ED1">
          <w:pPr>
            <w:pStyle w:val="6B27BCB3052145129F6C560FCD3B2066"/>
          </w:pPr>
          <w:r w:rsidRPr="00F46743">
            <w:t>Use successive parts to cover the more detailed or complex areas of the book’s topic. Since Part I defined the topic/problem, consider using this section to provide solutions. In this case, a suitable example title is “Blue Whale Ballads” or “The Singing Blue Whale.” Don’t forget that the chapters in this part of the book must align with the Part title you have chosen.</w:t>
          </w:r>
        </w:p>
      </w:docPartBody>
    </w:docPart>
    <w:docPart>
      <w:docPartPr>
        <w:name w:val="D2AA6042751A419AADB09B592F8CC90B"/>
        <w:category>
          <w:name w:val="General"/>
          <w:gallery w:val="placeholder"/>
        </w:category>
        <w:types>
          <w:type w:val="bbPlcHdr"/>
        </w:types>
        <w:behaviors>
          <w:behavior w:val="content"/>
        </w:behaviors>
        <w:guid w:val="{D3C6DDC2-9676-41DD-8C6D-23B5F5F4F109}"/>
      </w:docPartPr>
      <w:docPartBody>
        <w:p w:rsidR="006F0ED1" w:rsidRDefault="006F0ED1">
          <w:pPr>
            <w:pStyle w:val="D2AA6042751A419AADB09B592F8CC90B"/>
          </w:pPr>
          <w:r w:rsidRPr="00363CDC">
            <w:t>Chapter Three</w:t>
          </w:r>
        </w:p>
      </w:docPartBody>
    </w:docPart>
    <w:docPart>
      <w:docPartPr>
        <w:name w:val="C97B743E758644BB9EA29DE0A7041E23"/>
        <w:category>
          <w:name w:val="General"/>
          <w:gallery w:val="placeholder"/>
        </w:category>
        <w:types>
          <w:type w:val="bbPlcHdr"/>
        </w:types>
        <w:behaviors>
          <w:behavior w:val="content"/>
        </w:behaviors>
        <w:guid w:val="{15527B63-AEE9-4D13-9D59-1D7A4F7B6514}"/>
      </w:docPartPr>
      <w:docPartBody>
        <w:p w:rsidR="006F0ED1" w:rsidRDefault="006F0ED1">
          <w:pPr>
            <w:pStyle w:val="C97B743E758644BB9EA29DE0A7041E23"/>
          </w:pPr>
          <w:r w:rsidRPr="00107695">
            <w:t>Finding a Mate</w:t>
          </w:r>
        </w:p>
      </w:docPartBody>
    </w:docPart>
    <w:docPart>
      <w:docPartPr>
        <w:name w:val="B7DBAA5539D24ADE9B19B529E82920FD"/>
        <w:category>
          <w:name w:val="General"/>
          <w:gallery w:val="placeholder"/>
        </w:category>
        <w:types>
          <w:type w:val="bbPlcHdr"/>
        </w:types>
        <w:behaviors>
          <w:behavior w:val="content"/>
        </w:behaviors>
        <w:guid w:val="{5B7E3BE4-475D-4809-B0CD-900337B8DE69}"/>
      </w:docPartPr>
      <w:docPartBody>
        <w:p w:rsidR="006F0ED1" w:rsidRDefault="006F0ED1">
          <w:pPr>
            <w:pStyle w:val="B7DBAA5539D24ADE9B19B529E82920FD"/>
          </w:pPr>
          <w:r w:rsidRPr="00F46743">
            <w:t>For the purposes of this example, this chapter’s title is “Finding a Mate.” This means that this chapter will be dealing with strategies for finding a sexual partner. Start off by providing a brief overview of the information contained in the chapter and then transition smoothly into your supporting points. Try to keep the language simple and understandable to generate a rapport with the reader and keep them engaged.</w:t>
          </w:r>
        </w:p>
      </w:docPartBody>
    </w:docPart>
    <w:docPart>
      <w:docPartPr>
        <w:name w:val="4BCEA89CF438486E8350B4A3640F8C17"/>
        <w:category>
          <w:name w:val="General"/>
          <w:gallery w:val="placeholder"/>
        </w:category>
        <w:types>
          <w:type w:val="bbPlcHdr"/>
        </w:types>
        <w:behaviors>
          <w:behavior w:val="content"/>
        </w:behaviors>
        <w:guid w:val="{1A9205DA-F936-4952-A54F-917E5E2B375A}"/>
      </w:docPartPr>
      <w:docPartBody>
        <w:p w:rsidR="006F0ED1" w:rsidRDefault="006F0ED1">
          <w:pPr>
            <w:pStyle w:val="4BCEA89CF438486E8350B4A3640F8C17"/>
          </w:pPr>
          <w:r w:rsidRPr="00107695">
            <w:t>Call of the Wild</w:t>
          </w:r>
        </w:p>
      </w:docPartBody>
    </w:docPart>
    <w:docPart>
      <w:docPartPr>
        <w:name w:val="FEFC0167188F4A7D9EF459433774095B"/>
        <w:category>
          <w:name w:val="General"/>
          <w:gallery w:val="placeholder"/>
        </w:category>
        <w:types>
          <w:type w:val="bbPlcHdr"/>
        </w:types>
        <w:behaviors>
          <w:behavior w:val="content"/>
        </w:behaviors>
        <w:guid w:val="{FF5154A1-2A99-4398-AF97-216B708204AE}"/>
      </w:docPartPr>
      <w:docPartBody>
        <w:p w:rsidR="006F0ED1" w:rsidRDefault="006F0ED1">
          <w:pPr>
            <w:pStyle w:val="FEFC0167188F4A7D9EF459433774095B"/>
          </w:pPr>
          <w:r w:rsidRPr="00363CDC">
            <w:t>Insert content here…</w:t>
          </w:r>
        </w:p>
      </w:docPartBody>
    </w:docPart>
    <w:docPart>
      <w:docPartPr>
        <w:name w:val="3C7984D149DC40B2AD4AD6D427833D85"/>
        <w:category>
          <w:name w:val="General"/>
          <w:gallery w:val="placeholder"/>
        </w:category>
        <w:types>
          <w:type w:val="bbPlcHdr"/>
        </w:types>
        <w:behaviors>
          <w:behavior w:val="content"/>
        </w:behaviors>
        <w:guid w:val="{CAD1E29F-81DC-4F4F-8F7A-FFA8059A8A54}"/>
      </w:docPartPr>
      <w:docPartBody>
        <w:p w:rsidR="006F0ED1" w:rsidRDefault="006F0ED1" w:rsidP="00F46743">
          <w:pPr>
            <w:pStyle w:val="TipText"/>
          </w:pPr>
          <w:r>
            <w:t>Divide your chapter into sections with relevant subheadings. Subheadings guide the reader through the chapter and help in showing how you perceive the topic. Always have more than one subheading per chapter and make sure they are always related to your chapter topic.</w:t>
          </w:r>
        </w:p>
        <w:p w:rsidR="006F0ED1" w:rsidRDefault="006F0ED1">
          <w:pPr>
            <w:pStyle w:val="3C7984D149DC40B2AD4AD6D427833D85"/>
          </w:pPr>
          <w:r>
            <w:t>When researching content for a particular chapter, any key highlights you come across can act as a subheading. For example, Subheading 1 for this chapter is “Call of the Wild.” Offer the reader insight into the necessity of whales to attract a mate.</w:t>
          </w:r>
        </w:p>
      </w:docPartBody>
    </w:docPart>
    <w:docPart>
      <w:docPartPr>
        <w:name w:val="EBA30113FA5D4D02B66347F3EDDBE5B6"/>
        <w:category>
          <w:name w:val="General"/>
          <w:gallery w:val="placeholder"/>
        </w:category>
        <w:types>
          <w:type w:val="bbPlcHdr"/>
        </w:types>
        <w:behaviors>
          <w:behavior w:val="content"/>
        </w:behaviors>
        <w:guid w:val="{4D95B69C-EB0D-4064-B320-714777485A5C}"/>
      </w:docPartPr>
      <w:docPartBody>
        <w:p w:rsidR="006F0ED1" w:rsidRDefault="006F0ED1">
          <w:pPr>
            <w:pStyle w:val="EBA30113FA5D4D02B66347F3EDDBE5B6"/>
          </w:pPr>
          <w:r w:rsidRPr="00107695">
            <w:t>Complexity and Frequency</w:t>
          </w:r>
        </w:p>
      </w:docPartBody>
    </w:docPart>
    <w:docPart>
      <w:docPartPr>
        <w:name w:val="AD87B8ADBF664483B758499E9F1CF8FB"/>
        <w:category>
          <w:name w:val="General"/>
          <w:gallery w:val="placeholder"/>
        </w:category>
        <w:types>
          <w:type w:val="bbPlcHdr"/>
        </w:types>
        <w:behaviors>
          <w:behavior w:val="content"/>
        </w:behaviors>
        <w:guid w:val="{B898E198-3E34-4340-A11A-C16E7CA1CD58}"/>
      </w:docPartPr>
      <w:docPartBody>
        <w:p w:rsidR="006F0ED1" w:rsidRDefault="006F0ED1">
          <w:pPr>
            <w:pStyle w:val="AD87B8ADBF664483B758499E9F1CF8FB"/>
          </w:pPr>
          <w:r w:rsidRPr="00154A4E">
            <w:t>Insert content here…</w:t>
          </w:r>
        </w:p>
      </w:docPartBody>
    </w:docPart>
    <w:docPart>
      <w:docPartPr>
        <w:name w:val="9106240FAB5246B08990AB9F105B52ED"/>
        <w:category>
          <w:name w:val="General"/>
          <w:gallery w:val="placeholder"/>
        </w:category>
        <w:types>
          <w:type w:val="bbPlcHdr"/>
        </w:types>
        <w:behaviors>
          <w:behavior w:val="content"/>
        </w:behaviors>
        <w:guid w:val="{379B066B-17D2-4AD0-A6A3-2779D5D9EAF5}"/>
      </w:docPartPr>
      <w:docPartBody>
        <w:p w:rsidR="006F0ED1" w:rsidRDefault="006F0ED1">
          <w:pPr>
            <w:pStyle w:val="9106240FAB5246B08990AB9F105B52ED"/>
          </w:pPr>
          <w:r w:rsidRPr="00F46743">
            <w:t>For Subheading 2, use a subtitle such as “Complexity and Frequency.” This example chapter provides visual examples of how whale songs travel in the ocean and are received by potential mates.</w:t>
          </w:r>
        </w:p>
      </w:docPartBody>
    </w:docPart>
    <w:docPart>
      <w:docPartPr>
        <w:name w:val="2D9F4F9585CC43BABE45DEDFD884245A"/>
        <w:category>
          <w:name w:val="General"/>
          <w:gallery w:val="placeholder"/>
        </w:category>
        <w:types>
          <w:type w:val="bbPlcHdr"/>
        </w:types>
        <w:behaviors>
          <w:behavior w:val="content"/>
        </w:behaviors>
        <w:guid w:val="{FFBA7CCF-D016-4790-94E3-6CADB87EAD7E}"/>
      </w:docPartPr>
      <w:docPartBody>
        <w:p w:rsidR="006F0ED1" w:rsidRDefault="006F0ED1">
          <w:pPr>
            <w:pStyle w:val="2D9F4F9585CC43BABE45DEDFD884245A"/>
          </w:pPr>
          <w:r w:rsidRPr="00154A4E">
            <w:t>Chapter Summary/Key Takeaways</w:t>
          </w:r>
        </w:p>
      </w:docPartBody>
    </w:docPart>
    <w:docPart>
      <w:docPartPr>
        <w:name w:val="4B840C6BFDAD4E1694EF9487420ED7FA"/>
        <w:category>
          <w:name w:val="General"/>
          <w:gallery w:val="placeholder"/>
        </w:category>
        <w:types>
          <w:type w:val="bbPlcHdr"/>
        </w:types>
        <w:behaviors>
          <w:behavior w:val="content"/>
        </w:behaviors>
        <w:guid w:val="{43DBD43F-06DC-42C4-999C-498553F9AA0C}"/>
      </w:docPartPr>
      <w:docPartBody>
        <w:p w:rsidR="006F0ED1" w:rsidRDefault="006F0ED1">
          <w:pPr>
            <w:pStyle w:val="4B840C6BFDAD4E1694EF9487420ED7FA"/>
          </w:pPr>
          <w:r w:rsidRPr="00154A4E">
            <w:t>Insert content here…</w:t>
          </w:r>
        </w:p>
      </w:docPartBody>
    </w:docPart>
    <w:docPart>
      <w:docPartPr>
        <w:name w:val="75E664AEC3724C25A1DCF2944C078CFE"/>
        <w:category>
          <w:name w:val="General"/>
          <w:gallery w:val="placeholder"/>
        </w:category>
        <w:types>
          <w:type w:val="bbPlcHdr"/>
        </w:types>
        <w:behaviors>
          <w:behavior w:val="content"/>
        </w:behaviors>
        <w:guid w:val="{58EA5700-5F86-4178-9D11-5F90B2E2BE3D}"/>
      </w:docPartPr>
      <w:docPartBody>
        <w:p w:rsidR="006F0ED1" w:rsidRPr="00154A4E" w:rsidRDefault="006F0ED1" w:rsidP="00154A4E">
          <w:pPr>
            <w:pStyle w:val="TipText"/>
          </w:pPr>
          <w:r w:rsidRPr="00F46743">
            <w:t xml:space="preserve">Remind the reader of the key points of the chapter in a short paragraph. Alternatively, use a bullet point format as shown below: </w:t>
          </w:r>
          <w:r w:rsidRPr="00154A4E">
            <w:t xml:space="preserve"> </w:t>
          </w:r>
        </w:p>
        <w:p w:rsidR="006F0ED1" w:rsidRPr="000B3B0D" w:rsidRDefault="006F0ED1" w:rsidP="00107695">
          <w:pPr>
            <w:pStyle w:val="TipTextBullets"/>
            <w:tabs>
              <w:tab w:val="clear" w:pos="360"/>
            </w:tabs>
          </w:pPr>
          <w:r w:rsidRPr="00F46743">
            <w:t>Developing an attractive song is an important part of securing a potential mate</w:t>
          </w:r>
        </w:p>
        <w:p w:rsidR="006F0ED1" w:rsidRPr="000B3B0D" w:rsidRDefault="006F0ED1" w:rsidP="00107695">
          <w:pPr>
            <w:pStyle w:val="TipTextBullets"/>
            <w:tabs>
              <w:tab w:val="clear" w:pos="360"/>
            </w:tabs>
          </w:pPr>
          <w:r w:rsidRPr="000B3B0D">
            <w:t>Point 2 from your text…</w:t>
          </w:r>
        </w:p>
        <w:p w:rsidR="006F0ED1" w:rsidRPr="000B3B0D" w:rsidRDefault="006F0ED1" w:rsidP="00107695">
          <w:pPr>
            <w:pStyle w:val="TipTextBullets"/>
            <w:tabs>
              <w:tab w:val="clear" w:pos="360"/>
            </w:tabs>
          </w:pPr>
          <w:r w:rsidRPr="000B3B0D">
            <w:t>Point 3 from your text…</w:t>
          </w:r>
        </w:p>
        <w:p w:rsidR="006F0ED1" w:rsidRDefault="006F0ED1">
          <w:pPr>
            <w:pStyle w:val="75E664AEC3724C25A1DCF2944C078CFE"/>
          </w:pPr>
          <w:r w:rsidRPr="000B3B0D">
            <w:t>etc.</w:t>
          </w:r>
        </w:p>
      </w:docPartBody>
    </w:docPart>
    <w:docPart>
      <w:docPartPr>
        <w:name w:val="E07D942D1BF843DDA3D906D36A742B17"/>
        <w:category>
          <w:name w:val="General"/>
          <w:gallery w:val="placeholder"/>
        </w:category>
        <w:types>
          <w:type w:val="bbPlcHdr"/>
        </w:types>
        <w:behaviors>
          <w:behavior w:val="content"/>
        </w:behaviors>
        <w:guid w:val="{B418FFD0-8578-43CB-89D0-BD24EC8DCFF6}"/>
      </w:docPartPr>
      <w:docPartBody>
        <w:p w:rsidR="006F0ED1" w:rsidRDefault="006F0ED1">
          <w:pPr>
            <w:pStyle w:val="E07D942D1BF843DDA3D906D36A742B17"/>
          </w:pPr>
          <w:r w:rsidRPr="00154A4E">
            <w:t xml:space="preserve">In the next chapter, you will </w:t>
          </w:r>
          <w:r w:rsidRPr="00154A4E">
            <w:t>learn…</w:t>
          </w:r>
        </w:p>
      </w:docPartBody>
    </w:docPart>
    <w:docPart>
      <w:docPartPr>
        <w:name w:val="FDAAA026EB7B426E8E033CA82503FA74"/>
        <w:category>
          <w:name w:val="General"/>
          <w:gallery w:val="placeholder"/>
        </w:category>
        <w:types>
          <w:type w:val="bbPlcHdr"/>
        </w:types>
        <w:behaviors>
          <w:behavior w:val="content"/>
        </w:behaviors>
        <w:guid w:val="{CA7E5E75-7BF6-4326-B4B7-EA3CB93541B0}"/>
      </w:docPartPr>
      <w:docPartBody>
        <w:p w:rsidR="006F0ED1" w:rsidRDefault="006F0ED1">
          <w:pPr>
            <w:pStyle w:val="FDAAA026EB7B426E8E033CA82503FA74"/>
          </w:pPr>
          <w:r w:rsidRPr="00561FD1">
            <w:t>To logically transition smoothly from chapter to chapter, inform the reader of what is coming next. When ending your chapter, link the next chapter’s information with what has already been learned.</w:t>
          </w:r>
        </w:p>
      </w:docPartBody>
    </w:docPart>
    <w:docPart>
      <w:docPartPr>
        <w:name w:val="1695DCEC46B94C1DBFED927B0E7EF96E"/>
        <w:category>
          <w:name w:val="General"/>
          <w:gallery w:val="placeholder"/>
        </w:category>
        <w:types>
          <w:type w:val="bbPlcHdr"/>
        </w:types>
        <w:behaviors>
          <w:behavior w:val="content"/>
        </w:behaviors>
        <w:guid w:val="{3463EE21-E4B1-4A3E-8F1A-C949F7F54A18}"/>
      </w:docPartPr>
      <w:docPartBody>
        <w:p w:rsidR="006F0ED1" w:rsidRDefault="006F0ED1">
          <w:pPr>
            <w:pStyle w:val="1695DCEC46B94C1DBFED927B0E7EF96E"/>
          </w:pPr>
          <w:r w:rsidRPr="00363CDC">
            <w:t xml:space="preserve">Chapter </w:t>
          </w:r>
          <w:r>
            <w:t>Four</w:t>
          </w:r>
        </w:p>
      </w:docPartBody>
    </w:docPart>
    <w:docPart>
      <w:docPartPr>
        <w:name w:val="CCEC1AE9ABAB4571B0CF0EC6718EF736"/>
        <w:category>
          <w:name w:val="General"/>
          <w:gallery w:val="placeholder"/>
        </w:category>
        <w:types>
          <w:type w:val="bbPlcHdr"/>
        </w:types>
        <w:behaviors>
          <w:behavior w:val="content"/>
        </w:behaviors>
        <w:guid w:val="{9EE68D8E-8D66-4C4A-980E-3E1E3049B4CC}"/>
      </w:docPartPr>
      <w:docPartBody>
        <w:p w:rsidR="006F0ED1" w:rsidRDefault="006F0ED1">
          <w:pPr>
            <w:pStyle w:val="CCEC1AE9ABAB4571B0CF0EC6718EF736"/>
          </w:pPr>
          <w:r w:rsidRPr="00107695">
            <w:t>Bridging the Gap</w:t>
          </w:r>
        </w:p>
      </w:docPartBody>
    </w:docPart>
    <w:docPart>
      <w:docPartPr>
        <w:name w:val="71603446D1674C689737A493E716FF30"/>
        <w:category>
          <w:name w:val="General"/>
          <w:gallery w:val="placeholder"/>
        </w:category>
        <w:types>
          <w:type w:val="bbPlcHdr"/>
        </w:types>
        <w:behaviors>
          <w:behavior w:val="content"/>
        </w:behaviors>
        <w:guid w:val="{4A10F41D-C974-4B8B-86F1-FA32837D3C90}"/>
      </w:docPartPr>
      <w:docPartBody>
        <w:p w:rsidR="006F0ED1" w:rsidRDefault="006F0ED1">
          <w:pPr>
            <w:pStyle w:val="71603446D1674C689737A493E716FF30"/>
          </w:pPr>
          <w:r w:rsidRPr="00363CDC">
            <w:t>Begin a new chapter here…</w:t>
          </w:r>
        </w:p>
      </w:docPartBody>
    </w:docPart>
    <w:docPart>
      <w:docPartPr>
        <w:name w:val="49A8D19374374E17B1E5B9A0DBBE096A"/>
        <w:category>
          <w:name w:val="General"/>
          <w:gallery w:val="placeholder"/>
        </w:category>
        <w:types>
          <w:type w:val="bbPlcHdr"/>
        </w:types>
        <w:behaviors>
          <w:behavior w:val="content"/>
        </w:behaviors>
        <w:guid w:val="{D18E3AEB-038D-4044-914B-534B497FCF02}"/>
      </w:docPartPr>
      <w:docPartBody>
        <w:p w:rsidR="006F0ED1" w:rsidRDefault="006F0ED1">
          <w:pPr>
            <w:pStyle w:val="49A8D19374374E17B1E5B9A0DBBE096A"/>
          </w:pPr>
          <w:r w:rsidRPr="00F46743">
            <w:t>For the purposes of this example, this chapter’s title is “Bridging the Gap.” It covers the ideas and theories around human to animal communication. Start off by providing a brief overview of the information contained in the chapter and then transition smoothly into your supporting points. Try to keep the language simple and understandable to generate rapport with the reader and keep them engaged.</w:t>
          </w:r>
        </w:p>
      </w:docPartBody>
    </w:docPart>
    <w:docPart>
      <w:docPartPr>
        <w:name w:val="39D889E564974739A42B80CBF24C8391"/>
        <w:category>
          <w:name w:val="General"/>
          <w:gallery w:val="placeholder"/>
        </w:category>
        <w:types>
          <w:type w:val="bbPlcHdr"/>
        </w:types>
        <w:behaviors>
          <w:behavior w:val="content"/>
        </w:behaviors>
        <w:guid w:val="{5B4870C3-E1B3-4C46-BBB7-8622888A828F}"/>
      </w:docPartPr>
      <w:docPartBody>
        <w:p w:rsidR="006F0ED1" w:rsidRDefault="006F0ED1">
          <w:pPr>
            <w:pStyle w:val="39D889E564974739A42B80CBF24C8391"/>
          </w:pPr>
          <w:r w:rsidRPr="00107695">
            <w:t>Communicating with Nature Through Music</w:t>
          </w:r>
        </w:p>
      </w:docPartBody>
    </w:docPart>
    <w:docPart>
      <w:docPartPr>
        <w:name w:val="1FD9AFCA0AA6466784AAB05D3206CEFD"/>
        <w:category>
          <w:name w:val="General"/>
          <w:gallery w:val="placeholder"/>
        </w:category>
        <w:types>
          <w:type w:val="bbPlcHdr"/>
        </w:types>
        <w:behaviors>
          <w:behavior w:val="content"/>
        </w:behaviors>
        <w:guid w:val="{25648A05-2E9A-42EA-9049-8B483BA24317}"/>
      </w:docPartPr>
      <w:docPartBody>
        <w:p w:rsidR="006F0ED1" w:rsidRDefault="006F0ED1">
          <w:pPr>
            <w:pStyle w:val="1FD9AFCA0AA6466784AAB05D3206CEFD"/>
          </w:pPr>
          <w:r w:rsidRPr="00154A4E">
            <w:t>Insert content here…</w:t>
          </w:r>
        </w:p>
      </w:docPartBody>
    </w:docPart>
    <w:docPart>
      <w:docPartPr>
        <w:name w:val="5824B70033264E1BA16081225C97111B"/>
        <w:category>
          <w:name w:val="General"/>
          <w:gallery w:val="placeholder"/>
        </w:category>
        <w:types>
          <w:type w:val="bbPlcHdr"/>
        </w:types>
        <w:behaviors>
          <w:behavior w:val="content"/>
        </w:behaviors>
        <w:guid w:val="{62D444FB-DEE0-45CB-B89F-589D24C03E83}"/>
      </w:docPartPr>
      <w:docPartBody>
        <w:p w:rsidR="006F0ED1" w:rsidRDefault="006F0ED1" w:rsidP="00F46743">
          <w:pPr>
            <w:pStyle w:val="TipText"/>
          </w:pPr>
          <w:r>
            <w:t>Divide your chapter into sections with relevant subheadings. Subheadings guide the reader through the chapter and help in showing how you perceive the topic. Always have more than one subheading per chapter and make sure they are related to your chapter topic.</w:t>
          </w:r>
        </w:p>
        <w:p w:rsidR="006F0ED1" w:rsidRDefault="006F0ED1">
          <w:pPr>
            <w:pStyle w:val="5824B70033264E1BA16081225C97111B"/>
          </w:pPr>
          <w:r>
            <w:t>When researching content for a particular chapter, any key highlights you come across can act as a subheading. For example, Subheading 1 for this chapter is “Communicating with Nature Through Music.” Offer the reader information and insight into new technologies allowing us to be closer than ever to communicating directly with animals.</w:t>
          </w:r>
        </w:p>
      </w:docPartBody>
    </w:docPart>
    <w:docPart>
      <w:docPartPr>
        <w:name w:val="11230BD9392A4B1F8DAA12E39196009F"/>
        <w:category>
          <w:name w:val="General"/>
          <w:gallery w:val="placeholder"/>
        </w:category>
        <w:types>
          <w:type w:val="bbPlcHdr"/>
        </w:types>
        <w:behaviors>
          <w:behavior w:val="content"/>
        </w:behaviors>
        <w:guid w:val="{29390604-9E1A-4705-A6B9-39E58BD8BA68}"/>
      </w:docPartPr>
      <w:docPartBody>
        <w:p w:rsidR="006F0ED1" w:rsidRDefault="006F0ED1">
          <w:pPr>
            <w:pStyle w:val="11230BD9392A4B1F8DAA12E39196009F"/>
          </w:pPr>
          <w:r w:rsidRPr="00107695">
            <w:t>Our Most Intelligent Species</w:t>
          </w:r>
        </w:p>
      </w:docPartBody>
    </w:docPart>
    <w:docPart>
      <w:docPartPr>
        <w:name w:val="BE45DA7EE80949929D1DF689951A69AE"/>
        <w:category>
          <w:name w:val="General"/>
          <w:gallery w:val="placeholder"/>
        </w:category>
        <w:types>
          <w:type w:val="bbPlcHdr"/>
        </w:types>
        <w:behaviors>
          <w:behavior w:val="content"/>
        </w:behaviors>
        <w:guid w:val="{E5433393-53E3-43CB-921B-AD51D2E19188}"/>
      </w:docPartPr>
      <w:docPartBody>
        <w:p w:rsidR="006F0ED1" w:rsidRDefault="006F0ED1">
          <w:pPr>
            <w:pStyle w:val="BE45DA7EE80949929D1DF689951A69AE"/>
          </w:pPr>
          <w:r w:rsidRPr="00154A4E">
            <w:t>Insert content here…</w:t>
          </w:r>
        </w:p>
      </w:docPartBody>
    </w:docPart>
    <w:docPart>
      <w:docPartPr>
        <w:name w:val="EE3AFDDC75A245E89FA97FE75B4CE899"/>
        <w:category>
          <w:name w:val="General"/>
          <w:gallery w:val="placeholder"/>
        </w:category>
        <w:types>
          <w:type w:val="bbPlcHdr"/>
        </w:types>
        <w:behaviors>
          <w:behavior w:val="content"/>
        </w:behaviors>
        <w:guid w:val="{98C9BB2D-577E-449A-A4BA-E128727C7D78}"/>
      </w:docPartPr>
      <w:docPartBody>
        <w:p w:rsidR="006F0ED1" w:rsidRDefault="006F0ED1">
          <w:pPr>
            <w:pStyle w:val="EE3AFDDC75A245E89FA97FE75B4CE899"/>
          </w:pPr>
          <w:r w:rsidRPr="00F46743">
            <w:t>For Subheading 2, use a subtitle such as “Our Most Intelligent Species.” It provides fascinating facts on whale social life, emotions, etc.</w:t>
          </w:r>
        </w:p>
      </w:docPartBody>
    </w:docPart>
    <w:docPart>
      <w:docPartPr>
        <w:name w:val="5FFBA80A0B31469AB1331AA761BC9D6B"/>
        <w:category>
          <w:name w:val="General"/>
          <w:gallery w:val="placeholder"/>
        </w:category>
        <w:types>
          <w:type w:val="bbPlcHdr"/>
        </w:types>
        <w:behaviors>
          <w:behavior w:val="content"/>
        </w:behaviors>
        <w:guid w:val="{5BE502C0-4AAC-4048-829E-6F6EB2E56298}"/>
      </w:docPartPr>
      <w:docPartBody>
        <w:p w:rsidR="006F0ED1" w:rsidRDefault="006F0ED1">
          <w:pPr>
            <w:pStyle w:val="5FFBA80A0B31469AB1331AA761BC9D6B"/>
          </w:pPr>
          <w:r w:rsidRPr="00154A4E">
            <w:t>Chapter Summary/Key Takeaways</w:t>
          </w:r>
        </w:p>
      </w:docPartBody>
    </w:docPart>
    <w:docPart>
      <w:docPartPr>
        <w:name w:val="4FB690B8447A4DE58ED4590DA4BA685F"/>
        <w:category>
          <w:name w:val="General"/>
          <w:gallery w:val="placeholder"/>
        </w:category>
        <w:types>
          <w:type w:val="bbPlcHdr"/>
        </w:types>
        <w:behaviors>
          <w:behavior w:val="content"/>
        </w:behaviors>
        <w:guid w:val="{283BC782-1BC9-4B71-A12C-6DB29988CE78}"/>
      </w:docPartPr>
      <w:docPartBody>
        <w:p w:rsidR="006F0ED1" w:rsidRDefault="006F0ED1">
          <w:pPr>
            <w:pStyle w:val="4FB690B8447A4DE58ED4590DA4BA685F"/>
          </w:pPr>
          <w:r w:rsidRPr="00154A4E">
            <w:t>Insert content here…</w:t>
          </w:r>
        </w:p>
      </w:docPartBody>
    </w:docPart>
    <w:docPart>
      <w:docPartPr>
        <w:name w:val="208CA96AE7B442E7B43F8B754E1B2A5A"/>
        <w:category>
          <w:name w:val="General"/>
          <w:gallery w:val="placeholder"/>
        </w:category>
        <w:types>
          <w:type w:val="bbPlcHdr"/>
        </w:types>
        <w:behaviors>
          <w:behavior w:val="content"/>
        </w:behaviors>
        <w:guid w:val="{D2C2CD29-F6CC-4BCE-BFF7-CBBC6C96FA7F}"/>
      </w:docPartPr>
      <w:docPartBody>
        <w:p w:rsidR="006F0ED1" w:rsidRPr="00154A4E" w:rsidRDefault="006F0ED1" w:rsidP="00154A4E">
          <w:pPr>
            <w:pStyle w:val="TipText"/>
          </w:pPr>
          <w:r w:rsidRPr="00F46743">
            <w:t>Remind the reader of the key points of the chapter in a short paragraph. Alternatively, use a bullet point format as shown below:</w:t>
          </w:r>
        </w:p>
        <w:p w:rsidR="006F0ED1" w:rsidRPr="000B3B0D" w:rsidRDefault="006F0ED1" w:rsidP="00107695">
          <w:pPr>
            <w:pStyle w:val="TipTextBullets"/>
            <w:tabs>
              <w:tab w:val="clear" w:pos="360"/>
            </w:tabs>
          </w:pPr>
          <w:r w:rsidRPr="00F46743">
            <w:t>The more we learn about mammals, the more we learn about ourselves</w:t>
          </w:r>
        </w:p>
        <w:p w:rsidR="006F0ED1" w:rsidRPr="000B3B0D" w:rsidRDefault="006F0ED1" w:rsidP="00107695">
          <w:pPr>
            <w:pStyle w:val="TipTextBullets"/>
            <w:tabs>
              <w:tab w:val="clear" w:pos="360"/>
            </w:tabs>
          </w:pPr>
          <w:r w:rsidRPr="000B3B0D">
            <w:t>Point 2 from your text…</w:t>
          </w:r>
        </w:p>
        <w:p w:rsidR="006F0ED1" w:rsidRPr="000B3B0D" w:rsidRDefault="006F0ED1" w:rsidP="00107695">
          <w:pPr>
            <w:pStyle w:val="TipTextBullets"/>
            <w:tabs>
              <w:tab w:val="clear" w:pos="360"/>
            </w:tabs>
          </w:pPr>
          <w:r w:rsidRPr="000B3B0D">
            <w:t>Point 3 from your text…</w:t>
          </w:r>
        </w:p>
        <w:p w:rsidR="006F0ED1" w:rsidRDefault="006F0ED1">
          <w:pPr>
            <w:pStyle w:val="208CA96AE7B442E7B43F8B754E1B2A5A"/>
          </w:pPr>
          <w:r w:rsidRPr="000B3B0D">
            <w:t>etc.</w:t>
          </w:r>
        </w:p>
      </w:docPartBody>
    </w:docPart>
    <w:docPart>
      <w:docPartPr>
        <w:name w:val="D18DEB5942D54216A3B5CA09D61882E2"/>
        <w:category>
          <w:name w:val="General"/>
          <w:gallery w:val="placeholder"/>
        </w:category>
        <w:types>
          <w:type w:val="bbPlcHdr"/>
        </w:types>
        <w:behaviors>
          <w:behavior w:val="content"/>
        </w:behaviors>
        <w:guid w:val="{69C3B530-95E4-411D-9568-B8F1CF27D45A}"/>
      </w:docPartPr>
      <w:docPartBody>
        <w:p w:rsidR="006F0ED1" w:rsidRDefault="006F0ED1">
          <w:pPr>
            <w:pStyle w:val="D18DEB5942D54216A3B5CA09D61882E2"/>
          </w:pPr>
          <w:r w:rsidRPr="00154A4E">
            <w:t>In the next chapter, you will learn…</w:t>
          </w:r>
        </w:p>
      </w:docPartBody>
    </w:docPart>
    <w:docPart>
      <w:docPartPr>
        <w:name w:val="C0BC45E838204631A4DAFFAC982F264D"/>
        <w:category>
          <w:name w:val="General"/>
          <w:gallery w:val="placeholder"/>
        </w:category>
        <w:types>
          <w:type w:val="bbPlcHdr"/>
        </w:types>
        <w:behaviors>
          <w:behavior w:val="content"/>
        </w:behaviors>
        <w:guid w:val="{43F340B9-4105-44A3-B68F-AC1B7F0D5D86}"/>
      </w:docPartPr>
      <w:docPartBody>
        <w:p w:rsidR="006F0ED1" w:rsidRDefault="006F0ED1">
          <w:pPr>
            <w:pStyle w:val="C0BC45E838204631A4DAFFAC982F264D"/>
          </w:pPr>
          <w:r w:rsidRPr="00154A4E">
            <w:t xml:space="preserve">To logically transition smoothly from chapter to chapter, inform the reader of what is coming next. When ending your chapter with a paragraph, link the next </w:t>
          </w:r>
          <w:r w:rsidRPr="00154A4E">
            <w:t>chapter’s information with what has already been learned.</w:t>
          </w:r>
        </w:p>
      </w:docPartBody>
    </w:docPart>
    <w:docPart>
      <w:docPartPr>
        <w:name w:val="95F220881C074C32B0F96B292B31EC72"/>
        <w:category>
          <w:name w:val="General"/>
          <w:gallery w:val="placeholder"/>
        </w:category>
        <w:types>
          <w:type w:val="bbPlcHdr"/>
        </w:types>
        <w:behaviors>
          <w:behavior w:val="content"/>
        </w:behaviors>
        <w:guid w:val="{4A456339-9F2F-4B4F-8AB7-191A2ED23A1A}"/>
      </w:docPartPr>
      <w:docPartBody>
        <w:p w:rsidR="006F0ED1" w:rsidRDefault="006F0ED1">
          <w:pPr>
            <w:pStyle w:val="95F220881C074C32B0F96B292B31EC72"/>
          </w:pPr>
          <w:r w:rsidRPr="00154A4E">
            <w:t>Chapter Five</w:t>
          </w:r>
        </w:p>
      </w:docPartBody>
    </w:docPart>
    <w:docPart>
      <w:docPartPr>
        <w:name w:val="3FD997429E8D4D38825A5281D8A0200D"/>
        <w:category>
          <w:name w:val="General"/>
          <w:gallery w:val="placeholder"/>
        </w:category>
        <w:types>
          <w:type w:val="bbPlcHdr"/>
        </w:types>
        <w:behaviors>
          <w:behavior w:val="content"/>
        </w:behaviors>
        <w:guid w:val="{D0D6C076-8BDB-4C7B-9AB2-8AAB0D6DC00D}"/>
      </w:docPartPr>
      <w:docPartBody>
        <w:p w:rsidR="006F0ED1" w:rsidRDefault="006F0ED1">
          <w:pPr>
            <w:pStyle w:val="3FD997429E8D4D38825A5281D8A0200D"/>
          </w:pPr>
          <w:r w:rsidRPr="00107695">
            <w:t>Saving the Singers</w:t>
          </w:r>
        </w:p>
      </w:docPartBody>
    </w:docPart>
    <w:docPart>
      <w:docPartPr>
        <w:name w:val="3C96585B9BE347CE8712F75252B5E2E4"/>
        <w:category>
          <w:name w:val="General"/>
          <w:gallery w:val="placeholder"/>
        </w:category>
        <w:types>
          <w:type w:val="bbPlcHdr"/>
        </w:types>
        <w:behaviors>
          <w:behavior w:val="content"/>
        </w:behaviors>
        <w:guid w:val="{908E1ED7-23FE-4147-B3FF-7FD28C1E3E88}"/>
      </w:docPartPr>
      <w:docPartBody>
        <w:p w:rsidR="006F0ED1" w:rsidRDefault="006F0ED1">
          <w:pPr>
            <w:pStyle w:val="3C96585B9BE347CE8712F75252B5E2E4"/>
          </w:pPr>
          <w:r w:rsidRPr="00154A4E">
            <w:t>Begin a new chapter here…</w:t>
          </w:r>
        </w:p>
      </w:docPartBody>
    </w:docPart>
    <w:docPart>
      <w:docPartPr>
        <w:name w:val="A1FDECE22215469E882E012F10E10C3B"/>
        <w:category>
          <w:name w:val="General"/>
          <w:gallery w:val="placeholder"/>
        </w:category>
        <w:types>
          <w:type w:val="bbPlcHdr"/>
        </w:types>
        <w:behaviors>
          <w:behavior w:val="content"/>
        </w:behaviors>
        <w:guid w:val="{51CA6475-4E87-4739-9741-E06055A2376C}"/>
      </w:docPartPr>
      <w:docPartBody>
        <w:p w:rsidR="006F0ED1" w:rsidRDefault="006F0ED1">
          <w:pPr>
            <w:pStyle w:val="A1FDECE22215469E882E012F10E10C3B"/>
          </w:pPr>
          <w:r w:rsidRPr="00F46743">
            <w:t>Assuming this is your last chapter in the book, create a title that is somewhat forward-looking, for example, “Saving the Singers.” Here, present an outlook of how the information in this book, as well as new scientific insights, will affect the future. Also discuss what the world will look like if we don’t do our part to keep the ocean clean.</w:t>
          </w:r>
        </w:p>
      </w:docPartBody>
    </w:docPart>
    <w:docPart>
      <w:docPartPr>
        <w:name w:val="BAAD68B9786C4CF8BCE7D63CACE8E077"/>
        <w:category>
          <w:name w:val="General"/>
          <w:gallery w:val="placeholder"/>
        </w:category>
        <w:types>
          <w:type w:val="bbPlcHdr"/>
        </w:types>
        <w:behaviors>
          <w:behavior w:val="content"/>
        </w:behaviors>
        <w:guid w:val="{748C216F-41FC-4A02-8C43-A08BD1E1DF39}"/>
      </w:docPartPr>
      <w:docPartBody>
        <w:p w:rsidR="006F0ED1" w:rsidRDefault="006F0ED1">
          <w:pPr>
            <w:pStyle w:val="BAAD68B9786C4CF8BCE7D63CACE8E077"/>
          </w:pPr>
          <w:r w:rsidRPr="00107695">
            <w:t>Ocean Conservation</w:t>
          </w:r>
        </w:p>
      </w:docPartBody>
    </w:docPart>
    <w:docPart>
      <w:docPartPr>
        <w:name w:val="4AE6506C577943A1A9E1D679EF6165A6"/>
        <w:category>
          <w:name w:val="General"/>
          <w:gallery w:val="placeholder"/>
        </w:category>
        <w:types>
          <w:type w:val="bbPlcHdr"/>
        </w:types>
        <w:behaviors>
          <w:behavior w:val="content"/>
        </w:behaviors>
        <w:guid w:val="{4C412BBF-D0D9-4F2B-B3AA-6336D2CC710F}"/>
      </w:docPartPr>
      <w:docPartBody>
        <w:p w:rsidR="006F0ED1" w:rsidRDefault="006F0ED1">
          <w:pPr>
            <w:pStyle w:val="4AE6506C577943A1A9E1D679EF6165A6"/>
          </w:pPr>
          <w:r w:rsidRPr="001710CE">
            <w:t>Insert content here…</w:t>
          </w:r>
        </w:p>
      </w:docPartBody>
    </w:docPart>
    <w:docPart>
      <w:docPartPr>
        <w:name w:val="C7FACB55B7104185B93A5F9F7AB883EA"/>
        <w:category>
          <w:name w:val="General"/>
          <w:gallery w:val="placeholder"/>
        </w:category>
        <w:types>
          <w:type w:val="bbPlcHdr"/>
        </w:types>
        <w:behaviors>
          <w:behavior w:val="content"/>
        </w:behaviors>
        <w:guid w:val="{38F32FCB-E3ED-4575-ADDE-2E1BB60C4B26}"/>
      </w:docPartPr>
      <w:docPartBody>
        <w:p w:rsidR="006F0ED1" w:rsidRDefault="006F0ED1" w:rsidP="00F46743">
          <w:pPr>
            <w:pStyle w:val="TipText"/>
          </w:pPr>
          <w:r>
            <w:t>Divide your chapter into sections with relevant subheadings. Subheadings guide the reader through the chapter and help in showing how you perceive the topic. Always have more than one subheading per chapter and make sure they are related to your chapter topic.</w:t>
          </w:r>
        </w:p>
        <w:p w:rsidR="006F0ED1" w:rsidRDefault="006F0ED1">
          <w:pPr>
            <w:pStyle w:val="C7FACB55B7104185B93A5F9F7AB883EA"/>
          </w:pPr>
          <w:r>
            <w:t>When researching content for a particular chapter, any key highlights you come across can act as a subheading. For example, Subheading 1 for this chapter is “Ocean Conservation” where you then discuss the importance of being eco-conscious and “green”, etc.</w:t>
          </w:r>
        </w:p>
      </w:docPartBody>
    </w:docPart>
    <w:docPart>
      <w:docPartPr>
        <w:name w:val="F3C2F4B5F48442A39581BF9D97B5F5A8"/>
        <w:category>
          <w:name w:val="General"/>
          <w:gallery w:val="placeholder"/>
        </w:category>
        <w:types>
          <w:type w:val="bbPlcHdr"/>
        </w:types>
        <w:behaviors>
          <w:behavior w:val="content"/>
        </w:behaviors>
        <w:guid w:val="{04CC3EEB-34D8-4152-9C75-33C25F7981FC}"/>
      </w:docPartPr>
      <w:docPartBody>
        <w:p w:rsidR="006F0ED1" w:rsidRDefault="006F0ED1">
          <w:pPr>
            <w:pStyle w:val="F3C2F4B5F48442A39581BF9D97B5F5A8"/>
          </w:pPr>
          <w:r w:rsidRPr="00107695">
            <w:t>How to Volunteer</w:t>
          </w:r>
        </w:p>
      </w:docPartBody>
    </w:docPart>
    <w:docPart>
      <w:docPartPr>
        <w:name w:val="618F30F3A5314B6ABF24F1C2A296BCD0"/>
        <w:category>
          <w:name w:val="General"/>
          <w:gallery w:val="placeholder"/>
        </w:category>
        <w:types>
          <w:type w:val="bbPlcHdr"/>
        </w:types>
        <w:behaviors>
          <w:behavior w:val="content"/>
        </w:behaviors>
        <w:guid w:val="{8469FB34-0CD7-4EAA-88A7-5A1D4B853F57}"/>
      </w:docPartPr>
      <w:docPartBody>
        <w:p w:rsidR="006F0ED1" w:rsidRDefault="006F0ED1">
          <w:pPr>
            <w:pStyle w:val="618F30F3A5314B6ABF24F1C2A296BCD0"/>
          </w:pPr>
          <w:r w:rsidRPr="001710CE">
            <w:t>Insert content here…</w:t>
          </w:r>
        </w:p>
      </w:docPartBody>
    </w:docPart>
    <w:docPart>
      <w:docPartPr>
        <w:name w:val="D1215F2BA3FB405BB3FB9A53BD261534"/>
        <w:category>
          <w:name w:val="General"/>
          <w:gallery w:val="placeholder"/>
        </w:category>
        <w:types>
          <w:type w:val="bbPlcHdr"/>
        </w:types>
        <w:behaviors>
          <w:behavior w:val="content"/>
        </w:behaviors>
        <w:guid w:val="{6228846C-CC74-4BE4-9EBD-A387CE467DF1}"/>
      </w:docPartPr>
      <w:docPartBody>
        <w:p w:rsidR="006F0ED1" w:rsidRDefault="006F0ED1">
          <w:pPr>
            <w:pStyle w:val="D1215F2BA3FB405BB3FB9A53BD261534"/>
          </w:pPr>
          <w:r w:rsidRPr="00F46743">
            <w:t>For Subheading 2, use a subtitle such as “How to Volunteer.” Here, wrap everything up by discussing how all the strategies provided will ensure a better tomorrow for all.</w:t>
          </w:r>
        </w:p>
      </w:docPartBody>
    </w:docPart>
    <w:docPart>
      <w:docPartPr>
        <w:name w:val="8A6F65C7586441F4B3ACFD40AE490F25"/>
        <w:category>
          <w:name w:val="General"/>
          <w:gallery w:val="placeholder"/>
        </w:category>
        <w:types>
          <w:type w:val="bbPlcHdr"/>
        </w:types>
        <w:behaviors>
          <w:behavior w:val="content"/>
        </w:behaviors>
        <w:guid w:val="{59867B97-3C60-4EC9-9DD5-648DC013858E}"/>
      </w:docPartPr>
      <w:docPartBody>
        <w:p w:rsidR="006F0ED1" w:rsidRDefault="006F0ED1">
          <w:pPr>
            <w:pStyle w:val="8A6F65C7586441F4B3ACFD40AE490F25"/>
          </w:pPr>
          <w:r w:rsidRPr="001710CE">
            <w:t xml:space="preserve">Chapter </w:t>
          </w:r>
          <w:r w:rsidRPr="001710CE">
            <w:t>Summary/Key Takeaways</w:t>
          </w:r>
        </w:p>
      </w:docPartBody>
    </w:docPart>
    <w:docPart>
      <w:docPartPr>
        <w:name w:val="65B487D596394F4E9C9D8C3C23DE74FB"/>
        <w:category>
          <w:name w:val="General"/>
          <w:gallery w:val="placeholder"/>
        </w:category>
        <w:types>
          <w:type w:val="bbPlcHdr"/>
        </w:types>
        <w:behaviors>
          <w:behavior w:val="content"/>
        </w:behaviors>
        <w:guid w:val="{2BEDD2EC-7F21-437E-B814-F2B367BA3A6A}"/>
      </w:docPartPr>
      <w:docPartBody>
        <w:p w:rsidR="006F0ED1" w:rsidRDefault="006F0ED1">
          <w:pPr>
            <w:pStyle w:val="65B487D596394F4E9C9D8C3C23DE74FB"/>
          </w:pPr>
          <w:r w:rsidRPr="001710CE">
            <w:t>Insert content here…</w:t>
          </w:r>
        </w:p>
      </w:docPartBody>
    </w:docPart>
    <w:docPart>
      <w:docPartPr>
        <w:name w:val="206A293E0B264BEEB31F00B24A3358A8"/>
        <w:category>
          <w:name w:val="General"/>
          <w:gallery w:val="placeholder"/>
        </w:category>
        <w:types>
          <w:type w:val="bbPlcHdr"/>
        </w:types>
        <w:behaviors>
          <w:behavior w:val="content"/>
        </w:behaviors>
        <w:guid w:val="{49635065-1D6C-444B-8F27-D5140E2C4195}"/>
      </w:docPartPr>
      <w:docPartBody>
        <w:p w:rsidR="006F0ED1" w:rsidRPr="00892AD0" w:rsidRDefault="006F0ED1" w:rsidP="001710CE">
          <w:pPr>
            <w:pStyle w:val="TipText"/>
          </w:pPr>
          <w:r w:rsidRPr="00892AD0">
            <w:t xml:space="preserve">Remind the reader of the key points of the chapter in a short paragraph. Alternatively, use a bullet point format as shown below: </w:t>
          </w:r>
        </w:p>
        <w:p w:rsidR="006F0ED1" w:rsidRPr="00892AD0" w:rsidRDefault="006F0ED1" w:rsidP="00107695">
          <w:pPr>
            <w:pStyle w:val="TipTextBullets"/>
            <w:tabs>
              <w:tab w:val="clear" w:pos="360"/>
            </w:tabs>
          </w:pPr>
          <w:r w:rsidRPr="00F46743">
            <w:t>Taking care of our oceans is in the best interest of ourselves and the planet…</w:t>
          </w:r>
        </w:p>
        <w:p w:rsidR="006F0ED1" w:rsidRPr="00892AD0" w:rsidRDefault="006F0ED1" w:rsidP="00107695">
          <w:pPr>
            <w:pStyle w:val="TipTextBullets"/>
            <w:tabs>
              <w:tab w:val="clear" w:pos="360"/>
            </w:tabs>
          </w:pPr>
          <w:r w:rsidRPr="00892AD0">
            <w:t>Point 2 from your text…</w:t>
          </w:r>
        </w:p>
        <w:p w:rsidR="006F0ED1" w:rsidRPr="00892AD0" w:rsidRDefault="006F0ED1" w:rsidP="00107695">
          <w:pPr>
            <w:pStyle w:val="TipTextBullets"/>
            <w:tabs>
              <w:tab w:val="clear" w:pos="360"/>
            </w:tabs>
          </w:pPr>
          <w:r w:rsidRPr="00892AD0">
            <w:t>Point 3 from your text…</w:t>
          </w:r>
        </w:p>
        <w:p w:rsidR="006F0ED1" w:rsidRDefault="006F0ED1">
          <w:pPr>
            <w:pStyle w:val="206A293E0B264BEEB31F00B24A3358A8"/>
          </w:pPr>
          <w:r w:rsidRPr="00892AD0">
            <w:t>etc.</w:t>
          </w:r>
        </w:p>
      </w:docPartBody>
    </w:docPart>
    <w:docPart>
      <w:docPartPr>
        <w:name w:val="C0D0B0EC33104F4A8A2F39E7F64D7092"/>
        <w:category>
          <w:name w:val="General"/>
          <w:gallery w:val="placeholder"/>
        </w:category>
        <w:types>
          <w:type w:val="bbPlcHdr"/>
        </w:types>
        <w:behaviors>
          <w:behavior w:val="content"/>
        </w:behaviors>
        <w:guid w:val="{85BB4F4F-C0E1-4B3A-A875-B6418CD2F802}"/>
      </w:docPartPr>
      <w:docPartBody>
        <w:p w:rsidR="006F0ED1" w:rsidRDefault="006F0ED1">
          <w:pPr>
            <w:pStyle w:val="C0D0B0EC33104F4A8A2F39E7F64D7092"/>
          </w:pPr>
          <w:bookmarkStart w:id="1" w:name="_Toc527370448"/>
          <w:r w:rsidRPr="001710CE">
            <w:t>Epilogue/Conclusion</w:t>
          </w:r>
          <w:bookmarkEnd w:id="1"/>
        </w:p>
      </w:docPartBody>
    </w:docPart>
    <w:docPart>
      <w:docPartPr>
        <w:name w:val="1286FF6C2D0B421DADEEA1CC1E1E64FF"/>
        <w:category>
          <w:name w:val="General"/>
          <w:gallery w:val="placeholder"/>
        </w:category>
        <w:types>
          <w:type w:val="bbPlcHdr"/>
        </w:types>
        <w:behaviors>
          <w:behavior w:val="content"/>
        </w:behaviors>
        <w:guid w:val="{9E83EECD-989D-43CF-8787-3199AD6E7E70}"/>
      </w:docPartPr>
      <w:docPartBody>
        <w:p w:rsidR="006F0ED1" w:rsidRDefault="006F0ED1">
          <w:pPr>
            <w:pStyle w:val="1286FF6C2D0B421DADEEA1CC1E1E64FF"/>
          </w:pPr>
          <w:r w:rsidRPr="001710CE">
            <w:t>Insert content here…</w:t>
          </w:r>
        </w:p>
      </w:docPartBody>
    </w:docPart>
    <w:docPart>
      <w:docPartPr>
        <w:name w:val="418D7DA077BE466C98661357BA25F7DE"/>
        <w:category>
          <w:name w:val="General"/>
          <w:gallery w:val="placeholder"/>
        </w:category>
        <w:types>
          <w:type w:val="bbPlcHdr"/>
        </w:types>
        <w:behaviors>
          <w:behavior w:val="content"/>
        </w:behaviors>
        <w:guid w:val="{FDDB3FD4-1AAD-416E-9591-F7B13679B836}"/>
      </w:docPartPr>
      <w:docPartBody>
        <w:p w:rsidR="006F0ED1" w:rsidRDefault="006F0ED1">
          <w:pPr>
            <w:pStyle w:val="418D7DA077BE466C98661357BA25F7DE"/>
          </w:pPr>
          <w:r w:rsidRPr="001710CE">
            <w:t>Keep it short and sweet. Mention the key highlights of the book and the action steps to solve the problem</w:t>
          </w:r>
          <w:r>
            <w:t>s</w:t>
          </w:r>
          <w:r w:rsidRPr="001710CE">
            <w:t xml:space="preserve">. Remind </w:t>
          </w:r>
          <w:r>
            <w:t>the reader</w:t>
          </w:r>
          <w:r w:rsidRPr="001710CE">
            <w:t xml:space="preserve"> of how taking the said action steps will benefit them.</w:t>
          </w:r>
        </w:p>
      </w:docPartBody>
    </w:docPart>
    <w:docPart>
      <w:docPartPr>
        <w:name w:val="2407540533424DEE80098D90899A2AC0"/>
        <w:category>
          <w:name w:val="General"/>
          <w:gallery w:val="placeholder"/>
        </w:category>
        <w:types>
          <w:type w:val="bbPlcHdr"/>
        </w:types>
        <w:behaviors>
          <w:behavior w:val="content"/>
        </w:behaviors>
        <w:guid w:val="{A9349E79-7B10-4567-9432-FC20B02E4107}"/>
      </w:docPartPr>
      <w:docPartBody>
        <w:p w:rsidR="006F0ED1" w:rsidRDefault="006F0ED1">
          <w:pPr>
            <w:pStyle w:val="2407540533424DEE80098D90899A2AC0"/>
          </w:pPr>
          <w:bookmarkStart w:id="2" w:name="_Toc527370449"/>
          <w:r w:rsidRPr="001710CE">
            <w:t>Bibliography</w:t>
          </w:r>
          <w:bookmarkEnd w:id="2"/>
        </w:p>
      </w:docPartBody>
    </w:docPart>
    <w:docPart>
      <w:docPartPr>
        <w:name w:val="CBC65D364BF04ABCB2A1A1602BD57109"/>
        <w:category>
          <w:name w:val="General"/>
          <w:gallery w:val="placeholder"/>
        </w:category>
        <w:types>
          <w:type w:val="bbPlcHdr"/>
        </w:types>
        <w:behaviors>
          <w:behavior w:val="content"/>
        </w:behaviors>
        <w:guid w:val="{8225E0C9-F6B3-4824-BBAD-5749FD363E50}"/>
      </w:docPartPr>
      <w:docPartBody>
        <w:p w:rsidR="006F0ED1" w:rsidRPr="00D84035" w:rsidRDefault="006F0ED1" w:rsidP="00D84035">
          <w:pPr>
            <w:pStyle w:val="TipText"/>
          </w:pPr>
          <w:r w:rsidRPr="00D84035">
            <w:t>Below is an example of a list of works cited using APA style. Arrange your list of references alphabetically.</w:t>
          </w:r>
        </w:p>
        <w:p w:rsidR="006F0ED1" w:rsidRDefault="006F0ED1" w:rsidP="00D84035">
          <w:pPr>
            <w:pStyle w:val="TipText"/>
          </w:pPr>
          <w:r w:rsidRPr="00D84035">
            <w:t>When citing books, use the format as shown in the following examples, applying Bibliography style to the format:</w:t>
          </w:r>
        </w:p>
        <w:p w:rsidR="006F0ED1" w:rsidRDefault="006F0ED1"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6F0ED1" w:rsidRDefault="006F0ED1" w:rsidP="00D84035">
          <w:pPr>
            <w:pStyle w:val="TipText"/>
            <w:ind w:left="1800" w:hanging="540"/>
          </w:pPr>
          <w:r>
            <w:t xml:space="preserve">King, S. (2000). </w:t>
          </w:r>
          <w:r w:rsidRPr="00414D16">
            <w:rPr>
              <w:i/>
            </w:rPr>
            <w:t>On writing: A memoir of the craft.</w:t>
          </w:r>
          <w:r>
            <w:t xml:space="preserve"> New York</w:t>
          </w:r>
          <w:r>
            <w:t>, NY</w:t>
          </w:r>
          <w:r>
            <w:t>: Pocket Books.</w:t>
          </w:r>
        </w:p>
        <w:p w:rsidR="006F0ED1" w:rsidRDefault="006F0ED1"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6F0ED1" w:rsidRDefault="006F0ED1" w:rsidP="00D84035">
          <w:pPr>
            <w:pStyle w:val="TipText"/>
          </w:pPr>
          <w:r w:rsidRPr="00593D2D">
            <w:rPr>
              <w:u w:val="single"/>
            </w:rPr>
            <w:t>For internet documents</w:t>
          </w:r>
        </w:p>
        <w:p w:rsidR="006F0ED1" w:rsidRDefault="006F0ED1"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6F0ED1" w:rsidRDefault="006F0ED1"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6F0ED1" w:rsidRDefault="006F0ED1" w:rsidP="00D84035">
          <w:pPr>
            <w:pStyle w:val="TipText"/>
          </w:pPr>
          <w:r w:rsidRPr="00593D2D">
            <w:rPr>
              <w:u w:val="single"/>
            </w:rPr>
            <w:t>For online periodicals</w:t>
          </w:r>
        </w:p>
        <w:p w:rsidR="006F0ED1" w:rsidRDefault="006F0ED1"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6F0ED1" w:rsidRDefault="006F0ED1"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6F0ED1" w:rsidRDefault="006F0ED1" w:rsidP="00D84035">
          <w:pPr>
            <w:pStyle w:val="TipText"/>
          </w:pPr>
          <w:r w:rsidRPr="00DA6FC3">
            <w:t>When citing magazines, use the format as shown in the following examples:</w:t>
          </w:r>
        </w:p>
        <w:p w:rsidR="006F0ED1" w:rsidRPr="00D84035" w:rsidRDefault="006F0ED1" w:rsidP="00D84035">
          <w:pPr>
            <w:pStyle w:val="TipText"/>
            <w:rPr>
              <w:u w:val="single"/>
            </w:rPr>
          </w:pPr>
          <w:r w:rsidRPr="00DA6FC3">
            <w:rPr>
              <w:u w:val="single"/>
            </w:rPr>
            <w:t>For magazines and periodicals</w:t>
          </w:r>
        </w:p>
        <w:p w:rsidR="006F0ED1" w:rsidRDefault="006F0ED1"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6F0ED1" w:rsidRDefault="006F0ED1"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F0ED1" w:rsidRDefault="006F0ED1">
          <w:pPr>
            <w:pStyle w:val="CBC65D364BF04ABCB2A1A1602BD57109"/>
          </w:pPr>
          <w:r>
            <w:t>For more details and guidelines, consult the APA Publication Manual.</w:t>
          </w:r>
        </w:p>
      </w:docPartBody>
    </w:docPart>
    <w:docPart>
      <w:docPartPr>
        <w:name w:val="FD008257FA8E4BAB9EABAA1329B36677"/>
        <w:category>
          <w:name w:val="General"/>
          <w:gallery w:val="placeholder"/>
        </w:category>
        <w:types>
          <w:type w:val="bbPlcHdr"/>
        </w:types>
        <w:behaviors>
          <w:behavior w:val="content"/>
        </w:behaviors>
        <w:guid w:val="{38DADF5B-76BB-4BAB-BFE9-03DA2B30CBC2}"/>
      </w:docPartPr>
      <w:docPartBody>
        <w:p w:rsidR="006F0ED1" w:rsidRDefault="006F0ED1">
          <w:pPr>
            <w:pStyle w:val="FD008257FA8E4BAB9EABAA1329B36677"/>
          </w:pPr>
          <w:bookmarkStart w:id="3" w:name="_Toc527370450"/>
          <w:r w:rsidRPr="001710CE">
            <w:t>Acknowledgments</w:t>
          </w:r>
          <w:bookmarkEnd w:id="3"/>
        </w:p>
      </w:docPartBody>
    </w:docPart>
    <w:docPart>
      <w:docPartPr>
        <w:name w:val="5CD6E9D09BFF42919E6F4FC0C37B1F91"/>
        <w:category>
          <w:name w:val="General"/>
          <w:gallery w:val="placeholder"/>
        </w:category>
        <w:types>
          <w:type w:val="bbPlcHdr"/>
        </w:types>
        <w:behaviors>
          <w:behavior w:val="content"/>
        </w:behaviors>
        <w:guid w:val="{A2638C46-A98E-4FA8-9F1B-51BFAB7B810A}"/>
      </w:docPartPr>
      <w:docPartBody>
        <w:p w:rsidR="006F0ED1" w:rsidRDefault="006F0ED1">
          <w:pPr>
            <w:pStyle w:val="5CD6E9D09BFF42919E6F4FC0C37B1F91"/>
          </w:pPr>
          <w:r w:rsidRPr="001710CE">
            <w:t>Insert content here…</w:t>
          </w:r>
        </w:p>
      </w:docPartBody>
    </w:docPart>
    <w:docPart>
      <w:docPartPr>
        <w:name w:val="A57266E40ABA4DB8B0B34C2DB2E61B0C"/>
        <w:category>
          <w:name w:val="General"/>
          <w:gallery w:val="placeholder"/>
        </w:category>
        <w:types>
          <w:type w:val="bbPlcHdr"/>
        </w:types>
        <w:behaviors>
          <w:behavior w:val="content"/>
        </w:behaviors>
        <w:guid w:val="{5128951C-3682-4D81-9E43-555EDF6CF90A}"/>
      </w:docPartPr>
      <w:docPartBody>
        <w:p w:rsidR="006F0ED1" w:rsidRDefault="006F0ED1">
          <w:pPr>
            <w:pStyle w:val="A57266E40ABA4DB8B0B34C2DB2E61B0C"/>
          </w:pPr>
          <w:r w:rsidRPr="001710CE">
            <w:t xml:space="preserve">Thank the key people who inspired you and helped you throughout the process of writing and publishing your work. This is </w:t>
          </w:r>
          <w:r w:rsidRPr="001710CE">
            <w:t>somewhat similar to the dedication page, except here you can elaborate and include more people.</w:t>
          </w:r>
        </w:p>
      </w:docPartBody>
    </w:docPart>
    <w:docPart>
      <w:docPartPr>
        <w:name w:val="59094D891D30476C891E913DA3D0A0C7"/>
        <w:category>
          <w:name w:val="General"/>
          <w:gallery w:val="placeholder"/>
        </w:category>
        <w:types>
          <w:type w:val="bbPlcHdr"/>
        </w:types>
        <w:behaviors>
          <w:behavior w:val="content"/>
        </w:behaviors>
        <w:guid w:val="{0920C387-4AB2-4F81-BB1C-DCB02882BADB}"/>
      </w:docPartPr>
      <w:docPartBody>
        <w:p w:rsidR="006F0ED1" w:rsidRDefault="006F0ED1">
          <w:pPr>
            <w:pStyle w:val="59094D891D30476C891E913DA3D0A0C7"/>
          </w:pPr>
          <w:bookmarkStart w:id="4" w:name="_Toc527370451"/>
          <w:r w:rsidRPr="001710CE">
            <w:t>About the Author</w:t>
          </w:r>
          <w:bookmarkEnd w:id="4"/>
        </w:p>
      </w:docPartBody>
    </w:docPart>
    <w:docPart>
      <w:docPartPr>
        <w:name w:val="7DB405638A9349D5AF18FB9E974DB823"/>
        <w:category>
          <w:name w:val="General"/>
          <w:gallery w:val="placeholder"/>
        </w:category>
        <w:types>
          <w:type w:val="bbPlcHdr"/>
        </w:types>
        <w:behaviors>
          <w:behavior w:val="content"/>
        </w:behaviors>
        <w:guid w:val="{E131833E-6106-4E6B-AC9C-205E7FD14BB6}"/>
      </w:docPartPr>
      <w:docPartBody>
        <w:p w:rsidR="006F0ED1" w:rsidRDefault="006F0ED1">
          <w:pPr>
            <w:pStyle w:val="7DB405638A9349D5AF18FB9E974DB823"/>
          </w:pPr>
          <w:r w:rsidRPr="001710CE">
            <w:t>Insert content here…</w:t>
          </w:r>
        </w:p>
      </w:docPartBody>
    </w:docPart>
    <w:docPart>
      <w:docPartPr>
        <w:name w:val="31A18B1C21CE4A209471A49E4A7CE828"/>
        <w:category>
          <w:name w:val="General"/>
          <w:gallery w:val="placeholder"/>
        </w:category>
        <w:types>
          <w:type w:val="bbPlcHdr"/>
        </w:types>
        <w:behaviors>
          <w:behavior w:val="content"/>
        </w:behaviors>
        <w:guid w:val="{351C569B-726A-4025-8EC7-A8052EA82E09}"/>
      </w:docPartPr>
      <w:docPartBody>
        <w:p w:rsidR="006F0ED1" w:rsidRPr="001710CE" w:rsidRDefault="006F0ED1"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6F0ED1" w:rsidRPr="001710CE" w:rsidRDefault="006F0ED1" w:rsidP="00107695">
          <w:pPr>
            <w:pStyle w:val="TipTextBullets"/>
            <w:tabs>
              <w:tab w:val="clear" w:pos="360"/>
            </w:tabs>
          </w:pPr>
          <w:r w:rsidRPr="001710CE">
            <w:t>Professional and personal achievements related to the topic at hand</w:t>
          </w:r>
        </w:p>
        <w:p w:rsidR="006F0ED1" w:rsidRPr="001710CE" w:rsidRDefault="006F0ED1" w:rsidP="00107695">
          <w:pPr>
            <w:pStyle w:val="TipTextBullets"/>
            <w:tabs>
              <w:tab w:val="clear" w:pos="360"/>
            </w:tabs>
          </w:pPr>
          <w:r w:rsidRPr="001710CE">
            <w:t>List of other published works and a link to your website</w:t>
          </w:r>
        </w:p>
        <w:p w:rsidR="006F0ED1" w:rsidRPr="001710CE" w:rsidRDefault="006F0ED1" w:rsidP="00107695">
          <w:pPr>
            <w:pStyle w:val="TipTextBullets"/>
            <w:tabs>
              <w:tab w:val="clear" w:pos="360"/>
            </w:tabs>
          </w:pPr>
          <w:r w:rsidRPr="001710CE">
            <w:t>Educational background</w:t>
          </w:r>
        </w:p>
        <w:p w:rsidR="006F0ED1" w:rsidRPr="001710CE" w:rsidRDefault="006F0ED1" w:rsidP="00107695">
          <w:pPr>
            <w:pStyle w:val="TipTextBullets"/>
            <w:tabs>
              <w:tab w:val="clear" w:pos="360"/>
            </w:tabs>
          </w:pPr>
          <w:r w:rsidRPr="001710CE">
            <w:t>Mention other notable experts in the field that you have worked with</w:t>
          </w:r>
        </w:p>
        <w:p w:rsidR="006F0ED1" w:rsidRDefault="006F0ED1">
          <w:pPr>
            <w:pStyle w:val="31A18B1C21CE4A209471A49E4A7CE828"/>
          </w:pPr>
          <w:r w:rsidRPr="001710CE">
            <w:t>Your area of residence, family status, hobbies, etc.</w:t>
          </w:r>
        </w:p>
      </w:docPartBody>
    </w:docPart>
    <w:docPart>
      <w:docPartPr>
        <w:name w:val="ABF423EE40D548369DD5651DBF286550"/>
        <w:category>
          <w:name w:val="General"/>
          <w:gallery w:val="placeholder"/>
        </w:category>
        <w:types>
          <w:type w:val="bbPlcHdr"/>
        </w:types>
        <w:behaviors>
          <w:behavior w:val="content"/>
        </w:behaviors>
        <w:guid w:val="{4124199E-8F36-447C-8B69-79E9E2E17F3F}"/>
      </w:docPartPr>
      <w:docPartBody>
        <w:p w:rsidR="006F0ED1" w:rsidRDefault="006F0ED1" w:rsidP="006F0ED1">
          <w:pPr>
            <w:pStyle w:val="ABF423EE40D548369DD5651DBF286550"/>
          </w:pPr>
          <w:r w:rsidRPr="00107695">
            <w:t>Love Songs</w:t>
          </w:r>
        </w:p>
      </w:docPartBody>
    </w:docPart>
    <w:docPart>
      <w:docPartPr>
        <w:name w:val="2130D11E27B944F09B5E601EDFF649ED"/>
        <w:category>
          <w:name w:val="General"/>
          <w:gallery w:val="placeholder"/>
        </w:category>
        <w:types>
          <w:type w:val="bbPlcHdr"/>
        </w:types>
        <w:behaviors>
          <w:behavior w:val="content"/>
        </w:behaviors>
        <w:guid w:val="{258C9FD1-3E20-49FE-B5D6-1341ACE4BE6E}"/>
      </w:docPartPr>
      <w:docPartBody>
        <w:p w:rsidR="006F0ED1" w:rsidRDefault="006F0ED1" w:rsidP="006F0ED1">
          <w:pPr>
            <w:pStyle w:val="2130D11E27B944F09B5E601EDFF649ED"/>
          </w:pPr>
          <w:r w:rsidRPr="0035576A">
            <w:t>Insert content here…</w:t>
          </w:r>
        </w:p>
      </w:docPartBody>
    </w:docPart>
    <w:docPart>
      <w:docPartPr>
        <w:name w:val="F8A4A34DECC14862A518E2208DDE4417"/>
        <w:category>
          <w:name w:val="General"/>
          <w:gallery w:val="placeholder"/>
        </w:category>
        <w:types>
          <w:type w:val="bbPlcHdr"/>
        </w:types>
        <w:behaviors>
          <w:behavior w:val="content"/>
        </w:behaviors>
        <w:guid w:val="{DD7590F3-3488-4375-A85C-198987040D3D}"/>
      </w:docPartPr>
      <w:docPartBody>
        <w:p w:rsidR="006F0ED1" w:rsidRDefault="006F0ED1" w:rsidP="006F0ED1">
          <w:pPr>
            <w:pStyle w:val="F8A4A34DECC14862A518E2208DDE4417"/>
          </w:pPr>
          <w:r w:rsidRPr="00F46743">
            <w:t>An example for Subheading 2 is “Love Songs.” This chapter would talk about songs whales use during mating season.</w:t>
          </w:r>
        </w:p>
      </w:docPartBody>
    </w:docPart>
    <w:docPart>
      <w:docPartPr>
        <w:name w:val="C403E7B9A83742B9A9BBF1A6A761EA76"/>
        <w:category>
          <w:name w:val="General"/>
          <w:gallery w:val="placeholder"/>
        </w:category>
        <w:types>
          <w:type w:val="bbPlcHdr"/>
        </w:types>
        <w:behaviors>
          <w:behavior w:val="content"/>
        </w:behaviors>
        <w:guid w:val="{78F3063D-063A-4134-9EBE-48B43EFBEBC0}"/>
      </w:docPartPr>
      <w:docPartBody>
        <w:p w:rsidR="006F0ED1" w:rsidRDefault="006F0ED1" w:rsidP="006F0ED1">
          <w:pPr>
            <w:pStyle w:val="C403E7B9A83742B9A9BBF1A6A761EA76"/>
          </w:pPr>
          <w:r w:rsidRPr="00107695">
            <w:t>Love Songs</w:t>
          </w:r>
        </w:p>
      </w:docPartBody>
    </w:docPart>
    <w:docPart>
      <w:docPartPr>
        <w:name w:val="BC05BDD08899413EBF1AC4BDC6E1023C"/>
        <w:category>
          <w:name w:val="General"/>
          <w:gallery w:val="placeholder"/>
        </w:category>
        <w:types>
          <w:type w:val="bbPlcHdr"/>
        </w:types>
        <w:behaviors>
          <w:behavior w:val="content"/>
        </w:behaviors>
        <w:guid w:val="{CCF8BE88-4366-4FBF-A311-D6B7C49180FD}"/>
      </w:docPartPr>
      <w:docPartBody>
        <w:p w:rsidR="006F0ED1" w:rsidRDefault="006F0ED1" w:rsidP="006F0ED1">
          <w:pPr>
            <w:pStyle w:val="BC05BDD08899413EBF1AC4BDC6E1023C"/>
          </w:pPr>
          <w:r w:rsidRPr="0035576A">
            <w:t>Insert content here…</w:t>
          </w:r>
        </w:p>
      </w:docPartBody>
    </w:docPart>
    <w:docPart>
      <w:docPartPr>
        <w:name w:val="0C7D066269AC4CEBB352F97E9869657E"/>
        <w:category>
          <w:name w:val="General"/>
          <w:gallery w:val="placeholder"/>
        </w:category>
        <w:types>
          <w:type w:val="bbPlcHdr"/>
        </w:types>
        <w:behaviors>
          <w:behavior w:val="content"/>
        </w:behaviors>
        <w:guid w:val="{400A0AE1-ADE4-49EA-84AE-6B1A630ECC98}"/>
      </w:docPartPr>
      <w:docPartBody>
        <w:p w:rsidR="006F0ED1" w:rsidRDefault="006F0ED1" w:rsidP="006F0ED1">
          <w:pPr>
            <w:pStyle w:val="0C7D066269AC4CEBB352F97E9869657E"/>
          </w:pPr>
          <w:r w:rsidRPr="00F46743">
            <w:t>An example for Subheading 2 is “Love Songs.” This chapter would talk about songs whales use during mating season.</w:t>
          </w:r>
        </w:p>
      </w:docPartBody>
    </w:docPart>
    <w:docPart>
      <w:docPartPr>
        <w:name w:val="5387554FC17C419BA4859CB951C152DA"/>
        <w:category>
          <w:name w:val="General"/>
          <w:gallery w:val="placeholder"/>
        </w:category>
        <w:types>
          <w:type w:val="bbPlcHdr"/>
        </w:types>
        <w:behaviors>
          <w:behavior w:val="content"/>
        </w:behaviors>
        <w:guid w:val="{386C25BF-C4E6-402F-B35C-7BEE29C46FE6}"/>
      </w:docPartPr>
      <w:docPartBody>
        <w:p w:rsidR="006F0ED1" w:rsidRDefault="006F0ED1" w:rsidP="006F0ED1">
          <w:pPr>
            <w:pStyle w:val="5387554FC17C419BA4859CB951C152DA"/>
          </w:pPr>
          <w:r w:rsidRPr="00107695">
            <w:t>An Oceanic Chorus</w:t>
          </w:r>
        </w:p>
      </w:docPartBody>
    </w:docPart>
    <w:docPart>
      <w:docPartPr>
        <w:name w:val="F3328F2745044CC1A3ECB3E5FEB4D926"/>
        <w:category>
          <w:name w:val="General"/>
          <w:gallery w:val="placeholder"/>
        </w:category>
        <w:types>
          <w:type w:val="bbPlcHdr"/>
        </w:types>
        <w:behaviors>
          <w:behavior w:val="content"/>
        </w:behaviors>
        <w:guid w:val="{04E49E0B-62C9-4783-BDE7-38E60BEAB9C2}"/>
      </w:docPartPr>
      <w:docPartBody>
        <w:p w:rsidR="006F0ED1" w:rsidRDefault="006F0ED1" w:rsidP="006F0ED1">
          <w:pPr>
            <w:pStyle w:val="F3328F2745044CC1A3ECB3E5FEB4D926"/>
          </w:pPr>
          <w:r w:rsidRPr="00561FD1">
            <w:t>Insert content here…</w:t>
          </w:r>
        </w:p>
      </w:docPartBody>
    </w:docPart>
    <w:docPart>
      <w:docPartPr>
        <w:name w:val="49E6B5A1DF5246D6818C8E054303F227"/>
        <w:category>
          <w:name w:val="General"/>
          <w:gallery w:val="placeholder"/>
        </w:category>
        <w:types>
          <w:type w:val="bbPlcHdr"/>
        </w:types>
        <w:behaviors>
          <w:behavior w:val="content"/>
        </w:behaviors>
        <w:guid w:val="{C8CB5C1C-B083-4699-995A-100949B648DE}"/>
      </w:docPartPr>
      <w:docPartBody>
        <w:p w:rsidR="006F0ED1" w:rsidRDefault="006F0ED1" w:rsidP="00F46743">
          <w:pPr>
            <w:pStyle w:val="TipText"/>
          </w:pPr>
          <w:r>
            <w:t>Divide your chapter into sections with relevant subheadings. Subheadings guide the reader through the chapter and help in showing how you perceive the topic. Always have more than one subheading per chapter and make sure they are related to your chapter topic.</w:t>
          </w:r>
        </w:p>
        <w:p w:rsidR="006F0ED1" w:rsidRDefault="006F0ED1" w:rsidP="006F0ED1">
          <w:pPr>
            <w:pStyle w:val="49E6B5A1DF5246D6818C8E054303F227"/>
          </w:pPr>
          <w:r>
            <w:t>When researching content for a particular chapter, any key highlights you come across can act as a subheading. For example, Subheading 1 for this chapter is “An Oceanic Chorus.” You can talk about how different species of whale songs differ from each other.</w:t>
          </w:r>
        </w:p>
      </w:docPartBody>
    </w:docPart>
    <w:docPart>
      <w:docPartPr>
        <w:name w:val="030FE9D25D37428DA757C3F01A304418"/>
        <w:category>
          <w:name w:val="General"/>
          <w:gallery w:val="placeholder"/>
        </w:category>
        <w:types>
          <w:type w:val="bbPlcHdr"/>
        </w:types>
        <w:behaviors>
          <w:behavior w:val="content"/>
        </w:behaviors>
        <w:guid w:val="{444039F3-59D8-4E19-9E1B-5D8772A73BBF}"/>
      </w:docPartPr>
      <w:docPartBody>
        <w:p w:rsidR="006F0ED1" w:rsidRDefault="006F0ED1" w:rsidP="006F0ED1">
          <w:pPr>
            <w:pStyle w:val="030FE9D25D37428DA757C3F01A304418"/>
          </w:pPr>
          <w:r w:rsidRPr="00107695">
            <w:t>An Oceanic Chorus</w:t>
          </w:r>
        </w:p>
      </w:docPartBody>
    </w:docPart>
    <w:docPart>
      <w:docPartPr>
        <w:name w:val="78886A0562EB47FAA42E0DF2D69D4309"/>
        <w:category>
          <w:name w:val="General"/>
          <w:gallery w:val="placeholder"/>
        </w:category>
        <w:types>
          <w:type w:val="bbPlcHdr"/>
        </w:types>
        <w:behaviors>
          <w:behavior w:val="content"/>
        </w:behaviors>
        <w:guid w:val="{7F413599-7CCE-40FF-BD25-CD680645C604}"/>
      </w:docPartPr>
      <w:docPartBody>
        <w:p w:rsidR="006F0ED1" w:rsidRDefault="006F0ED1" w:rsidP="006F0ED1">
          <w:pPr>
            <w:pStyle w:val="78886A0562EB47FAA42E0DF2D69D4309"/>
          </w:pPr>
          <w:r w:rsidRPr="00561FD1">
            <w:t>Insert content here…</w:t>
          </w:r>
        </w:p>
      </w:docPartBody>
    </w:docPart>
    <w:docPart>
      <w:docPartPr>
        <w:name w:val="8F2F3AF3DBA1464EB9CF1D4AEE571CCD"/>
        <w:category>
          <w:name w:val="General"/>
          <w:gallery w:val="placeholder"/>
        </w:category>
        <w:types>
          <w:type w:val="bbPlcHdr"/>
        </w:types>
        <w:behaviors>
          <w:behavior w:val="content"/>
        </w:behaviors>
        <w:guid w:val="{EED070C0-97E6-4CC7-848E-60352B6F1934}"/>
      </w:docPartPr>
      <w:docPartBody>
        <w:p w:rsidR="006F0ED1" w:rsidRDefault="006F0ED1" w:rsidP="00F46743">
          <w:pPr>
            <w:pStyle w:val="TipText"/>
          </w:pPr>
          <w:r>
            <w:t>Divide your chapter into sections with relevant subheadings. Subheadings guide the reader through the chapter and help in showing how you perceive the topic. Always have more than one subheading per chapter and make sure they are related to your chapter topic.</w:t>
          </w:r>
        </w:p>
        <w:p w:rsidR="006F0ED1" w:rsidRDefault="006F0ED1" w:rsidP="006F0ED1">
          <w:pPr>
            <w:pStyle w:val="8F2F3AF3DBA1464EB9CF1D4AEE571CCD"/>
          </w:pPr>
          <w:r>
            <w:t>When researching content for a particular chapter, any key highlights you come across can act as a subheading. For example, Subheading 1 for this chapter is “An Oceanic Chorus.” You can talk about how different species of whale songs differ from each other.</w:t>
          </w:r>
        </w:p>
      </w:docPartBody>
    </w:docPart>
    <w:docPart>
      <w:docPartPr>
        <w:name w:val="F7E1F622F49440628D56322566E4D80C"/>
        <w:category>
          <w:name w:val="General"/>
          <w:gallery w:val="placeholder"/>
        </w:category>
        <w:types>
          <w:type w:val="bbPlcHdr"/>
        </w:types>
        <w:behaviors>
          <w:behavior w:val="content"/>
        </w:behaviors>
        <w:guid w:val="{8382BCC1-3133-4A6C-AF41-F229A218FEC3}"/>
      </w:docPartPr>
      <w:docPartBody>
        <w:p w:rsidR="006F0ED1" w:rsidRDefault="006F0ED1" w:rsidP="006F0ED1">
          <w:pPr>
            <w:pStyle w:val="F7E1F622F49440628D56322566E4D80C"/>
          </w:pPr>
          <w:r w:rsidRPr="00107695">
            <w:t>An Oceanic Chorus</w:t>
          </w:r>
        </w:p>
      </w:docPartBody>
    </w:docPart>
    <w:docPart>
      <w:docPartPr>
        <w:name w:val="9D3285112EF54EFD8F70101B68DD7B25"/>
        <w:category>
          <w:name w:val="General"/>
          <w:gallery w:val="placeholder"/>
        </w:category>
        <w:types>
          <w:type w:val="bbPlcHdr"/>
        </w:types>
        <w:behaviors>
          <w:behavior w:val="content"/>
        </w:behaviors>
        <w:guid w:val="{DA2BAB5A-AC61-453B-98A6-3DE75662895D}"/>
      </w:docPartPr>
      <w:docPartBody>
        <w:p w:rsidR="006F0ED1" w:rsidRDefault="006F0ED1" w:rsidP="006F0ED1">
          <w:pPr>
            <w:pStyle w:val="9D3285112EF54EFD8F70101B68DD7B25"/>
          </w:pPr>
          <w:r w:rsidRPr="00561FD1">
            <w:t>Insert content here…</w:t>
          </w:r>
        </w:p>
      </w:docPartBody>
    </w:docPart>
    <w:docPart>
      <w:docPartPr>
        <w:name w:val="025054B27EA7459D93C445B06A37D50E"/>
        <w:category>
          <w:name w:val="General"/>
          <w:gallery w:val="placeholder"/>
        </w:category>
        <w:types>
          <w:type w:val="bbPlcHdr"/>
        </w:types>
        <w:behaviors>
          <w:behavior w:val="content"/>
        </w:behaviors>
        <w:guid w:val="{F8DFB8D2-F2EA-4F40-9045-B5B664CA8559}"/>
      </w:docPartPr>
      <w:docPartBody>
        <w:p w:rsidR="006F0ED1" w:rsidRDefault="006F0ED1" w:rsidP="006F0ED1">
          <w:pPr>
            <w:pStyle w:val="025054B27EA7459D93C445B06A37D50E"/>
          </w:pPr>
          <w:r w:rsidRPr="00107695">
            <w:t>An Oceanic Chorus</w:t>
          </w:r>
        </w:p>
      </w:docPartBody>
    </w:docPart>
    <w:docPart>
      <w:docPartPr>
        <w:name w:val="AAEC2075774448CEB399F80E3029825D"/>
        <w:category>
          <w:name w:val="General"/>
          <w:gallery w:val="placeholder"/>
        </w:category>
        <w:types>
          <w:type w:val="bbPlcHdr"/>
        </w:types>
        <w:behaviors>
          <w:behavior w:val="content"/>
        </w:behaviors>
        <w:guid w:val="{64A76B81-7CF8-4437-A94D-C586F6E97FAD}"/>
      </w:docPartPr>
      <w:docPartBody>
        <w:p w:rsidR="006F0ED1" w:rsidRDefault="006F0ED1" w:rsidP="006F0ED1">
          <w:pPr>
            <w:pStyle w:val="AAEC2075774448CEB399F80E3029825D"/>
          </w:pPr>
          <w:r w:rsidRPr="00561FD1">
            <w:t>Insert content here…</w:t>
          </w:r>
        </w:p>
      </w:docPartBody>
    </w:docPart>
    <w:docPart>
      <w:docPartPr>
        <w:name w:val="157DC4AB17D14B14B8EC6A09A70A01E7"/>
        <w:category>
          <w:name w:val="General"/>
          <w:gallery w:val="placeholder"/>
        </w:category>
        <w:types>
          <w:type w:val="bbPlcHdr"/>
        </w:types>
        <w:behaviors>
          <w:behavior w:val="content"/>
        </w:behaviors>
        <w:guid w:val="{A432D794-352D-46E7-ABCC-A69BD1E85608}"/>
      </w:docPartPr>
      <w:docPartBody>
        <w:p w:rsidR="006F0ED1" w:rsidRDefault="006F0ED1" w:rsidP="006F0ED1">
          <w:pPr>
            <w:pStyle w:val="157DC4AB17D14B14B8EC6A09A70A01E7"/>
          </w:pPr>
          <w:r w:rsidRPr="00107695">
            <w:t>An Oceanic Chorus</w:t>
          </w:r>
        </w:p>
      </w:docPartBody>
    </w:docPart>
    <w:docPart>
      <w:docPartPr>
        <w:name w:val="FA23430A2E5143DAB1125285D3D1C402"/>
        <w:category>
          <w:name w:val="General"/>
          <w:gallery w:val="placeholder"/>
        </w:category>
        <w:types>
          <w:type w:val="bbPlcHdr"/>
        </w:types>
        <w:behaviors>
          <w:behavior w:val="content"/>
        </w:behaviors>
        <w:guid w:val="{65921784-7BA5-4A53-8A08-6529EBAC0248}"/>
      </w:docPartPr>
      <w:docPartBody>
        <w:p w:rsidR="006F0ED1" w:rsidRDefault="006F0ED1" w:rsidP="006F0ED1">
          <w:pPr>
            <w:pStyle w:val="FA23430A2E5143DAB1125285D3D1C402"/>
          </w:pPr>
          <w:r w:rsidRPr="00561FD1">
            <w:t>Insert content here…</w:t>
          </w:r>
        </w:p>
      </w:docPartBody>
    </w:docPart>
    <w:docPart>
      <w:docPartPr>
        <w:name w:val="3A6E8692C832412F91A327C78515164D"/>
        <w:category>
          <w:name w:val="General"/>
          <w:gallery w:val="placeholder"/>
        </w:category>
        <w:types>
          <w:type w:val="bbPlcHdr"/>
        </w:types>
        <w:behaviors>
          <w:behavior w:val="content"/>
        </w:behaviors>
        <w:guid w:val="{15D0A5E9-7E03-477E-9273-E477D0E34180}"/>
      </w:docPartPr>
      <w:docPartBody>
        <w:p w:rsidR="006F0ED1" w:rsidRDefault="006F0ED1" w:rsidP="006F0ED1">
          <w:pPr>
            <w:pStyle w:val="3A6E8692C832412F91A327C78515164D"/>
          </w:pPr>
          <w:r w:rsidRPr="00107695">
            <w:t>An Oceanic Chorus</w:t>
          </w:r>
        </w:p>
      </w:docPartBody>
    </w:docPart>
    <w:docPart>
      <w:docPartPr>
        <w:name w:val="180A9EAAAC5D4FD4A1782CEED6609367"/>
        <w:category>
          <w:name w:val="General"/>
          <w:gallery w:val="placeholder"/>
        </w:category>
        <w:types>
          <w:type w:val="bbPlcHdr"/>
        </w:types>
        <w:behaviors>
          <w:behavior w:val="content"/>
        </w:behaviors>
        <w:guid w:val="{C5C1B287-9CB6-4B0C-AE0F-C1774984CECF}"/>
      </w:docPartPr>
      <w:docPartBody>
        <w:p w:rsidR="006F0ED1" w:rsidRDefault="006F0ED1" w:rsidP="006F0ED1">
          <w:pPr>
            <w:pStyle w:val="180A9EAAAC5D4FD4A1782CEED6609367"/>
          </w:pPr>
          <w:r w:rsidRPr="00561FD1">
            <w:t>Insert content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charset w:val="00"/>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A60A0"/>
    <w:multiLevelType w:val="multilevel"/>
    <w:tmpl w:val="C9B6CCCA"/>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4EF385C"/>
    <w:multiLevelType w:val="hybridMultilevel"/>
    <w:tmpl w:val="ABE01D30"/>
    <w:lvl w:ilvl="0" w:tplc="0D668086">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1749114849">
    <w:abstractNumId w:val="0"/>
  </w:num>
  <w:num w:numId="2" w16cid:durableId="571815135">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D1"/>
    <w:rsid w:val="005F5EA4"/>
    <w:rsid w:val="006F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79CCACA994C3B8B4E074E7D2ADF7A">
    <w:name w:val="7A579CCACA994C3B8B4E074E7D2ADF7A"/>
  </w:style>
  <w:style w:type="paragraph" w:customStyle="1" w:styleId="E212A09FDF8C4D63A2C96238EB04FE72">
    <w:name w:val="E212A09FDF8C4D63A2C96238EB04FE72"/>
  </w:style>
  <w:style w:type="paragraph" w:customStyle="1" w:styleId="9A0B308E504E46839A333006B009CF9C">
    <w:name w:val="9A0B308E504E46839A333006B009CF9C"/>
  </w:style>
  <w:style w:type="paragraph" w:customStyle="1" w:styleId="TipText">
    <w:name w:val="Tip Text"/>
    <w:basedOn w:val="Normal"/>
    <w:qFormat/>
    <w:rsid w:val="006F0ED1"/>
    <w:pPr>
      <w:spacing w:line="259" w:lineRule="auto"/>
      <w:ind w:firstLine="720"/>
    </w:pPr>
    <w:rPr>
      <w:rFonts w:ascii="Calibri" w:eastAsia="Calibri" w:hAnsi="Calibri" w:cs="Times New Roman"/>
      <w:color w:val="77206D" w:themeColor="accent5" w:themeShade="BF"/>
      <w:kern w:val="0"/>
      <w14:ligatures w14:val="none"/>
    </w:rPr>
  </w:style>
  <w:style w:type="paragraph" w:customStyle="1" w:styleId="E9D0ECC424DF419F823C1527173EE53D">
    <w:name w:val="E9D0ECC424DF419F823C1527173EE53D"/>
  </w:style>
  <w:style w:type="paragraph" w:customStyle="1" w:styleId="0BF9F9A90DC143618A7EB39A38B9464F">
    <w:name w:val="0BF9F9A90DC143618A7EB39A38B9464F"/>
  </w:style>
  <w:style w:type="paragraph" w:customStyle="1" w:styleId="E15F949E85BE4D30B3AFA3DE9DF9CD18">
    <w:name w:val="E15F949E85BE4D30B3AFA3DE9DF9CD18"/>
  </w:style>
  <w:style w:type="paragraph" w:customStyle="1" w:styleId="6888B86479964078996B63F289B2E2E0">
    <w:name w:val="6888B86479964078996B63F289B2E2E0"/>
  </w:style>
  <w:style w:type="paragraph" w:customStyle="1" w:styleId="E442210608E749F4827B13FDCFF0CF8A">
    <w:name w:val="E442210608E749F4827B13FDCFF0CF8A"/>
  </w:style>
  <w:style w:type="paragraph" w:customStyle="1" w:styleId="702726ADBC294900B99B9A575497BE0A">
    <w:name w:val="702726ADBC294900B99B9A575497BE0A"/>
  </w:style>
  <w:style w:type="paragraph" w:customStyle="1" w:styleId="C26D7CD0E9BC44E297106CF5932FBAE8">
    <w:name w:val="C26D7CD0E9BC44E297106CF5932FBAE8"/>
  </w:style>
  <w:style w:type="paragraph" w:customStyle="1" w:styleId="0C010034FAD04681837CD9EBEC1E8347">
    <w:name w:val="0C010034FAD04681837CD9EBEC1E8347"/>
  </w:style>
  <w:style w:type="paragraph" w:customStyle="1" w:styleId="FBF7BEADD9F845EB9181C65EB30C8D15">
    <w:name w:val="FBF7BEADD9F845EB9181C65EB30C8D15"/>
  </w:style>
  <w:style w:type="paragraph" w:customStyle="1" w:styleId="B51F90597C0140CC8314D0936B2566A1">
    <w:name w:val="B51F90597C0140CC8314D0936B2566A1"/>
  </w:style>
  <w:style w:type="paragraph" w:customStyle="1" w:styleId="5476F4FBC48C45709CC7CACA033441C4">
    <w:name w:val="5476F4FBC48C45709CC7CACA033441C4"/>
  </w:style>
  <w:style w:type="paragraph" w:customStyle="1" w:styleId="A09FDABEA52A40CDB6F24A7142663914">
    <w:name w:val="A09FDABEA52A40CDB6F24A7142663914"/>
  </w:style>
  <w:style w:type="paragraph" w:customStyle="1" w:styleId="88541FB080454ED1B2F0EB0CB4B7F200">
    <w:name w:val="88541FB080454ED1B2F0EB0CB4B7F200"/>
  </w:style>
  <w:style w:type="paragraph" w:styleId="ListParagraph">
    <w:name w:val="List Paragraph"/>
    <w:basedOn w:val="Normal"/>
    <w:uiPriority w:val="34"/>
    <w:qFormat/>
    <w:pPr>
      <w:numPr>
        <w:numId w:val="1"/>
      </w:numPr>
      <w:spacing w:before="240" w:after="60" w:line="259" w:lineRule="auto"/>
    </w:pPr>
    <w:rPr>
      <w:rFonts w:asciiTheme="majorHAnsi" w:eastAsia="Calibri" w:hAnsiTheme="majorHAnsi" w:cs="Times New Roman"/>
      <w:color w:val="000000" w:themeColor="text1"/>
      <w:kern w:val="0"/>
      <w14:ligatures w14:val="none"/>
    </w:rPr>
  </w:style>
  <w:style w:type="paragraph" w:customStyle="1" w:styleId="TipTextList">
    <w:name w:val="Tip Text List"/>
    <w:basedOn w:val="ListParagraph"/>
    <w:qFormat/>
    <w:pPr>
      <w:spacing w:before="120" w:after="0"/>
    </w:pPr>
    <w:rPr>
      <w:rFonts w:ascii="Calibri" w:hAnsi="Calibri"/>
      <w:color w:val="77206D" w:themeColor="accent5" w:themeShade="BF"/>
    </w:rPr>
  </w:style>
  <w:style w:type="paragraph" w:customStyle="1" w:styleId="331D6FD4D01E450E90850B7E46C2C51A">
    <w:name w:val="331D6FD4D01E450E90850B7E46C2C51A"/>
  </w:style>
  <w:style w:type="paragraph" w:customStyle="1" w:styleId="C07F24E89CE848D4B641D7BD577AC1F4">
    <w:name w:val="C07F24E89CE848D4B641D7BD577AC1F4"/>
  </w:style>
  <w:style w:type="paragraph" w:customStyle="1" w:styleId="B7DC2749FB0A452DA14D96E1AEE15B42">
    <w:name w:val="B7DC2749FB0A452DA14D96E1AEE15B42"/>
  </w:style>
  <w:style w:type="paragraph" w:customStyle="1" w:styleId="DD2C78FC866147939E9D5442341CD107">
    <w:name w:val="DD2C78FC866147939E9D5442341CD107"/>
  </w:style>
  <w:style w:type="paragraph" w:customStyle="1" w:styleId="471839D5F8434786BEEE5BCB34134989">
    <w:name w:val="471839D5F8434786BEEE5BCB34134989"/>
  </w:style>
  <w:style w:type="paragraph" w:customStyle="1" w:styleId="42B5CAD66EB942298168C5316994B41B">
    <w:name w:val="42B5CAD66EB942298168C5316994B41B"/>
  </w:style>
  <w:style w:type="paragraph" w:customStyle="1" w:styleId="FE08A66AB7654498A1DDE163C9CA02D1">
    <w:name w:val="FE08A66AB7654498A1DDE163C9CA02D1"/>
  </w:style>
  <w:style w:type="paragraph" w:customStyle="1" w:styleId="6885C487E95E4AE78142324058D24E07">
    <w:name w:val="6885C487E95E4AE78142324058D24E07"/>
  </w:style>
  <w:style w:type="paragraph" w:customStyle="1" w:styleId="CE14F15394134A22BD772AA996A35A78">
    <w:name w:val="CE14F15394134A22BD772AA996A35A78"/>
  </w:style>
  <w:style w:type="paragraph" w:customStyle="1" w:styleId="1D8E0AC919134BB787F50F97AB6B0B09">
    <w:name w:val="1D8E0AC919134BB787F50F97AB6B0B09"/>
  </w:style>
  <w:style w:type="paragraph" w:customStyle="1" w:styleId="BE1771D4E97341C5B86BF2EA522FEE7B">
    <w:name w:val="BE1771D4E97341C5B86BF2EA522FEE7B"/>
  </w:style>
  <w:style w:type="character" w:styleId="Hyperlink">
    <w:name w:val="Hyperlink"/>
    <w:uiPriority w:val="99"/>
    <w:unhideWhenUsed/>
    <w:rPr>
      <w:color w:val="0563C1"/>
      <w:u w:val="single"/>
    </w:rPr>
  </w:style>
  <w:style w:type="paragraph" w:customStyle="1" w:styleId="1776436796D846389E7188F6F3910BC4">
    <w:name w:val="1776436796D846389E7188F6F3910BC4"/>
  </w:style>
  <w:style w:type="paragraph" w:customStyle="1" w:styleId="27B92455324D442AB04A0E8910E4B0A5">
    <w:name w:val="27B92455324D442AB04A0E8910E4B0A5"/>
  </w:style>
  <w:style w:type="paragraph" w:customStyle="1" w:styleId="7802FA19410247CC93FD6C68DB283002">
    <w:name w:val="7802FA19410247CC93FD6C68DB283002"/>
  </w:style>
  <w:style w:type="paragraph" w:customStyle="1" w:styleId="56CC9DB003B54007AF3F15F58DD63BD8">
    <w:name w:val="56CC9DB003B54007AF3F15F58DD63BD8"/>
  </w:style>
  <w:style w:type="paragraph" w:customStyle="1" w:styleId="39894847D8474D499BDDCF70CF3753D8">
    <w:name w:val="39894847D8474D499BDDCF70CF3753D8"/>
  </w:style>
  <w:style w:type="paragraph" w:customStyle="1" w:styleId="30E23EE541214006A48E5FFC46FA400D">
    <w:name w:val="30E23EE541214006A48E5FFC46FA400D"/>
  </w:style>
  <w:style w:type="paragraph" w:customStyle="1" w:styleId="3D3CC3CBC71E4D79B209CC0598AAC2BC">
    <w:name w:val="3D3CC3CBC71E4D79B209CC0598AAC2BC"/>
  </w:style>
  <w:style w:type="paragraph" w:customStyle="1" w:styleId="7D11FCBC958E451F95AF79434C10E13C">
    <w:name w:val="7D11FCBC958E451F95AF79434C10E13C"/>
  </w:style>
  <w:style w:type="paragraph" w:customStyle="1" w:styleId="F323115181BC40E1B5FB0A66CBDFC664">
    <w:name w:val="F323115181BC40E1B5FB0A66CBDFC664"/>
  </w:style>
  <w:style w:type="paragraph" w:styleId="ListBullet">
    <w:name w:val="List Bullet"/>
    <w:basedOn w:val="ListParagraph"/>
    <w:uiPriority w:val="99"/>
    <w:pPr>
      <w:numPr>
        <w:numId w:val="2"/>
      </w:numPr>
      <w:tabs>
        <w:tab w:val="num" w:pos="360"/>
      </w:tabs>
      <w:ind w:left="1080" w:hanging="360"/>
    </w:pPr>
  </w:style>
  <w:style w:type="paragraph" w:customStyle="1" w:styleId="TipTextBullets">
    <w:name w:val="Tip Text Bullets"/>
    <w:basedOn w:val="ListBullet"/>
    <w:qFormat/>
    <w:pPr>
      <w:spacing w:before="0"/>
    </w:pPr>
    <w:rPr>
      <w:rFonts w:ascii="Calibri" w:hAnsi="Calibri"/>
      <w:color w:val="77206D" w:themeColor="accent5" w:themeShade="BF"/>
    </w:rPr>
  </w:style>
  <w:style w:type="paragraph" w:customStyle="1" w:styleId="54C8363141404FF39F1DDF3DBC421CF6">
    <w:name w:val="54C8363141404FF39F1DDF3DBC421CF6"/>
  </w:style>
  <w:style w:type="paragraph" w:customStyle="1" w:styleId="C63CF3E1338F421CBB6F641DA7C8500C">
    <w:name w:val="C63CF3E1338F421CBB6F641DA7C8500C"/>
  </w:style>
  <w:style w:type="paragraph" w:customStyle="1" w:styleId="599FD5D3A48645098C61068E577B9C81">
    <w:name w:val="599FD5D3A48645098C61068E577B9C81"/>
  </w:style>
  <w:style w:type="paragraph" w:customStyle="1" w:styleId="CBD2444044BF49338EA0259447441B8E">
    <w:name w:val="CBD2444044BF49338EA0259447441B8E"/>
  </w:style>
  <w:style w:type="paragraph" w:customStyle="1" w:styleId="70323322247744C6B3E57EC079BA6F42">
    <w:name w:val="70323322247744C6B3E57EC079BA6F42"/>
  </w:style>
  <w:style w:type="paragraph" w:customStyle="1" w:styleId="8EC9470B23D8447BAE926C063E3601A3">
    <w:name w:val="8EC9470B23D8447BAE926C063E3601A3"/>
  </w:style>
  <w:style w:type="paragraph" w:customStyle="1" w:styleId="EA5D8F4B6B284CA69467F51A1DF7FCE8">
    <w:name w:val="EA5D8F4B6B284CA69467F51A1DF7FCE8"/>
  </w:style>
  <w:style w:type="paragraph" w:customStyle="1" w:styleId="BEC96CB8CA5C4741B21BB76B9984D195">
    <w:name w:val="BEC96CB8CA5C4741B21BB76B9984D195"/>
  </w:style>
  <w:style w:type="paragraph" w:customStyle="1" w:styleId="50C1C86A0C634550A998026C724CF21E">
    <w:name w:val="50C1C86A0C634550A998026C724CF21E"/>
  </w:style>
  <w:style w:type="paragraph" w:customStyle="1" w:styleId="FE026E2B1D49415C8BC6A4E16FFD1168">
    <w:name w:val="FE026E2B1D49415C8BC6A4E16FFD1168"/>
  </w:style>
  <w:style w:type="paragraph" w:customStyle="1" w:styleId="AFC2E1923D6A4730A593ADCAB9A3854A">
    <w:name w:val="AFC2E1923D6A4730A593ADCAB9A3854A"/>
  </w:style>
  <w:style w:type="paragraph" w:customStyle="1" w:styleId="826D35D2CBF242839A96801EC600F4E8">
    <w:name w:val="826D35D2CBF242839A96801EC600F4E8"/>
  </w:style>
  <w:style w:type="paragraph" w:customStyle="1" w:styleId="28C66426030B4AA290D748956B7EFC2A">
    <w:name w:val="28C66426030B4AA290D748956B7EFC2A"/>
  </w:style>
  <w:style w:type="paragraph" w:customStyle="1" w:styleId="8EAFE86F645E4CE99FFD6A223F309063">
    <w:name w:val="8EAFE86F645E4CE99FFD6A223F309063"/>
  </w:style>
  <w:style w:type="paragraph" w:customStyle="1" w:styleId="E89A6852F3784E908D3C6B7AA5664149">
    <w:name w:val="E89A6852F3784E908D3C6B7AA5664149"/>
  </w:style>
  <w:style w:type="paragraph" w:customStyle="1" w:styleId="5253333720834D02879407BD695B87B6">
    <w:name w:val="5253333720834D02879407BD695B87B6"/>
  </w:style>
  <w:style w:type="paragraph" w:customStyle="1" w:styleId="C4D9FDF1EC9D40E48390892DD84A6BE4">
    <w:name w:val="C4D9FDF1EC9D40E48390892DD84A6BE4"/>
  </w:style>
  <w:style w:type="paragraph" w:customStyle="1" w:styleId="74ED65D7DAAC4C5484C5F6F8645D8F1E">
    <w:name w:val="74ED65D7DAAC4C5484C5F6F8645D8F1E"/>
  </w:style>
  <w:style w:type="paragraph" w:customStyle="1" w:styleId="BA35A136E0BF4837A8CCAE4A7FDFAE39">
    <w:name w:val="BA35A136E0BF4837A8CCAE4A7FDFAE39"/>
  </w:style>
  <w:style w:type="paragraph" w:customStyle="1" w:styleId="2452979447C34389AE440A6427051F96">
    <w:name w:val="2452979447C34389AE440A6427051F96"/>
  </w:style>
  <w:style w:type="paragraph" w:customStyle="1" w:styleId="6B27BCB3052145129F6C560FCD3B2066">
    <w:name w:val="6B27BCB3052145129F6C560FCD3B2066"/>
  </w:style>
  <w:style w:type="paragraph" w:customStyle="1" w:styleId="D2AA6042751A419AADB09B592F8CC90B">
    <w:name w:val="D2AA6042751A419AADB09B592F8CC90B"/>
  </w:style>
  <w:style w:type="paragraph" w:customStyle="1" w:styleId="C97B743E758644BB9EA29DE0A7041E23">
    <w:name w:val="C97B743E758644BB9EA29DE0A7041E23"/>
  </w:style>
  <w:style w:type="paragraph" w:customStyle="1" w:styleId="E0829101B0644353BCADF9D980539917">
    <w:name w:val="E0829101B0644353BCADF9D980539917"/>
  </w:style>
  <w:style w:type="paragraph" w:customStyle="1" w:styleId="B7DBAA5539D24ADE9B19B529E82920FD">
    <w:name w:val="B7DBAA5539D24ADE9B19B529E82920FD"/>
  </w:style>
  <w:style w:type="paragraph" w:customStyle="1" w:styleId="4BCEA89CF438486E8350B4A3640F8C17">
    <w:name w:val="4BCEA89CF438486E8350B4A3640F8C17"/>
  </w:style>
  <w:style w:type="paragraph" w:customStyle="1" w:styleId="FEFC0167188F4A7D9EF459433774095B">
    <w:name w:val="FEFC0167188F4A7D9EF459433774095B"/>
  </w:style>
  <w:style w:type="paragraph" w:customStyle="1" w:styleId="3C7984D149DC40B2AD4AD6D427833D85">
    <w:name w:val="3C7984D149DC40B2AD4AD6D427833D85"/>
  </w:style>
  <w:style w:type="paragraph" w:customStyle="1" w:styleId="EBA30113FA5D4D02B66347F3EDDBE5B6">
    <w:name w:val="EBA30113FA5D4D02B66347F3EDDBE5B6"/>
  </w:style>
  <w:style w:type="paragraph" w:customStyle="1" w:styleId="AD87B8ADBF664483B758499E9F1CF8FB">
    <w:name w:val="AD87B8ADBF664483B758499E9F1CF8FB"/>
  </w:style>
  <w:style w:type="paragraph" w:customStyle="1" w:styleId="9106240FAB5246B08990AB9F105B52ED">
    <w:name w:val="9106240FAB5246B08990AB9F105B52ED"/>
  </w:style>
  <w:style w:type="paragraph" w:customStyle="1" w:styleId="2D9F4F9585CC43BABE45DEDFD884245A">
    <w:name w:val="2D9F4F9585CC43BABE45DEDFD884245A"/>
  </w:style>
  <w:style w:type="paragraph" w:customStyle="1" w:styleId="4B840C6BFDAD4E1694EF9487420ED7FA">
    <w:name w:val="4B840C6BFDAD4E1694EF9487420ED7FA"/>
  </w:style>
  <w:style w:type="paragraph" w:customStyle="1" w:styleId="75E664AEC3724C25A1DCF2944C078CFE">
    <w:name w:val="75E664AEC3724C25A1DCF2944C078CFE"/>
  </w:style>
  <w:style w:type="paragraph" w:customStyle="1" w:styleId="E07D942D1BF843DDA3D906D36A742B17">
    <w:name w:val="E07D942D1BF843DDA3D906D36A742B17"/>
  </w:style>
  <w:style w:type="paragraph" w:customStyle="1" w:styleId="FDAAA026EB7B426E8E033CA82503FA74">
    <w:name w:val="FDAAA026EB7B426E8E033CA82503FA74"/>
  </w:style>
  <w:style w:type="paragraph" w:customStyle="1" w:styleId="1695DCEC46B94C1DBFED927B0E7EF96E">
    <w:name w:val="1695DCEC46B94C1DBFED927B0E7EF96E"/>
  </w:style>
  <w:style w:type="paragraph" w:customStyle="1" w:styleId="CCEC1AE9ABAB4571B0CF0EC6718EF736">
    <w:name w:val="CCEC1AE9ABAB4571B0CF0EC6718EF736"/>
  </w:style>
  <w:style w:type="paragraph" w:customStyle="1" w:styleId="71603446D1674C689737A493E716FF30">
    <w:name w:val="71603446D1674C689737A493E716FF30"/>
  </w:style>
  <w:style w:type="paragraph" w:customStyle="1" w:styleId="49A8D19374374E17B1E5B9A0DBBE096A">
    <w:name w:val="49A8D19374374E17B1E5B9A0DBBE096A"/>
  </w:style>
  <w:style w:type="paragraph" w:customStyle="1" w:styleId="39D889E564974739A42B80CBF24C8391">
    <w:name w:val="39D889E564974739A42B80CBF24C8391"/>
  </w:style>
  <w:style w:type="paragraph" w:customStyle="1" w:styleId="1FD9AFCA0AA6466784AAB05D3206CEFD">
    <w:name w:val="1FD9AFCA0AA6466784AAB05D3206CEFD"/>
  </w:style>
  <w:style w:type="paragraph" w:customStyle="1" w:styleId="5824B70033264E1BA16081225C97111B">
    <w:name w:val="5824B70033264E1BA16081225C97111B"/>
  </w:style>
  <w:style w:type="paragraph" w:customStyle="1" w:styleId="11230BD9392A4B1F8DAA12E39196009F">
    <w:name w:val="11230BD9392A4B1F8DAA12E39196009F"/>
  </w:style>
  <w:style w:type="paragraph" w:customStyle="1" w:styleId="BE45DA7EE80949929D1DF689951A69AE">
    <w:name w:val="BE45DA7EE80949929D1DF689951A69AE"/>
  </w:style>
  <w:style w:type="paragraph" w:customStyle="1" w:styleId="EE3AFDDC75A245E89FA97FE75B4CE899">
    <w:name w:val="EE3AFDDC75A245E89FA97FE75B4CE899"/>
  </w:style>
  <w:style w:type="paragraph" w:customStyle="1" w:styleId="5FFBA80A0B31469AB1331AA761BC9D6B">
    <w:name w:val="5FFBA80A0B31469AB1331AA761BC9D6B"/>
  </w:style>
  <w:style w:type="paragraph" w:customStyle="1" w:styleId="4FB690B8447A4DE58ED4590DA4BA685F">
    <w:name w:val="4FB690B8447A4DE58ED4590DA4BA685F"/>
  </w:style>
  <w:style w:type="paragraph" w:customStyle="1" w:styleId="208CA96AE7B442E7B43F8B754E1B2A5A">
    <w:name w:val="208CA96AE7B442E7B43F8B754E1B2A5A"/>
  </w:style>
  <w:style w:type="paragraph" w:customStyle="1" w:styleId="D18DEB5942D54216A3B5CA09D61882E2">
    <w:name w:val="D18DEB5942D54216A3B5CA09D61882E2"/>
  </w:style>
  <w:style w:type="paragraph" w:customStyle="1" w:styleId="C0BC45E838204631A4DAFFAC982F264D">
    <w:name w:val="C0BC45E838204631A4DAFFAC982F264D"/>
  </w:style>
  <w:style w:type="paragraph" w:customStyle="1" w:styleId="95F220881C074C32B0F96B292B31EC72">
    <w:name w:val="95F220881C074C32B0F96B292B31EC72"/>
  </w:style>
  <w:style w:type="paragraph" w:customStyle="1" w:styleId="3FD997429E8D4D38825A5281D8A0200D">
    <w:name w:val="3FD997429E8D4D38825A5281D8A0200D"/>
  </w:style>
  <w:style w:type="paragraph" w:customStyle="1" w:styleId="3C96585B9BE347CE8712F75252B5E2E4">
    <w:name w:val="3C96585B9BE347CE8712F75252B5E2E4"/>
  </w:style>
  <w:style w:type="paragraph" w:customStyle="1" w:styleId="A1FDECE22215469E882E012F10E10C3B">
    <w:name w:val="A1FDECE22215469E882E012F10E10C3B"/>
  </w:style>
  <w:style w:type="paragraph" w:customStyle="1" w:styleId="BAAD68B9786C4CF8BCE7D63CACE8E077">
    <w:name w:val="BAAD68B9786C4CF8BCE7D63CACE8E077"/>
  </w:style>
  <w:style w:type="paragraph" w:customStyle="1" w:styleId="4AE6506C577943A1A9E1D679EF6165A6">
    <w:name w:val="4AE6506C577943A1A9E1D679EF6165A6"/>
  </w:style>
  <w:style w:type="paragraph" w:customStyle="1" w:styleId="C7FACB55B7104185B93A5F9F7AB883EA">
    <w:name w:val="C7FACB55B7104185B93A5F9F7AB883EA"/>
  </w:style>
  <w:style w:type="paragraph" w:customStyle="1" w:styleId="F3C2F4B5F48442A39581BF9D97B5F5A8">
    <w:name w:val="F3C2F4B5F48442A39581BF9D97B5F5A8"/>
  </w:style>
  <w:style w:type="paragraph" w:customStyle="1" w:styleId="618F30F3A5314B6ABF24F1C2A296BCD0">
    <w:name w:val="618F30F3A5314B6ABF24F1C2A296BCD0"/>
  </w:style>
  <w:style w:type="paragraph" w:customStyle="1" w:styleId="D1215F2BA3FB405BB3FB9A53BD261534">
    <w:name w:val="D1215F2BA3FB405BB3FB9A53BD261534"/>
  </w:style>
  <w:style w:type="paragraph" w:customStyle="1" w:styleId="8A6F65C7586441F4B3ACFD40AE490F25">
    <w:name w:val="8A6F65C7586441F4B3ACFD40AE490F25"/>
  </w:style>
  <w:style w:type="paragraph" w:customStyle="1" w:styleId="65B487D596394F4E9C9D8C3C23DE74FB">
    <w:name w:val="65B487D596394F4E9C9D8C3C23DE74FB"/>
  </w:style>
  <w:style w:type="paragraph" w:customStyle="1" w:styleId="206A293E0B264BEEB31F00B24A3358A8">
    <w:name w:val="206A293E0B264BEEB31F00B24A3358A8"/>
  </w:style>
  <w:style w:type="paragraph" w:customStyle="1" w:styleId="C0D0B0EC33104F4A8A2F39E7F64D7092">
    <w:name w:val="C0D0B0EC33104F4A8A2F39E7F64D7092"/>
  </w:style>
  <w:style w:type="paragraph" w:customStyle="1" w:styleId="1286FF6C2D0B421DADEEA1CC1E1E64FF">
    <w:name w:val="1286FF6C2D0B421DADEEA1CC1E1E64FF"/>
  </w:style>
  <w:style w:type="paragraph" w:customStyle="1" w:styleId="418D7DA077BE466C98661357BA25F7DE">
    <w:name w:val="418D7DA077BE466C98661357BA25F7DE"/>
  </w:style>
  <w:style w:type="paragraph" w:customStyle="1" w:styleId="2407540533424DEE80098D90899A2AC0">
    <w:name w:val="2407540533424DEE80098D90899A2AC0"/>
  </w:style>
  <w:style w:type="paragraph" w:customStyle="1" w:styleId="CBC65D364BF04ABCB2A1A1602BD57109">
    <w:name w:val="CBC65D364BF04ABCB2A1A1602BD57109"/>
  </w:style>
  <w:style w:type="paragraph" w:customStyle="1" w:styleId="FD008257FA8E4BAB9EABAA1329B36677">
    <w:name w:val="FD008257FA8E4BAB9EABAA1329B36677"/>
  </w:style>
  <w:style w:type="paragraph" w:customStyle="1" w:styleId="5CD6E9D09BFF42919E6F4FC0C37B1F91">
    <w:name w:val="5CD6E9D09BFF42919E6F4FC0C37B1F91"/>
  </w:style>
  <w:style w:type="paragraph" w:customStyle="1" w:styleId="A57266E40ABA4DB8B0B34C2DB2E61B0C">
    <w:name w:val="A57266E40ABA4DB8B0B34C2DB2E61B0C"/>
  </w:style>
  <w:style w:type="paragraph" w:customStyle="1" w:styleId="59094D891D30476C891E913DA3D0A0C7">
    <w:name w:val="59094D891D30476C891E913DA3D0A0C7"/>
  </w:style>
  <w:style w:type="paragraph" w:customStyle="1" w:styleId="7DB405638A9349D5AF18FB9E974DB823">
    <w:name w:val="7DB405638A9349D5AF18FB9E974DB823"/>
  </w:style>
  <w:style w:type="paragraph" w:customStyle="1" w:styleId="31A18B1C21CE4A209471A49E4A7CE828">
    <w:name w:val="31A18B1C21CE4A209471A49E4A7CE828"/>
  </w:style>
  <w:style w:type="paragraph" w:customStyle="1" w:styleId="810F3CC049DD4BC78810EE489804C62E">
    <w:name w:val="810F3CC049DD4BC78810EE489804C62E"/>
    <w:rsid w:val="006F0ED1"/>
  </w:style>
  <w:style w:type="paragraph" w:customStyle="1" w:styleId="73397413406E491FB5AD41166F072962">
    <w:name w:val="73397413406E491FB5AD41166F072962"/>
    <w:rsid w:val="006F0ED1"/>
  </w:style>
  <w:style w:type="paragraph" w:customStyle="1" w:styleId="F2D4FC5EF1314F7FA9E24CD91E0EABE1">
    <w:name w:val="F2D4FC5EF1314F7FA9E24CD91E0EABE1"/>
    <w:rsid w:val="006F0ED1"/>
  </w:style>
  <w:style w:type="paragraph" w:customStyle="1" w:styleId="ABF423EE40D548369DD5651DBF286550">
    <w:name w:val="ABF423EE40D548369DD5651DBF286550"/>
    <w:rsid w:val="006F0ED1"/>
  </w:style>
  <w:style w:type="paragraph" w:customStyle="1" w:styleId="2130D11E27B944F09B5E601EDFF649ED">
    <w:name w:val="2130D11E27B944F09B5E601EDFF649ED"/>
    <w:rsid w:val="006F0ED1"/>
  </w:style>
  <w:style w:type="paragraph" w:customStyle="1" w:styleId="F8A4A34DECC14862A518E2208DDE4417">
    <w:name w:val="F8A4A34DECC14862A518E2208DDE4417"/>
    <w:rsid w:val="006F0ED1"/>
  </w:style>
  <w:style w:type="paragraph" w:customStyle="1" w:styleId="C403E7B9A83742B9A9BBF1A6A761EA76">
    <w:name w:val="C403E7B9A83742B9A9BBF1A6A761EA76"/>
    <w:rsid w:val="006F0ED1"/>
  </w:style>
  <w:style w:type="paragraph" w:customStyle="1" w:styleId="BC05BDD08899413EBF1AC4BDC6E1023C">
    <w:name w:val="BC05BDD08899413EBF1AC4BDC6E1023C"/>
    <w:rsid w:val="006F0ED1"/>
  </w:style>
  <w:style w:type="paragraph" w:customStyle="1" w:styleId="0C7D066269AC4CEBB352F97E9869657E">
    <w:name w:val="0C7D066269AC4CEBB352F97E9869657E"/>
    <w:rsid w:val="006F0ED1"/>
  </w:style>
  <w:style w:type="paragraph" w:customStyle="1" w:styleId="A8849804EB9D427393A0F882E719C607">
    <w:name w:val="A8849804EB9D427393A0F882E719C607"/>
    <w:rsid w:val="006F0ED1"/>
  </w:style>
  <w:style w:type="paragraph" w:customStyle="1" w:styleId="CBFCAF01918F4680A80A823F6F8CF303">
    <w:name w:val="CBFCAF01918F4680A80A823F6F8CF303"/>
    <w:rsid w:val="006F0ED1"/>
  </w:style>
  <w:style w:type="paragraph" w:customStyle="1" w:styleId="0C145A6D1CFB4A13AD31D7B9F1D6BE56">
    <w:name w:val="0C145A6D1CFB4A13AD31D7B9F1D6BE56"/>
    <w:rsid w:val="006F0ED1"/>
  </w:style>
  <w:style w:type="paragraph" w:customStyle="1" w:styleId="5FFE6FDA276B4F53A2F7AFCD6DA5F01D">
    <w:name w:val="5FFE6FDA276B4F53A2F7AFCD6DA5F01D"/>
    <w:rsid w:val="006F0ED1"/>
  </w:style>
  <w:style w:type="paragraph" w:customStyle="1" w:styleId="36A16C4A72DD499D8A6EDDE11201F012">
    <w:name w:val="36A16C4A72DD499D8A6EDDE11201F012"/>
    <w:rsid w:val="006F0ED1"/>
  </w:style>
  <w:style w:type="paragraph" w:customStyle="1" w:styleId="F34DD48CA34A408B8B5F72982EC8A150">
    <w:name w:val="F34DD48CA34A408B8B5F72982EC8A150"/>
    <w:rsid w:val="006F0ED1"/>
  </w:style>
  <w:style w:type="paragraph" w:customStyle="1" w:styleId="5387554FC17C419BA4859CB951C152DA">
    <w:name w:val="5387554FC17C419BA4859CB951C152DA"/>
    <w:rsid w:val="006F0ED1"/>
  </w:style>
  <w:style w:type="paragraph" w:customStyle="1" w:styleId="F3328F2745044CC1A3ECB3E5FEB4D926">
    <w:name w:val="F3328F2745044CC1A3ECB3E5FEB4D926"/>
    <w:rsid w:val="006F0ED1"/>
  </w:style>
  <w:style w:type="paragraph" w:customStyle="1" w:styleId="49E6B5A1DF5246D6818C8E054303F227">
    <w:name w:val="49E6B5A1DF5246D6818C8E054303F227"/>
    <w:rsid w:val="006F0ED1"/>
  </w:style>
  <w:style w:type="paragraph" w:customStyle="1" w:styleId="030FE9D25D37428DA757C3F01A304418">
    <w:name w:val="030FE9D25D37428DA757C3F01A304418"/>
    <w:rsid w:val="006F0ED1"/>
  </w:style>
  <w:style w:type="paragraph" w:customStyle="1" w:styleId="78886A0562EB47FAA42E0DF2D69D4309">
    <w:name w:val="78886A0562EB47FAA42E0DF2D69D4309"/>
    <w:rsid w:val="006F0ED1"/>
  </w:style>
  <w:style w:type="paragraph" w:customStyle="1" w:styleId="8F2F3AF3DBA1464EB9CF1D4AEE571CCD">
    <w:name w:val="8F2F3AF3DBA1464EB9CF1D4AEE571CCD"/>
    <w:rsid w:val="006F0ED1"/>
  </w:style>
  <w:style w:type="paragraph" w:customStyle="1" w:styleId="7E11914D6B0243CDA95F5E5D0682D3F6">
    <w:name w:val="7E11914D6B0243CDA95F5E5D0682D3F6"/>
    <w:rsid w:val="006F0ED1"/>
  </w:style>
  <w:style w:type="paragraph" w:customStyle="1" w:styleId="FB439528CB5245F9A8DEE030E81F5E28">
    <w:name w:val="FB439528CB5245F9A8DEE030E81F5E28"/>
    <w:rsid w:val="006F0ED1"/>
  </w:style>
  <w:style w:type="paragraph" w:customStyle="1" w:styleId="F0C1957B4D80484DB37B99664A7CB861">
    <w:name w:val="F0C1957B4D80484DB37B99664A7CB861"/>
    <w:rsid w:val="006F0ED1"/>
  </w:style>
  <w:style w:type="paragraph" w:customStyle="1" w:styleId="F7E1F622F49440628D56322566E4D80C">
    <w:name w:val="F7E1F622F49440628D56322566E4D80C"/>
    <w:rsid w:val="006F0ED1"/>
  </w:style>
  <w:style w:type="paragraph" w:customStyle="1" w:styleId="9D3285112EF54EFD8F70101B68DD7B25">
    <w:name w:val="9D3285112EF54EFD8F70101B68DD7B25"/>
    <w:rsid w:val="006F0ED1"/>
  </w:style>
  <w:style w:type="paragraph" w:customStyle="1" w:styleId="69742B7C9D744FB2A59633974E68AA06">
    <w:name w:val="69742B7C9D744FB2A59633974E68AA06"/>
    <w:rsid w:val="006F0ED1"/>
  </w:style>
  <w:style w:type="paragraph" w:customStyle="1" w:styleId="025054B27EA7459D93C445B06A37D50E">
    <w:name w:val="025054B27EA7459D93C445B06A37D50E"/>
    <w:rsid w:val="006F0ED1"/>
  </w:style>
  <w:style w:type="paragraph" w:customStyle="1" w:styleId="AAEC2075774448CEB399F80E3029825D">
    <w:name w:val="AAEC2075774448CEB399F80E3029825D"/>
    <w:rsid w:val="006F0ED1"/>
  </w:style>
  <w:style w:type="paragraph" w:customStyle="1" w:styleId="157DC4AB17D14B14B8EC6A09A70A01E7">
    <w:name w:val="157DC4AB17D14B14B8EC6A09A70A01E7"/>
    <w:rsid w:val="006F0ED1"/>
  </w:style>
  <w:style w:type="paragraph" w:customStyle="1" w:styleId="FA23430A2E5143DAB1125285D3D1C402">
    <w:name w:val="FA23430A2E5143DAB1125285D3D1C402"/>
    <w:rsid w:val="006F0ED1"/>
  </w:style>
  <w:style w:type="paragraph" w:customStyle="1" w:styleId="3A6E8692C832412F91A327C78515164D">
    <w:name w:val="3A6E8692C832412F91A327C78515164D"/>
    <w:rsid w:val="006F0ED1"/>
  </w:style>
  <w:style w:type="paragraph" w:customStyle="1" w:styleId="180A9EAAAC5D4FD4A1782CEED6609367">
    <w:name w:val="180A9EAAAC5D4FD4A1782CEED6609367"/>
    <w:rsid w:val="006F0ED1"/>
  </w:style>
  <w:style w:type="paragraph" w:customStyle="1" w:styleId="02680FA1878E4F52B0B1CB1CB7F0D7CE">
    <w:name w:val="02680FA1878E4F52B0B1CB1CB7F0D7CE"/>
    <w:rsid w:val="006F0ED1"/>
  </w:style>
  <w:style w:type="paragraph" w:customStyle="1" w:styleId="937D0D2F23F943EE9651A9212739E0BC">
    <w:name w:val="937D0D2F23F943EE9651A9212739E0BC"/>
    <w:rsid w:val="006F0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M33478217">
      <a:dk1>
        <a:srgbClr val="000000"/>
      </a:dk1>
      <a:lt1>
        <a:srgbClr val="FFFFFF"/>
      </a:lt1>
      <a:dk2>
        <a:srgbClr val="44546A"/>
      </a:dk2>
      <a:lt2>
        <a:srgbClr val="E7E6E6"/>
      </a:lt2>
      <a:accent1>
        <a:srgbClr val="A3D3C8"/>
      </a:accent1>
      <a:accent2>
        <a:srgbClr val="A9DFEB"/>
      </a:accent2>
      <a:accent3>
        <a:srgbClr val="EA8989"/>
      </a:accent3>
      <a:accent4>
        <a:srgbClr val="197723"/>
      </a:accent4>
      <a:accent5>
        <a:srgbClr val="416BFF"/>
      </a:accent5>
      <a:accent6>
        <a:srgbClr val="FCCB17"/>
      </a:accent6>
      <a:hlink>
        <a:srgbClr val="0563C1"/>
      </a:hlink>
      <a:folHlink>
        <a:srgbClr val="954F72"/>
      </a:folHlink>
    </a:clrScheme>
    <a:fontScheme name="Custom 8">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56745E-0AE1-491A-816B-118FF769A4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52DD17B-F007-4592-B318-BF6D57391F3C}">
  <ds:schemaRefs>
    <ds:schemaRef ds:uri="http://schemas.microsoft.com/sharepoint/v3/contenttype/forms"/>
  </ds:schemaRefs>
</ds:datastoreItem>
</file>

<file path=customXml/itemProps3.xml><?xml version="1.0" encoding="utf-8"?>
<ds:datastoreItem xmlns:ds="http://schemas.openxmlformats.org/officeDocument/2006/customXml" ds:itemID="{47F26C64-F14E-4943-B401-EFABB277D942}">
  <ds:schemaRefs>
    <ds:schemaRef ds:uri="http://schemas.openxmlformats.org/officeDocument/2006/bibliography"/>
  </ds:schemaRefs>
</ds:datastoreItem>
</file>

<file path=customXml/itemProps4.xml><?xml version="1.0" encoding="utf-8"?>
<ds:datastoreItem xmlns:ds="http://schemas.openxmlformats.org/officeDocument/2006/customXml" ds:itemID="{4071255E-17C4-4643-A0B1-99CC995E6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Write non-fiction.dotx</Template>
  <TotalTime>127</TotalTime>
  <Pages>20</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Hubbell</dc:creator>
  <cp:keywords/>
  <dc:description/>
  <cp:lastModifiedBy>Ken Hubbell</cp:lastModifiedBy>
  <cp:revision>61</cp:revision>
  <dcterms:created xsi:type="dcterms:W3CDTF">2025-01-29T17:44:00Z</dcterms:created>
  <dcterms:modified xsi:type="dcterms:W3CDTF">2025-01-29T19:52:00Z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